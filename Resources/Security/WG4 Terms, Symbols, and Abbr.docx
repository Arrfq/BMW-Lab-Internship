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2D8FC" w14:textId="77777777" w:rsidR="00C07C0A" w:rsidRPr="004008F2" w:rsidRDefault="00C07C0A" w:rsidP="00C07C0A">
      <w:pPr>
        <w:pStyle w:val="Heading1"/>
      </w:pPr>
      <w:bookmarkStart w:id="0" w:name="_Toc84347129"/>
      <w:bookmarkStart w:id="1" w:name="_Toc107586493"/>
      <w:bookmarkStart w:id="2" w:name="_Toc161930512"/>
      <w:r w:rsidRPr="004008F2">
        <w:t>3</w:t>
      </w:r>
      <w:r w:rsidRPr="004008F2">
        <w:tab/>
        <w:t>Definition of terms, symbols and abbreviations</w:t>
      </w:r>
      <w:bookmarkEnd w:id="0"/>
      <w:bookmarkEnd w:id="1"/>
      <w:bookmarkEnd w:id="2"/>
    </w:p>
    <w:p w14:paraId="50FAE2E2" w14:textId="77777777" w:rsidR="00C07C0A" w:rsidRPr="004008F2" w:rsidRDefault="00C07C0A" w:rsidP="00C07C0A">
      <w:pPr>
        <w:pStyle w:val="Heading2"/>
      </w:pPr>
      <w:bookmarkStart w:id="3" w:name="_Toc84347130"/>
      <w:bookmarkStart w:id="4" w:name="_Toc107586494"/>
      <w:bookmarkStart w:id="5" w:name="_Toc161930513"/>
      <w:r w:rsidRPr="004008F2">
        <w:t>3.1</w:t>
      </w:r>
      <w:r w:rsidRPr="004008F2">
        <w:tab/>
        <w:t>Terms</w:t>
      </w:r>
      <w:bookmarkEnd w:id="3"/>
      <w:bookmarkEnd w:id="4"/>
      <w:bookmarkEnd w:id="5"/>
    </w:p>
    <w:p w14:paraId="43DEDFCE" w14:textId="77777777" w:rsidR="00C07C0A" w:rsidRPr="00E869F1" w:rsidRDefault="00C07C0A" w:rsidP="00C07C0A">
      <w:pPr>
        <w:spacing w:after="120"/>
      </w:pPr>
      <w:bookmarkStart w:id="6" w:name="_Toc76940372"/>
      <w:r w:rsidRPr="00E869F1">
        <w:t>For the purposes of the present document, the terms given in 3GPP TR 21.905 </w:t>
      </w:r>
      <w:r>
        <w:t>[i.1]</w:t>
      </w:r>
      <w:r w:rsidRPr="00E869F1">
        <w:t xml:space="preserve"> and the following apply. A term defined in the present document takes precedence over the definition of the same term, if any, in 3GPP TR 21.905 </w:t>
      </w:r>
      <w:r>
        <w:t>[i.1]</w:t>
      </w:r>
      <w:r w:rsidRPr="00E869F1">
        <w:t>.</w:t>
      </w:r>
    </w:p>
    <w:p w14:paraId="583CAFC3" w14:textId="77777777" w:rsidR="00C07C0A" w:rsidRPr="00037F8E" w:rsidRDefault="00C07C0A" w:rsidP="00C07C0A">
      <w:pPr>
        <w:spacing w:after="120"/>
      </w:pPr>
      <w:r w:rsidRPr="1D71ABCD">
        <w:rPr>
          <w:rFonts w:eastAsia="Yu Mincho"/>
          <w:b/>
          <w:bCs/>
          <w:lang w:val="en-US"/>
        </w:rPr>
        <w:t xml:space="preserve">beam: </w:t>
      </w:r>
      <w:r w:rsidRPr="00421D90">
        <w:t>beam (of the antenna) is a radiation pattern without restriction to main lobe.</w:t>
      </w:r>
    </w:p>
    <w:p w14:paraId="2B2FA215" w14:textId="77777777" w:rsidR="00C07C0A" w:rsidRPr="00E869F1" w:rsidRDefault="00C07C0A" w:rsidP="00C07C0A">
      <w:pPr>
        <w:spacing w:after="120"/>
        <w:rPr>
          <w:lang w:eastAsia="ja-JP"/>
        </w:rPr>
      </w:pPr>
      <w:r>
        <w:rPr>
          <w:b/>
          <w:bCs/>
        </w:rPr>
        <w:t>C-Plane</w:t>
      </w:r>
      <w:r w:rsidRPr="00E869F1">
        <w:t>: Control Plane: refers specifically to real-time control between O-DU and O-</w:t>
      </w:r>
      <w:proofErr w:type="gramStart"/>
      <w:r w:rsidRPr="00E869F1">
        <w:t>RU, and</w:t>
      </w:r>
      <w:proofErr w:type="gramEnd"/>
      <w:r w:rsidRPr="00E869F1">
        <w:t xml:space="preserve"> should not be confused with the UE</w:t>
      </w:r>
      <w:r>
        <w:t>'</w:t>
      </w:r>
      <w:r w:rsidRPr="00E869F1">
        <w:t>s control</w:t>
      </w:r>
      <w:r w:rsidRPr="00E869F1">
        <w:rPr>
          <w:lang w:eastAsia="ja-JP"/>
        </w:rPr>
        <w:t xml:space="preserve"> plane</w:t>
      </w:r>
      <w:r>
        <w:rPr>
          <w:lang w:eastAsia="ja-JP"/>
        </w:rPr>
        <w:t>.</w:t>
      </w:r>
    </w:p>
    <w:p w14:paraId="5D69DC17" w14:textId="77777777" w:rsidR="00C07C0A" w:rsidRDefault="00C07C0A" w:rsidP="00C07C0A">
      <w:pPr>
        <w:spacing w:after="120"/>
      </w:pPr>
      <w:r w:rsidRPr="00E869F1">
        <w:rPr>
          <w:b/>
          <w:lang w:eastAsia="ja-JP"/>
        </w:rPr>
        <w:t>Cascade mode</w:t>
      </w:r>
      <w:r w:rsidRPr="00E869F1">
        <w:t>: Mode of Shared cell which is realized by several O-RUs cascaded in chain</w:t>
      </w:r>
      <w:r>
        <w:t>.</w:t>
      </w:r>
    </w:p>
    <w:p w14:paraId="412D3DBD" w14:textId="77777777" w:rsidR="00C07C0A" w:rsidRDefault="00C07C0A" w:rsidP="00C07C0A">
      <w:pPr>
        <w:pStyle w:val="NO"/>
      </w:pPr>
      <w:r>
        <w:t xml:space="preserve">NOTE: </w:t>
      </w:r>
      <w:r>
        <w:tab/>
        <w:t>S</w:t>
      </w:r>
      <w:r w:rsidRPr="00E869F1">
        <w:t xml:space="preserve">ee </w:t>
      </w:r>
      <w:r>
        <w:t>clause 13.</w:t>
      </w:r>
    </w:p>
    <w:p w14:paraId="7FA65E43" w14:textId="77777777" w:rsidR="00C07C0A" w:rsidRDefault="00C07C0A" w:rsidP="00C07C0A">
      <w:pPr>
        <w:spacing w:after="120"/>
      </w:pPr>
      <w:r w:rsidRPr="00037F8E">
        <w:rPr>
          <w:b/>
          <w:bCs/>
        </w:rPr>
        <w:t>Category A O-RU</w:t>
      </w:r>
      <w:r>
        <w:t xml:space="preserve">: </w:t>
      </w:r>
      <w:r w:rsidRPr="000B4215">
        <w:t xml:space="preserve">O-RU within which the </w:t>
      </w:r>
      <w:r>
        <w:t xml:space="preserve">DL </w:t>
      </w:r>
      <w:r w:rsidRPr="000B4215">
        <w:t>precoding is not done</w:t>
      </w:r>
      <w:r>
        <w:t>.</w:t>
      </w:r>
    </w:p>
    <w:p w14:paraId="2C7B320B" w14:textId="77777777" w:rsidR="00C07C0A" w:rsidRDefault="00C07C0A" w:rsidP="00C07C0A">
      <w:pPr>
        <w:pStyle w:val="NO"/>
      </w:pPr>
      <w:r>
        <w:t>NOTE:</w:t>
      </w:r>
      <w:r>
        <w:tab/>
        <w:t xml:space="preserve">See </w:t>
      </w:r>
      <w:r>
        <w:fldChar w:fldCharType="begin"/>
      </w:r>
      <w:r>
        <w:instrText xml:space="preserve"> </w:instrText>
      </w:r>
      <w:r w:rsidRPr="002A7539">
        <w:instrText>REF _Ref518670890 \h  \* MERGEFORMAT</w:instrText>
      </w:r>
      <w:r>
        <w:instrText xml:space="preserve"> </w:instrText>
      </w:r>
      <w:r>
        <w:fldChar w:fldCharType="separate"/>
      </w:r>
      <w:r w:rsidRPr="00405541">
        <w:t xml:space="preserve">Figure </w:t>
      </w:r>
      <w:r>
        <w:t>4.2</w:t>
      </w:r>
      <w:r w:rsidRPr="006017CB">
        <w:noBreakHyphen/>
      </w:r>
      <w:r>
        <w:t>1</w:t>
      </w:r>
      <w:r>
        <w:fldChar w:fldCharType="end"/>
      </w:r>
      <w:r>
        <w:t>.</w:t>
      </w:r>
    </w:p>
    <w:p w14:paraId="0D3B93A9" w14:textId="77777777" w:rsidR="00C07C0A" w:rsidRDefault="00C07C0A" w:rsidP="00C07C0A">
      <w:pPr>
        <w:spacing w:after="120"/>
      </w:pPr>
      <w:r w:rsidRPr="00C0568F">
        <w:rPr>
          <w:b/>
          <w:bCs/>
        </w:rPr>
        <w:t xml:space="preserve">Category </w:t>
      </w:r>
      <w:r>
        <w:rPr>
          <w:b/>
          <w:bCs/>
        </w:rPr>
        <w:t>B</w:t>
      </w:r>
      <w:r w:rsidRPr="00C0568F">
        <w:rPr>
          <w:b/>
          <w:bCs/>
        </w:rPr>
        <w:t xml:space="preserve"> O-RU</w:t>
      </w:r>
      <w:r>
        <w:t xml:space="preserve">: </w:t>
      </w:r>
      <w:r w:rsidRPr="000B4215">
        <w:t xml:space="preserve">O-RU within which the </w:t>
      </w:r>
      <w:r>
        <w:t xml:space="preserve">DL </w:t>
      </w:r>
      <w:r w:rsidRPr="000B4215">
        <w:t xml:space="preserve">precoding is </w:t>
      </w:r>
      <w:r>
        <w:t>performed.</w:t>
      </w:r>
    </w:p>
    <w:p w14:paraId="419C6EB2" w14:textId="77777777" w:rsidR="00C07C0A" w:rsidRPr="00E869F1" w:rsidRDefault="00C07C0A" w:rsidP="00C07C0A">
      <w:pPr>
        <w:pStyle w:val="NO"/>
      </w:pPr>
      <w:r>
        <w:t>NOTE:</w:t>
      </w:r>
      <w:r>
        <w:tab/>
        <w:t xml:space="preserve">See </w:t>
      </w:r>
      <w:r>
        <w:fldChar w:fldCharType="begin"/>
      </w:r>
      <w:r>
        <w:instrText xml:space="preserve"> </w:instrText>
      </w:r>
      <w:r w:rsidRPr="002A7539">
        <w:instrText>REF _Ref518670890 \h  \* MERGEFORMAT</w:instrText>
      </w:r>
      <w:r>
        <w:instrText xml:space="preserve"> </w:instrText>
      </w:r>
      <w:r>
        <w:fldChar w:fldCharType="separate"/>
      </w:r>
      <w:r w:rsidRPr="00405541">
        <w:t xml:space="preserve">Figure </w:t>
      </w:r>
      <w:r>
        <w:t>4.2</w:t>
      </w:r>
      <w:r w:rsidRPr="006017CB">
        <w:noBreakHyphen/>
      </w:r>
      <w:r>
        <w:t>1</w:t>
      </w:r>
      <w:r>
        <w:fldChar w:fldCharType="end"/>
      </w:r>
    </w:p>
    <w:p w14:paraId="294F7443" w14:textId="77777777" w:rsidR="00C07C0A" w:rsidRPr="00E869F1" w:rsidRDefault="00C07C0A" w:rsidP="00C07C0A">
      <w:pPr>
        <w:spacing w:after="120"/>
        <w:rPr>
          <w:lang w:eastAsia="ja-JP"/>
        </w:rPr>
      </w:pPr>
      <w:proofErr w:type="spellStart"/>
      <w:r w:rsidRPr="1D71ABCD">
        <w:rPr>
          <w:b/>
          <w:bCs/>
          <w:lang w:eastAsia="ja-JP"/>
        </w:rPr>
        <w:t>eAxC</w:t>
      </w:r>
      <w:proofErr w:type="spellEnd"/>
      <w:r w:rsidRPr="1D71ABCD">
        <w:rPr>
          <w:lang w:eastAsia="ja-JP"/>
        </w:rPr>
        <w:t>: extended Antenna-Carrier: a data flow for a single antenna (or spatial stream) for a single carrier in a single sector.</w:t>
      </w:r>
    </w:p>
    <w:p w14:paraId="682C00C2" w14:textId="77777777" w:rsidR="00C07C0A" w:rsidRDefault="00C07C0A" w:rsidP="00C07C0A">
      <w:pPr>
        <w:spacing w:after="120"/>
        <w:rPr>
          <w:lang w:eastAsia="ja-JP"/>
        </w:rPr>
      </w:pPr>
      <w:r w:rsidRPr="00E869F1">
        <w:rPr>
          <w:b/>
          <w:lang w:eastAsia="ja-JP"/>
        </w:rPr>
        <w:t>FFO</w:t>
      </w:r>
      <w:r w:rsidRPr="00E869F1">
        <w:rPr>
          <w:lang w:eastAsia="ja-JP"/>
        </w:rPr>
        <w:t>: Fractional Frequency Offset. This is defined as ∆f/</w:t>
      </w:r>
      <w:proofErr w:type="spellStart"/>
      <w:r w:rsidRPr="00E869F1">
        <w:rPr>
          <w:lang w:eastAsia="ja-JP"/>
        </w:rPr>
        <w:t>f_</w:t>
      </w:r>
      <w:proofErr w:type="gramStart"/>
      <w:r w:rsidRPr="00E869F1">
        <w:rPr>
          <w:lang w:eastAsia="ja-JP"/>
        </w:rPr>
        <w:t>norm</w:t>
      </w:r>
      <w:proofErr w:type="spellEnd"/>
      <w:proofErr w:type="gramEnd"/>
      <w:r w:rsidRPr="00E869F1">
        <w:rPr>
          <w:lang w:eastAsia="ja-JP"/>
        </w:rPr>
        <w:t xml:space="preserve"> which is used to describe frequency error, typically on the output of the T-TSC filter in the O-RU. </w:t>
      </w:r>
    </w:p>
    <w:p w14:paraId="7B260B2F" w14:textId="77777777" w:rsidR="00C07C0A" w:rsidRPr="00E869F1" w:rsidRDefault="00C07C0A" w:rsidP="00C07C0A">
      <w:pPr>
        <w:pStyle w:val="NO"/>
        <w:rPr>
          <w:lang w:eastAsia="ja-JP"/>
        </w:rPr>
      </w:pPr>
      <w:r>
        <w:rPr>
          <w:lang w:eastAsia="ja-JP"/>
        </w:rPr>
        <w:t>NOTE:</w:t>
      </w:r>
      <w:r>
        <w:rPr>
          <w:lang w:eastAsia="ja-JP"/>
        </w:rPr>
        <w:tab/>
      </w:r>
      <w:r w:rsidRPr="00E869F1">
        <w:rPr>
          <w:lang w:eastAsia="ja-JP"/>
        </w:rPr>
        <w:t xml:space="preserve">It is the same as the Fractional Frequency Deviation defined in </w:t>
      </w:r>
      <w:r>
        <w:rPr>
          <w:lang w:eastAsia="ja-JP"/>
        </w:rPr>
        <w:t>Recommendation ITU</w:t>
      </w:r>
      <w:r w:rsidRPr="00E869F1">
        <w:rPr>
          <w:lang w:eastAsia="ja-JP"/>
        </w:rPr>
        <w:t>-T G.810</w:t>
      </w:r>
      <w:r>
        <w:rPr>
          <w:lang w:eastAsia="ja-JP"/>
        </w:rPr>
        <w:t xml:space="preserve"> [16], clause 4.5.2</w:t>
      </w:r>
      <w:r w:rsidRPr="00E869F1">
        <w:rPr>
          <w:lang w:eastAsia="ja-JP"/>
        </w:rPr>
        <w:t>.</w:t>
      </w:r>
    </w:p>
    <w:p w14:paraId="7D87FBD0" w14:textId="77777777" w:rsidR="00C07C0A" w:rsidRDefault="00C07C0A" w:rsidP="00C07C0A">
      <w:pPr>
        <w:spacing w:after="120"/>
      </w:pPr>
      <w:r w:rsidRPr="00E869F1">
        <w:rPr>
          <w:b/>
          <w:lang w:eastAsia="ja-JP"/>
        </w:rPr>
        <w:t>FHM mode</w:t>
      </w:r>
      <w:r w:rsidRPr="00E869F1">
        <w:t>: Mode of Shared cell which is realized by FHM and several O-RUs.</w:t>
      </w:r>
    </w:p>
    <w:p w14:paraId="64D45093" w14:textId="77777777" w:rsidR="00C07C0A" w:rsidRDefault="00C07C0A" w:rsidP="00C07C0A">
      <w:pPr>
        <w:pStyle w:val="NO"/>
      </w:pPr>
      <w:r>
        <w:t>NOTE:</w:t>
      </w:r>
      <w:r>
        <w:tab/>
      </w:r>
      <w:r w:rsidRPr="00E869F1">
        <w:t xml:space="preserve">See </w:t>
      </w:r>
      <w:r>
        <w:t>clause</w:t>
      </w:r>
      <w:r w:rsidRPr="00E869F1">
        <w:t xml:space="preserve"> 1</w:t>
      </w:r>
      <w:r>
        <w:t>3.</w:t>
      </w:r>
    </w:p>
    <w:p w14:paraId="4023F48A" w14:textId="77777777" w:rsidR="00C07C0A" w:rsidRDefault="00C07C0A" w:rsidP="00C07C0A">
      <w:bookmarkStart w:id="7" w:name="_Hlk93999963"/>
      <w:r>
        <w:rPr>
          <w:b/>
        </w:rPr>
        <w:t xml:space="preserve">GPS Time: </w:t>
      </w:r>
      <w:r>
        <w:t>GPS Time is a continuous time scale (no leap seconds) defined by the GPS Control segment. It starts at 0</w:t>
      </w:r>
      <w:r>
        <w:rPr>
          <w:vertAlign w:val="superscript"/>
        </w:rPr>
        <w:t>h</w:t>
      </w:r>
      <w:r>
        <w:t xml:space="preserve"> UTC (midnight) of January 5th to 6th 1980.</w:t>
      </w:r>
    </w:p>
    <w:p w14:paraId="3E692381" w14:textId="77777777" w:rsidR="00C07C0A" w:rsidRPr="00037F8E" w:rsidRDefault="00C07C0A" w:rsidP="00C07C0A">
      <w:pPr>
        <w:pStyle w:val="NO"/>
        <w:rPr>
          <w:bCs/>
          <w:lang w:val="en-US"/>
        </w:rPr>
      </w:pPr>
      <w:r>
        <w:t>NOTE:</w:t>
      </w:r>
      <w:r>
        <w:tab/>
        <w:t xml:space="preserve">See IEEE 1588 [3], [33] Annex B for timescales. </w:t>
      </w:r>
      <w:bookmarkEnd w:id="7"/>
    </w:p>
    <w:p w14:paraId="6283EFBE" w14:textId="77777777" w:rsidR="00C07C0A" w:rsidRDefault="00C07C0A" w:rsidP="00C07C0A">
      <w:pPr>
        <w:rPr>
          <w:bCs/>
        </w:rPr>
      </w:pPr>
      <w:r>
        <w:rPr>
          <w:b/>
        </w:rPr>
        <w:t xml:space="preserve">Fronthaul: </w:t>
      </w:r>
      <w:r w:rsidRPr="00037F8E">
        <w:rPr>
          <w:bCs/>
        </w:rPr>
        <w:t>A logical link connecting O-DU and O-RU.</w:t>
      </w:r>
    </w:p>
    <w:p w14:paraId="7A912ABB" w14:textId="77777777" w:rsidR="00C07C0A" w:rsidRDefault="00C07C0A" w:rsidP="00C07C0A">
      <w:pPr>
        <w:pStyle w:val="NO"/>
        <w:rPr>
          <w:b/>
        </w:rPr>
      </w:pPr>
      <w:r>
        <w:t>NOTE:</w:t>
      </w:r>
      <w:r>
        <w:tab/>
        <w:t>Fronthaul transports C-Plane, U-Plane, S-Plane and M-Plane traffic.</w:t>
      </w:r>
    </w:p>
    <w:p w14:paraId="2E21388D" w14:textId="77777777" w:rsidR="00C07C0A" w:rsidRDefault="00C07C0A" w:rsidP="00C07C0A">
      <w:pPr>
        <w:rPr>
          <w:color w:val="000000"/>
        </w:rPr>
      </w:pPr>
      <w:r w:rsidRPr="00E869F1">
        <w:rPr>
          <w:b/>
        </w:rPr>
        <w:t>Hop</w:t>
      </w:r>
      <w:r w:rsidRPr="00E869F1">
        <w:t xml:space="preserve">: </w:t>
      </w:r>
      <w:r w:rsidRPr="00E869F1">
        <w:rPr>
          <w:color w:val="000000"/>
        </w:rPr>
        <w:t xml:space="preserve">physical link between </w:t>
      </w:r>
      <w:r>
        <w:rPr>
          <w:color w:val="000000"/>
        </w:rPr>
        <w:t>two</w:t>
      </w:r>
      <w:r w:rsidRPr="00E869F1">
        <w:rPr>
          <w:color w:val="000000"/>
        </w:rPr>
        <w:t xml:space="preserve"> </w:t>
      </w:r>
      <w:r>
        <w:rPr>
          <w:color w:val="000000"/>
        </w:rPr>
        <w:t>S</w:t>
      </w:r>
      <w:r w:rsidRPr="00E869F1">
        <w:rPr>
          <w:color w:val="000000"/>
        </w:rPr>
        <w:t>-</w:t>
      </w:r>
      <w:r>
        <w:rPr>
          <w:color w:val="000000"/>
        </w:rPr>
        <w:t>P</w:t>
      </w:r>
      <w:r w:rsidRPr="00E869F1">
        <w:rPr>
          <w:color w:val="000000"/>
        </w:rPr>
        <w:t>lane nodes (where node can be O-DU, switch or O-RU)</w:t>
      </w:r>
      <w:r>
        <w:rPr>
          <w:color w:val="000000"/>
        </w:rPr>
        <w:t>.</w:t>
      </w:r>
    </w:p>
    <w:p w14:paraId="4B83535C" w14:textId="77777777" w:rsidR="00C07C0A" w:rsidRPr="00E869F1" w:rsidRDefault="00C07C0A" w:rsidP="00C07C0A">
      <w:pPr>
        <w:pStyle w:val="NO"/>
      </w:pPr>
      <w:r>
        <w:t>NOTE:</w:t>
      </w:r>
      <w:r>
        <w:tab/>
        <w:t>A</w:t>
      </w:r>
      <w:r w:rsidRPr="00E869F1">
        <w:t>s defined in IEEE 802.1CM</w:t>
      </w:r>
      <w:r>
        <w:t xml:space="preserve"> [11], [12].</w:t>
      </w:r>
    </w:p>
    <w:p w14:paraId="0821DDF9" w14:textId="77777777" w:rsidR="00C07C0A" w:rsidRPr="00E869F1" w:rsidRDefault="00C07C0A" w:rsidP="00C07C0A">
      <w:pPr>
        <w:spacing w:after="120"/>
        <w:rPr>
          <w:lang w:eastAsia="ja-JP"/>
        </w:rPr>
      </w:pPr>
      <w:r w:rsidRPr="00E869F1">
        <w:rPr>
          <w:b/>
          <w:lang w:eastAsia="ja-JP"/>
        </w:rPr>
        <w:t>LAA</w:t>
      </w:r>
      <w:r w:rsidRPr="00E869F1">
        <w:rPr>
          <w:lang w:eastAsia="ja-JP"/>
        </w:rPr>
        <w:t>: Licensed-assisted access: Carrier aggregation with at least one secondary cell operating in the unlicensed spectrum.</w:t>
      </w:r>
    </w:p>
    <w:p w14:paraId="164D3C00" w14:textId="77777777" w:rsidR="00C07C0A" w:rsidRPr="00E869F1" w:rsidRDefault="00C07C0A" w:rsidP="00C07C0A">
      <w:pPr>
        <w:spacing w:after="120"/>
        <w:rPr>
          <w:lang w:eastAsia="ja-JP"/>
        </w:rPr>
      </w:pPr>
      <w:r w:rsidRPr="00E869F1">
        <w:rPr>
          <w:b/>
          <w:lang w:eastAsia="ja-JP"/>
        </w:rPr>
        <w:t>LLS</w:t>
      </w:r>
      <w:r w:rsidRPr="00E869F1">
        <w:rPr>
          <w:lang w:eastAsia="ja-JP"/>
        </w:rPr>
        <w:t xml:space="preserve">: Lower Layer Split: </w:t>
      </w:r>
      <w:r w:rsidRPr="00E869F1">
        <w:t>logical interface between O-DU and O-RU when using a lower layer (intra-PHY based) functional split</w:t>
      </w:r>
      <w:r w:rsidRPr="00E869F1">
        <w:rPr>
          <w:lang w:eastAsia="ja-JP"/>
        </w:rPr>
        <w:t>.</w:t>
      </w:r>
    </w:p>
    <w:p w14:paraId="2C039BBA" w14:textId="77777777" w:rsidR="00C07C0A" w:rsidRPr="00E869F1" w:rsidRDefault="00C07C0A" w:rsidP="00C07C0A">
      <w:pPr>
        <w:spacing w:after="120"/>
        <w:rPr>
          <w:lang w:eastAsia="ja-JP"/>
        </w:rPr>
      </w:pPr>
      <w:r w:rsidRPr="00E869F1">
        <w:rPr>
          <w:b/>
          <w:lang w:eastAsia="ja-JP"/>
        </w:rPr>
        <w:t xml:space="preserve">LLS-U: </w:t>
      </w:r>
      <w:r w:rsidRPr="00E869F1">
        <w:rPr>
          <w:lang w:eastAsia="ja-JP"/>
        </w:rPr>
        <w:t>Lower Layer Split</w:t>
      </w:r>
      <w:r w:rsidRPr="00E869F1">
        <w:rPr>
          <w:b/>
          <w:lang w:eastAsia="ja-JP"/>
        </w:rPr>
        <w:t xml:space="preserve"> </w:t>
      </w:r>
      <w:r>
        <w:rPr>
          <w:lang w:eastAsia="ja-JP"/>
        </w:rPr>
        <w:t>User Plane</w:t>
      </w:r>
      <w:r w:rsidRPr="00E869F1">
        <w:rPr>
          <w:lang w:eastAsia="ja-JP"/>
        </w:rPr>
        <w:t xml:space="preserve">: </w:t>
      </w:r>
      <w:r w:rsidRPr="00E869F1">
        <w:t>logical interface between O-DU and O-RU when using a lower layer functional split</w:t>
      </w:r>
      <w:r w:rsidRPr="00E869F1">
        <w:rPr>
          <w:lang w:eastAsia="ja-JP"/>
        </w:rPr>
        <w:t>.</w:t>
      </w:r>
    </w:p>
    <w:p w14:paraId="2179EC3D" w14:textId="77777777" w:rsidR="00C07C0A" w:rsidRPr="00E869F1" w:rsidRDefault="00C07C0A" w:rsidP="00C07C0A">
      <w:pPr>
        <w:spacing w:after="120"/>
        <w:rPr>
          <w:lang w:eastAsia="ja-JP"/>
        </w:rPr>
      </w:pPr>
      <w:r w:rsidRPr="00E869F1">
        <w:rPr>
          <w:b/>
          <w:lang w:eastAsia="ja-JP"/>
        </w:rPr>
        <w:t>LLS-C:</w:t>
      </w:r>
      <w:r w:rsidRPr="00E869F1">
        <w:rPr>
          <w:lang w:eastAsia="ja-JP"/>
        </w:rPr>
        <w:t xml:space="preserve"> Lower Layer Split </w:t>
      </w:r>
      <w:r>
        <w:rPr>
          <w:lang w:eastAsia="ja-JP"/>
        </w:rPr>
        <w:t>Control Plane</w:t>
      </w:r>
      <w:r w:rsidRPr="00E869F1">
        <w:rPr>
          <w:lang w:eastAsia="ja-JP"/>
        </w:rPr>
        <w:t xml:space="preserve">: </w:t>
      </w:r>
      <w:r w:rsidRPr="00E869F1">
        <w:t>logical interface between O-DU and O-RU when using a lower layer functional split</w:t>
      </w:r>
      <w:r w:rsidRPr="00E869F1">
        <w:rPr>
          <w:lang w:eastAsia="ja-JP"/>
        </w:rPr>
        <w:t>.</w:t>
      </w:r>
    </w:p>
    <w:p w14:paraId="5D68A671" w14:textId="77777777" w:rsidR="00C07C0A" w:rsidRDefault="00C07C0A" w:rsidP="00C07C0A">
      <w:pPr>
        <w:spacing w:after="120"/>
        <w:rPr>
          <w:lang w:eastAsia="ja-JP"/>
        </w:rPr>
      </w:pPr>
      <w:r w:rsidRPr="00E869F1">
        <w:rPr>
          <w:b/>
          <w:lang w:eastAsia="ja-JP"/>
        </w:rPr>
        <w:t>High-PHY</w:t>
      </w:r>
      <w:r w:rsidRPr="00E869F1">
        <w:rPr>
          <w:lang w:eastAsia="ja-JP"/>
        </w:rPr>
        <w:t xml:space="preserve">: those portions of the PHY </w:t>
      </w:r>
      <w:r>
        <w:rPr>
          <w:lang w:eastAsia="ja-JP"/>
        </w:rPr>
        <w:t xml:space="preserve">layer </w:t>
      </w:r>
      <w:r w:rsidRPr="00E869F1">
        <w:rPr>
          <w:lang w:eastAsia="ja-JP"/>
        </w:rPr>
        <w:t>processing on the O-DU side of the fronthaul interface</w:t>
      </w:r>
      <w:r>
        <w:rPr>
          <w:lang w:eastAsia="ja-JP"/>
        </w:rPr>
        <w:t>.</w:t>
      </w:r>
    </w:p>
    <w:p w14:paraId="12C6256E" w14:textId="77777777" w:rsidR="00C07C0A" w:rsidRPr="00E869F1" w:rsidRDefault="00C07C0A" w:rsidP="00C07C0A">
      <w:pPr>
        <w:pStyle w:val="NO"/>
        <w:rPr>
          <w:lang w:eastAsia="ja-JP"/>
        </w:rPr>
      </w:pPr>
      <w:r>
        <w:rPr>
          <w:lang w:eastAsia="ja-JP"/>
        </w:rPr>
        <w:t>NOTE:</w:t>
      </w:r>
      <w:r>
        <w:rPr>
          <w:lang w:eastAsia="ja-JP"/>
        </w:rPr>
        <w:tab/>
        <w:t>This includes forward error correction</w:t>
      </w:r>
      <w:r w:rsidRPr="00365219">
        <w:rPr>
          <w:lang w:eastAsia="ja-JP"/>
        </w:rPr>
        <w:t xml:space="preserve"> encode/decode, scrambling, and modulation/demodulation</w:t>
      </w:r>
      <w:r>
        <w:rPr>
          <w:lang w:eastAsia="ja-JP"/>
        </w:rPr>
        <w:t>.</w:t>
      </w:r>
    </w:p>
    <w:p w14:paraId="5696A169" w14:textId="77777777" w:rsidR="00C07C0A" w:rsidRDefault="00C07C0A" w:rsidP="00C07C0A">
      <w:pPr>
        <w:spacing w:after="120"/>
      </w:pPr>
      <w:r w:rsidRPr="00E869F1">
        <w:rPr>
          <w:b/>
        </w:rPr>
        <w:t>Low-PHY</w:t>
      </w:r>
      <w:r w:rsidRPr="00E869F1">
        <w:t xml:space="preserve">: those portions of the PHY </w:t>
      </w:r>
      <w:r>
        <w:t xml:space="preserve">layer </w:t>
      </w:r>
      <w:r w:rsidRPr="00E869F1">
        <w:t>processing on the O-RU side of the fronthaul interface</w:t>
      </w:r>
      <w:r>
        <w:t>.</w:t>
      </w:r>
    </w:p>
    <w:p w14:paraId="6BBB18AD" w14:textId="77777777" w:rsidR="00C07C0A" w:rsidRPr="00E869F1" w:rsidRDefault="00C07C0A" w:rsidP="00C07C0A">
      <w:pPr>
        <w:pStyle w:val="NO"/>
      </w:pPr>
      <w:r>
        <w:lastRenderedPageBreak/>
        <w:t>NOTE:</w:t>
      </w:r>
      <w:r>
        <w:tab/>
      </w:r>
      <w:r w:rsidRPr="00E869F1">
        <w:t xml:space="preserve"> </w:t>
      </w:r>
      <w:r>
        <w:t xml:space="preserve">This </w:t>
      </w:r>
      <w:r w:rsidRPr="00365219">
        <w:t>includ</w:t>
      </w:r>
      <w:r>
        <w:t xml:space="preserve">es </w:t>
      </w:r>
      <w:r w:rsidRPr="00365219">
        <w:t>FFT/</w:t>
      </w:r>
      <w:proofErr w:type="spellStart"/>
      <w:r w:rsidRPr="00365219">
        <w:t>iFFT</w:t>
      </w:r>
      <w:proofErr w:type="spellEnd"/>
      <w:r w:rsidRPr="00365219">
        <w:t>, digital beamforming, and PRACH extraction and filtering.</w:t>
      </w:r>
    </w:p>
    <w:p w14:paraId="03AE9565" w14:textId="77777777" w:rsidR="00C07C0A" w:rsidRDefault="00C07C0A" w:rsidP="00C07C0A">
      <w:pPr>
        <w:spacing w:after="120"/>
      </w:pPr>
      <w:r>
        <w:rPr>
          <w:b/>
        </w:rPr>
        <w:t>M-Plane</w:t>
      </w:r>
      <w:r w:rsidRPr="00E869F1">
        <w:t>: Management Plane: refers to non-real-time management operations between the O-DU and the O-RU</w:t>
      </w:r>
    </w:p>
    <w:p w14:paraId="5BA5F092" w14:textId="77777777" w:rsidR="00C07C0A" w:rsidRDefault="00C07C0A" w:rsidP="00C07C0A">
      <w:pPr>
        <w:pStyle w:val="EW"/>
        <w:spacing w:after="120"/>
        <w:ind w:left="0" w:firstLine="0"/>
      </w:pPr>
      <w:r>
        <w:rPr>
          <w:b/>
        </w:rPr>
        <w:t>User group:</w:t>
      </w:r>
      <w:r w:rsidRPr="00E869F1">
        <w:t xml:space="preserve"> </w:t>
      </w:r>
      <w:r w:rsidRPr="00712172">
        <w:t xml:space="preserve">A group of </w:t>
      </w:r>
      <w:r>
        <w:t xml:space="preserve">one or more layers for single UE (SU-MIMO) or single/multiple layers for different </w:t>
      </w:r>
      <w:r w:rsidRPr="00712172">
        <w:t>UE</w:t>
      </w:r>
      <w:r>
        <w:t>s (MU-MIMO),</w:t>
      </w:r>
      <w:r w:rsidRPr="00712172">
        <w:t xml:space="preserve"> for which the</w:t>
      </w:r>
      <w:r>
        <w:t xml:space="preserve"> </w:t>
      </w:r>
      <w:r w:rsidRPr="00712172">
        <w:t>scheduled layer</w:t>
      </w:r>
      <w:r>
        <w:t xml:space="preserve"> </w:t>
      </w:r>
      <w:r w:rsidRPr="00712172">
        <w:t xml:space="preserve">(s) are using the same range of </w:t>
      </w:r>
      <w:r>
        <w:t xml:space="preserve">contiguous or non-contiguous </w:t>
      </w:r>
      <w:r w:rsidRPr="00712172">
        <w:t xml:space="preserve">PRBs </w:t>
      </w:r>
      <w:r>
        <w:t>and symbols in a slot.</w:t>
      </w:r>
    </w:p>
    <w:p w14:paraId="080B09AD" w14:textId="77777777" w:rsidR="00C07C0A" w:rsidRPr="00987E47" w:rsidRDefault="00C07C0A" w:rsidP="00C07C0A">
      <w:r w:rsidRPr="007F1FB5">
        <w:rPr>
          <w:b/>
        </w:rPr>
        <w:t>NB-IoT</w:t>
      </w:r>
      <w:r w:rsidRPr="007F1FB5">
        <w:t xml:space="preserve">: Narrowband Internet of Things which is a Low Power Wide Area Network (LPWAN) radio technology </w:t>
      </w:r>
      <w:r w:rsidRPr="00234196">
        <w:t xml:space="preserve">standard specified in 3GPP standards to provide extended coverage such as indoor and underground scenarios, support of massive number of low throughput devices, low delay sensitivity, ultra-low device cost, low device power consumption and </w:t>
      </w:r>
      <w:r w:rsidRPr="00AF2925">
        <w:t>optimized network architecture</w:t>
      </w:r>
      <w:r w:rsidRPr="00987E47">
        <w:t>.</w:t>
      </w:r>
    </w:p>
    <w:p w14:paraId="2A7EF642" w14:textId="77777777" w:rsidR="00C07C0A" w:rsidRPr="00E869F1" w:rsidRDefault="00C07C0A" w:rsidP="00C07C0A">
      <w:pPr>
        <w:spacing w:after="120"/>
        <w:rPr>
          <w:b/>
          <w:lang w:eastAsia="ja-JP"/>
        </w:rPr>
      </w:pPr>
      <w:r w:rsidRPr="00E869F1">
        <w:rPr>
          <w:b/>
          <w:lang w:eastAsia="ja-JP"/>
        </w:rPr>
        <w:t xml:space="preserve">O-CU: </w:t>
      </w:r>
      <w:r w:rsidRPr="00E869F1">
        <w:rPr>
          <w:lang w:eastAsia="ja-JP"/>
        </w:rPr>
        <w:t>O-RAN C</w:t>
      </w:r>
      <w:r>
        <w:rPr>
          <w:lang w:eastAsia="ja-JP"/>
        </w:rPr>
        <w:t>entral</w:t>
      </w:r>
      <w:r w:rsidRPr="00E869F1">
        <w:rPr>
          <w:lang w:eastAsia="ja-JP"/>
        </w:rPr>
        <w:t xml:space="preserve"> Unit – a logical node hosting PDCP, RRC, SDAP and other control functions</w:t>
      </w:r>
    </w:p>
    <w:p w14:paraId="63BA1598" w14:textId="77777777" w:rsidR="00C07C0A" w:rsidRPr="00E869F1" w:rsidRDefault="00C07C0A" w:rsidP="00C07C0A">
      <w:pPr>
        <w:spacing w:after="120"/>
      </w:pPr>
      <w:r w:rsidRPr="00E869F1">
        <w:rPr>
          <w:b/>
          <w:lang w:eastAsia="ja-JP"/>
        </w:rPr>
        <w:t>O-DU</w:t>
      </w:r>
      <w:r w:rsidRPr="00E869F1">
        <w:rPr>
          <w:lang w:eastAsia="ja-JP"/>
        </w:rPr>
        <w:t xml:space="preserve">: O-RAN Distributed Unit: a </w:t>
      </w:r>
      <w:r w:rsidRPr="00E869F1">
        <w:t>logical node hosting RLC/MAC/High-PHY layers based on a lower layer functional split.</w:t>
      </w:r>
    </w:p>
    <w:p w14:paraId="74DB5D54" w14:textId="77777777" w:rsidR="00C07C0A" w:rsidRDefault="00C07C0A" w:rsidP="00C07C0A">
      <w:pPr>
        <w:spacing w:after="120"/>
      </w:pPr>
      <w:r w:rsidRPr="00E869F1">
        <w:rPr>
          <w:b/>
          <w:lang w:eastAsia="ja-JP"/>
        </w:rPr>
        <w:t>O-RU</w:t>
      </w:r>
      <w:r w:rsidRPr="00E869F1">
        <w:rPr>
          <w:lang w:eastAsia="ja-JP"/>
        </w:rPr>
        <w:t xml:space="preserve">: O-RAN Radio Unit: a </w:t>
      </w:r>
      <w:r w:rsidRPr="00E869F1">
        <w:t>logical node hosting Low-PHY layer and RF processing based on a lower layer functional split.</w:t>
      </w:r>
      <w:r>
        <w:t xml:space="preserve"> </w:t>
      </w:r>
    </w:p>
    <w:p w14:paraId="1E985C0C" w14:textId="77777777" w:rsidR="00C07C0A" w:rsidRDefault="00C07C0A" w:rsidP="00C07C0A">
      <w:pPr>
        <w:pStyle w:val="NO"/>
        <w:rPr>
          <w:lang w:eastAsia="ja-JP"/>
        </w:rPr>
      </w:pPr>
      <w:r>
        <w:t>NOTE:</w:t>
      </w:r>
      <w:r>
        <w:tab/>
      </w:r>
      <w:r w:rsidRPr="00E869F1">
        <w:t xml:space="preserve">This is </w:t>
      </w:r>
      <w:proofErr w:type="gramStart"/>
      <w:r w:rsidRPr="00E869F1">
        <w:rPr>
          <w:lang w:eastAsia="ja-JP"/>
        </w:rPr>
        <w:t>similar to</w:t>
      </w:r>
      <w:proofErr w:type="gramEnd"/>
      <w:r w:rsidRPr="00E869F1">
        <w:rPr>
          <w:lang w:eastAsia="ja-JP"/>
        </w:rPr>
        <w:t xml:space="preserve"> 3GPP</w:t>
      </w:r>
      <w:r>
        <w:rPr>
          <w:lang w:eastAsia="ja-JP"/>
        </w:rPr>
        <w:t xml:space="preserve"> defined TRP</w:t>
      </w:r>
      <w:r w:rsidRPr="00E869F1">
        <w:rPr>
          <w:lang w:eastAsia="ja-JP"/>
        </w:rPr>
        <w:t xml:space="preserve"> or RRH but more specific in including the Low-PHY layer (FFT/</w:t>
      </w:r>
      <w:proofErr w:type="spellStart"/>
      <w:r w:rsidRPr="00E869F1">
        <w:rPr>
          <w:lang w:eastAsia="ja-JP"/>
        </w:rPr>
        <w:t>iFFT</w:t>
      </w:r>
      <w:proofErr w:type="spellEnd"/>
      <w:r w:rsidRPr="00E869F1">
        <w:rPr>
          <w:lang w:eastAsia="ja-JP"/>
        </w:rPr>
        <w:t xml:space="preserve">, PRACH extraction). </w:t>
      </w:r>
    </w:p>
    <w:p w14:paraId="56100E00" w14:textId="77777777" w:rsidR="00C07C0A" w:rsidRPr="0039757D" w:rsidRDefault="00C07C0A" w:rsidP="00C07C0A">
      <w:r w:rsidRPr="00CF51AD">
        <w:rPr>
          <w:b/>
        </w:rPr>
        <w:t>PRACH Symbol</w:t>
      </w:r>
      <w:r w:rsidRPr="00CF51AD">
        <w:t xml:space="preserve">: A resource in the time domain </w:t>
      </w:r>
      <w:r w:rsidRPr="00CF51AD">
        <w:rPr>
          <w:rFonts w:eastAsia="BatangChe"/>
        </w:rPr>
        <w:t xml:space="preserve">having </w:t>
      </w:r>
      <w:r w:rsidRPr="00CF51AD">
        <w:t>the duration of (1/Subcarrier Spacing), following cyclic prefix (excluded) in a PRACH occasion. Cyclic prefix and one or more of such consecutive PRACH Symbols constitute a PRACH preamble or a NPRACH symbol group</w:t>
      </w:r>
      <w:r w:rsidRPr="00E2531E">
        <w:t xml:space="preserve"> </w:t>
      </w:r>
      <w:r w:rsidRPr="00CF51AD">
        <w:t>defined in 3GPP TS 36.211 [42] and 38.211 [4].</w:t>
      </w:r>
      <w:r w:rsidRPr="00E2531E">
        <w:t xml:space="preserve"> </w:t>
      </w:r>
      <w:r w:rsidRPr="00223297">
        <w:t xml:space="preserve">  </w:t>
      </w:r>
    </w:p>
    <w:p w14:paraId="40F60771" w14:textId="77777777" w:rsidR="00C07C0A" w:rsidRDefault="00C07C0A" w:rsidP="00C07C0A">
      <w:pPr>
        <w:tabs>
          <w:tab w:val="left" w:pos="9510"/>
        </w:tabs>
        <w:rPr>
          <w:b/>
          <w:bCs/>
        </w:rPr>
      </w:pPr>
      <w:r w:rsidRPr="007E34DB">
        <w:rPr>
          <w:b/>
          <w:bCs/>
        </w:rPr>
        <w:t>PRB:</w:t>
      </w:r>
      <w:r>
        <w:rPr>
          <w:b/>
          <w:bCs/>
        </w:rPr>
        <w:t xml:space="preserve"> </w:t>
      </w:r>
      <w:r w:rsidRPr="00037F8E">
        <w:t xml:space="preserve">Physical </w:t>
      </w:r>
      <w:r>
        <w:t>R</w:t>
      </w:r>
      <w:r w:rsidRPr="00037F8E">
        <w:t xml:space="preserve">esource </w:t>
      </w:r>
      <w:r>
        <w:t>B</w:t>
      </w:r>
      <w:r w:rsidRPr="00037F8E">
        <w:t>lock. A group of 12 consecutive subcarriers of an OFDM symbol.</w:t>
      </w:r>
    </w:p>
    <w:p w14:paraId="3988540A" w14:textId="77777777" w:rsidR="00C07C0A" w:rsidRPr="00E869F1" w:rsidRDefault="00C07C0A" w:rsidP="00C07C0A">
      <w:pPr>
        <w:tabs>
          <w:tab w:val="left" w:pos="9510"/>
        </w:tabs>
        <w:rPr>
          <w:b/>
          <w:bCs/>
        </w:rPr>
      </w:pPr>
      <w:r w:rsidRPr="00E869F1">
        <w:rPr>
          <w:b/>
          <w:bCs/>
        </w:rPr>
        <w:t>Processing element:</w:t>
      </w:r>
      <w:r w:rsidRPr="00F84E50">
        <w:t xml:space="preserve"> See </w:t>
      </w:r>
      <w:r>
        <w:t>clause</w:t>
      </w:r>
      <w:r w:rsidRPr="00F84E50">
        <w:t xml:space="preserve"> </w:t>
      </w:r>
      <w:r>
        <w:t>7</w:t>
      </w:r>
      <w:r w:rsidRPr="00F84E50">
        <w:t xml:space="preserve">.5 of the </w:t>
      </w:r>
      <w:r>
        <w:t>M-Plane</w:t>
      </w:r>
      <w:r w:rsidRPr="00F84E50">
        <w:t xml:space="preserve"> specification [7] for a definition of processing element.</w:t>
      </w:r>
    </w:p>
    <w:p w14:paraId="3E0CE33E" w14:textId="77777777" w:rsidR="00C07C0A" w:rsidRDefault="00C07C0A" w:rsidP="00C07C0A">
      <w:pPr>
        <w:tabs>
          <w:tab w:val="left" w:pos="9510"/>
        </w:tabs>
      </w:pPr>
      <w:r w:rsidRPr="00E869F1">
        <w:rPr>
          <w:b/>
        </w:rPr>
        <w:t>PRTC</w:t>
      </w:r>
      <w:r w:rsidRPr="00E869F1">
        <w:t>: Primary Reference Time Clock</w:t>
      </w:r>
      <w:r>
        <w:t xml:space="preserve"> as defined in</w:t>
      </w:r>
      <w:r w:rsidRPr="00365219">
        <w:t xml:space="preserve"> G.8272</w:t>
      </w:r>
      <w:r>
        <w:t xml:space="preserve"> [25]</w:t>
      </w:r>
      <w:r w:rsidRPr="00365219">
        <w:t xml:space="preserve"> and G.8272.1</w:t>
      </w:r>
      <w:r>
        <w:t xml:space="preserve"> [26]</w:t>
      </w:r>
      <w:r w:rsidRPr="00E869F1">
        <w:t xml:space="preserve">. </w:t>
      </w:r>
    </w:p>
    <w:p w14:paraId="0F7692AD" w14:textId="77777777" w:rsidR="00C07C0A" w:rsidRPr="00E869F1" w:rsidRDefault="00C07C0A" w:rsidP="00C07C0A">
      <w:pPr>
        <w:pStyle w:val="NO"/>
      </w:pPr>
      <w:r>
        <w:t>NOTE:</w:t>
      </w:r>
      <w:r>
        <w:tab/>
      </w:r>
      <w:r w:rsidRPr="00E869F1">
        <w:t>There are different types of PRTC defined in both G.8272 and G.8272.1. Unless the specific type is indicated, a reference to a PRTC in th</w:t>
      </w:r>
      <w:r>
        <w:t>e present</w:t>
      </w:r>
      <w:r w:rsidRPr="00E869F1">
        <w:t xml:space="preserve"> document could include any of these types.</w:t>
      </w:r>
    </w:p>
    <w:p w14:paraId="52E59F75" w14:textId="77777777" w:rsidR="00C07C0A" w:rsidRDefault="00C07C0A" w:rsidP="00C07C0A">
      <w:pPr>
        <w:spacing w:after="120"/>
      </w:pPr>
      <w:r w:rsidRPr="00E869F1">
        <w:rPr>
          <w:b/>
        </w:rPr>
        <w:t>Q&lt;I.F&gt;</w:t>
      </w:r>
      <w:r w:rsidRPr="00E869F1">
        <w:t>: denotes a signed two</w:t>
      </w:r>
      <w:r>
        <w:t>'</w:t>
      </w:r>
      <w:r w:rsidRPr="00E869F1">
        <w:t>s-complement I+F bit fixed point number with I signed integer bits, and F fractional bits.</w:t>
      </w:r>
    </w:p>
    <w:p w14:paraId="4E233693" w14:textId="77777777" w:rsidR="00C07C0A" w:rsidRDefault="00C07C0A" w:rsidP="00C07C0A">
      <w:pPr>
        <w:spacing w:after="120"/>
      </w:pPr>
      <w:bookmarkStart w:id="8" w:name="_Hlk93999976"/>
      <w:r>
        <w:rPr>
          <w:b/>
          <w:bCs/>
        </w:rPr>
        <w:t xml:space="preserve">Quality Level: </w:t>
      </w:r>
      <w:r>
        <w:t>Referred to in Recommendation ITU G.781 [15] as "clock source quality level." The clock-source quality-level of a synchronous equipment clock or stand-alone synchronization clock is defined as the grade of clock to which it is ultimately traceable.</w:t>
      </w:r>
      <w:bookmarkEnd w:id="8"/>
    </w:p>
    <w:p w14:paraId="37F194E5" w14:textId="77777777" w:rsidR="00C07C0A" w:rsidRPr="00037F8E" w:rsidRDefault="00C07C0A" w:rsidP="00C07C0A">
      <w:pPr>
        <w:spacing w:after="120"/>
        <w:rPr>
          <w:lang w:val="en-US"/>
        </w:rPr>
      </w:pPr>
      <w:r w:rsidRPr="00037F8E">
        <w:rPr>
          <w:b/>
          <w:bCs/>
        </w:rPr>
        <w:t>RE:</w:t>
      </w:r>
      <w:r>
        <w:t xml:space="preserve"> Resource Element. One subcarrier of an OFDM symbol.</w:t>
      </w:r>
    </w:p>
    <w:p w14:paraId="49E9F9D2" w14:textId="77777777" w:rsidR="00C07C0A" w:rsidRPr="00DC23E5" w:rsidRDefault="00C07C0A" w:rsidP="00C07C0A">
      <w:pPr>
        <w:spacing w:after="120"/>
      </w:pPr>
      <w:proofErr w:type="spellStart"/>
      <w:r>
        <w:rPr>
          <w:b/>
          <w:lang w:eastAsia="ja-JP"/>
        </w:rPr>
        <w:t>r</w:t>
      </w:r>
      <w:r w:rsidRPr="00D71639">
        <w:rPr>
          <w:b/>
          <w:lang w:eastAsia="ja-JP"/>
        </w:rPr>
        <w:t>x</w:t>
      </w:r>
      <w:proofErr w:type="spellEnd"/>
      <w:r w:rsidRPr="00D71639">
        <w:rPr>
          <w:b/>
          <w:lang w:eastAsia="ja-JP"/>
        </w:rPr>
        <w:t xml:space="preserve">-array: </w:t>
      </w:r>
      <w:r w:rsidRPr="00037F8E">
        <w:rPr>
          <w:bCs/>
          <w:lang w:eastAsia="ja-JP"/>
        </w:rPr>
        <w:t xml:space="preserve">As defined </w:t>
      </w:r>
      <w:r w:rsidRPr="00D71639">
        <w:rPr>
          <w:bCs/>
          <w:lang w:eastAsia="ja-JP"/>
        </w:rPr>
        <w:t>in</w:t>
      </w:r>
      <w:r>
        <w:rPr>
          <w:bCs/>
          <w:lang w:eastAsia="ja-JP"/>
        </w:rPr>
        <w:t xml:space="preserve"> clause 12.2.</w:t>
      </w:r>
    </w:p>
    <w:p w14:paraId="3021C4F5" w14:textId="77777777" w:rsidR="00C07C0A" w:rsidRDefault="00C07C0A" w:rsidP="00C07C0A">
      <w:pPr>
        <w:spacing w:after="120"/>
        <w:rPr>
          <w:lang w:eastAsia="ja-JP"/>
        </w:rPr>
      </w:pPr>
      <w:r w:rsidRPr="00E869F1">
        <w:rPr>
          <w:b/>
          <w:lang w:eastAsia="ja-JP"/>
        </w:rPr>
        <w:t>S-Plane</w:t>
      </w:r>
      <w:r w:rsidRPr="00E869F1">
        <w:rPr>
          <w:lang w:eastAsia="ja-JP"/>
        </w:rPr>
        <w:t xml:space="preserve">: Synchronization Plane: refers to traffic between the O-RU or O-DU </w:t>
      </w:r>
      <w:r>
        <w:rPr>
          <w:lang w:eastAsia="ja-JP"/>
        </w:rPr>
        <w:t xml:space="preserve">and </w:t>
      </w:r>
      <w:r w:rsidRPr="00E869F1">
        <w:rPr>
          <w:lang w:eastAsia="ja-JP"/>
        </w:rPr>
        <w:t xml:space="preserve">a synchronization controller which is generally an IEEE 1588 </w:t>
      </w:r>
      <w:r>
        <w:rPr>
          <w:lang w:eastAsia="ja-JP"/>
        </w:rPr>
        <w:t xml:space="preserve">[3], [33] </w:t>
      </w:r>
      <w:r w:rsidRPr="00E869F1">
        <w:rPr>
          <w:lang w:eastAsia="ja-JP"/>
        </w:rPr>
        <w:t>Grand Master</w:t>
      </w:r>
      <w:r>
        <w:rPr>
          <w:lang w:eastAsia="ja-JP"/>
        </w:rPr>
        <w:t>.</w:t>
      </w:r>
    </w:p>
    <w:p w14:paraId="1A8DB26A" w14:textId="77777777" w:rsidR="00C07C0A" w:rsidRPr="00E869F1" w:rsidRDefault="00C07C0A" w:rsidP="00C07C0A">
      <w:pPr>
        <w:pStyle w:val="NO"/>
        <w:rPr>
          <w:lang w:eastAsia="ja-JP"/>
        </w:rPr>
      </w:pPr>
      <w:r>
        <w:rPr>
          <w:lang w:eastAsia="ja-JP"/>
        </w:rPr>
        <w:t>NOTE:</w:t>
      </w:r>
      <w:r>
        <w:rPr>
          <w:lang w:eastAsia="ja-JP"/>
        </w:rPr>
        <w:tab/>
      </w:r>
      <w:r w:rsidRPr="00E869F1">
        <w:rPr>
          <w:lang w:eastAsia="ja-JP"/>
        </w:rPr>
        <w:t>Grand Master functionality may be embedded in the O-DU.</w:t>
      </w:r>
    </w:p>
    <w:p w14:paraId="490243F4" w14:textId="77777777" w:rsidR="00C07C0A" w:rsidRDefault="00C07C0A" w:rsidP="00C07C0A">
      <w:pPr>
        <w:spacing w:after="120"/>
      </w:pPr>
      <w:r w:rsidRPr="00E869F1">
        <w:rPr>
          <w:b/>
          <w:lang w:eastAsia="ja-JP"/>
        </w:rPr>
        <w:t xml:space="preserve">Shared </w:t>
      </w:r>
      <w:r>
        <w:rPr>
          <w:b/>
          <w:lang w:eastAsia="ja-JP"/>
        </w:rPr>
        <w:t>C</w:t>
      </w:r>
      <w:r w:rsidRPr="00E869F1">
        <w:rPr>
          <w:b/>
          <w:lang w:eastAsia="ja-JP"/>
        </w:rPr>
        <w:t>ell</w:t>
      </w:r>
      <w:r w:rsidRPr="00E869F1">
        <w:t>: The operation for the same cell by several O-RUs.</w:t>
      </w:r>
    </w:p>
    <w:p w14:paraId="76F5D15D" w14:textId="77777777" w:rsidR="00C07C0A" w:rsidRDefault="00C07C0A" w:rsidP="00C07C0A">
      <w:pPr>
        <w:pStyle w:val="NO"/>
      </w:pPr>
      <w:r>
        <w:t>NOTE:</w:t>
      </w:r>
      <w:r>
        <w:tab/>
      </w:r>
      <w:r w:rsidRPr="00E869F1">
        <w:t xml:space="preserve">See </w:t>
      </w:r>
      <w:r>
        <w:t>clause</w:t>
      </w:r>
      <w:r w:rsidRPr="00E869F1">
        <w:t xml:space="preserve"> 11</w:t>
      </w:r>
      <w:r>
        <w:t>.</w:t>
      </w:r>
    </w:p>
    <w:p w14:paraId="4F6DC1F0" w14:textId="77777777" w:rsidR="00C07C0A" w:rsidRDefault="00C07C0A" w:rsidP="00C07C0A">
      <w:pPr>
        <w:tabs>
          <w:tab w:val="left" w:pos="9510"/>
        </w:tabs>
      </w:pPr>
      <w:r>
        <w:rPr>
          <w:b/>
          <w:bCs/>
        </w:rPr>
        <w:t>Shared O-RU</w:t>
      </w:r>
      <w:r w:rsidRPr="00E869F1">
        <w:rPr>
          <w:b/>
          <w:bCs/>
        </w:rPr>
        <w:t>:</w:t>
      </w:r>
      <w:r w:rsidRPr="00F84E50">
        <w:t xml:space="preserve"> See </w:t>
      </w:r>
      <w:r>
        <w:t>clause</w:t>
      </w:r>
      <w:r w:rsidRPr="00F84E50">
        <w:t xml:space="preserve"> </w:t>
      </w:r>
      <w:r>
        <w:t>14</w:t>
      </w:r>
      <w:r w:rsidRPr="00F84E50">
        <w:t>.</w:t>
      </w:r>
      <w:r>
        <w:t>1</w:t>
      </w:r>
      <w:r w:rsidRPr="00F84E50">
        <w:t xml:space="preserve"> for a definition of </w:t>
      </w:r>
      <w:r>
        <w:t>Shared O-RU</w:t>
      </w:r>
      <w:r w:rsidRPr="00F84E50">
        <w:t>.</w:t>
      </w:r>
    </w:p>
    <w:p w14:paraId="40B5F66B" w14:textId="77777777" w:rsidR="00C07C0A" w:rsidRDefault="00C07C0A" w:rsidP="00C07C0A">
      <w:pPr>
        <w:tabs>
          <w:tab w:val="left" w:pos="9510"/>
        </w:tabs>
      </w:pPr>
      <w:r>
        <w:rPr>
          <w:b/>
          <w:bCs/>
        </w:rPr>
        <w:t>Shared O-RU Host</w:t>
      </w:r>
      <w:r w:rsidRPr="00E869F1">
        <w:rPr>
          <w:b/>
          <w:bCs/>
        </w:rPr>
        <w:t>:</w:t>
      </w:r>
      <w:r w:rsidRPr="00F84E50">
        <w:t xml:space="preserve"> See </w:t>
      </w:r>
      <w:r>
        <w:t>clause</w:t>
      </w:r>
      <w:r w:rsidRPr="00F84E50">
        <w:t xml:space="preserve"> </w:t>
      </w:r>
      <w:r>
        <w:t>3</w:t>
      </w:r>
      <w:r w:rsidRPr="00F84E50">
        <w:t>.</w:t>
      </w:r>
      <w:r>
        <w:t>1</w:t>
      </w:r>
      <w:r w:rsidRPr="00F84E50">
        <w:t xml:space="preserve"> of the </w:t>
      </w:r>
      <w:r>
        <w:t>M-Plane</w:t>
      </w:r>
      <w:r w:rsidRPr="00F84E50">
        <w:t xml:space="preserve"> specification [7] for a definition of </w:t>
      </w:r>
      <w:r>
        <w:t>Shared O-RU Host.</w:t>
      </w:r>
    </w:p>
    <w:p w14:paraId="1FBB45BC" w14:textId="77777777" w:rsidR="00C07C0A" w:rsidRPr="0041198C" w:rsidRDefault="00C07C0A" w:rsidP="00C07C0A">
      <w:pPr>
        <w:tabs>
          <w:tab w:val="left" w:pos="9510"/>
        </w:tabs>
      </w:pPr>
      <w:r>
        <w:rPr>
          <w:b/>
          <w:bCs/>
        </w:rPr>
        <w:t>Shared Resource Operator</w:t>
      </w:r>
      <w:r w:rsidRPr="00E869F1">
        <w:rPr>
          <w:b/>
          <w:bCs/>
        </w:rPr>
        <w:t>:</w:t>
      </w:r>
      <w:r w:rsidRPr="00F84E50">
        <w:t xml:space="preserve"> See </w:t>
      </w:r>
      <w:r>
        <w:t>clause</w:t>
      </w:r>
      <w:r w:rsidRPr="00F84E50">
        <w:t xml:space="preserve"> </w:t>
      </w:r>
      <w:r>
        <w:t>3</w:t>
      </w:r>
      <w:r w:rsidRPr="00F84E50">
        <w:t>.</w:t>
      </w:r>
      <w:r>
        <w:t>1</w:t>
      </w:r>
      <w:r w:rsidRPr="00F84E50">
        <w:t xml:space="preserve"> of the </w:t>
      </w:r>
      <w:r>
        <w:t>M-Plane</w:t>
      </w:r>
      <w:r w:rsidRPr="00F84E50">
        <w:t xml:space="preserve"> specification [7] for a definition of </w:t>
      </w:r>
      <w:r>
        <w:t>Shared Resource Operator.</w:t>
      </w:r>
    </w:p>
    <w:p w14:paraId="6E6EEF1F" w14:textId="77777777" w:rsidR="00C07C0A" w:rsidRDefault="00C07C0A" w:rsidP="00C07C0A">
      <w:pPr>
        <w:spacing w:after="120"/>
        <w:rPr>
          <w:lang w:eastAsia="ja-JP"/>
        </w:rPr>
      </w:pPr>
      <w:r w:rsidRPr="00E869F1">
        <w:rPr>
          <w:b/>
          <w:lang w:eastAsia="ja-JP"/>
        </w:rPr>
        <w:t>Slot</w:t>
      </w:r>
      <w:r w:rsidRPr="00E869F1">
        <w:rPr>
          <w:lang w:eastAsia="ja-JP"/>
        </w:rPr>
        <w:t xml:space="preserve">: </w:t>
      </w:r>
      <w:r w:rsidRPr="0091005D">
        <w:rPr>
          <w:lang w:eastAsia="ja-JP"/>
        </w:rPr>
        <w:t xml:space="preserve">a time duration defined in 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REF tab_7_scs \h </w:instrText>
      </w:r>
      <w:r>
        <w:rPr>
          <w:lang w:eastAsia="ja-JP"/>
        </w:rPr>
      </w:r>
      <w:r>
        <w:rPr>
          <w:lang w:eastAsia="ja-JP"/>
        </w:rPr>
        <w:fldChar w:fldCharType="separate"/>
      </w:r>
      <w:r w:rsidRPr="00286492">
        <w:t xml:space="preserve">Table </w:t>
      </w:r>
      <w:r>
        <w:t>7.5.2.13</w:t>
      </w:r>
      <w:r w:rsidRPr="006017CB">
        <w:noBreakHyphen/>
      </w:r>
      <w:r>
        <w:rPr>
          <w:noProof/>
        </w:rPr>
        <w:t>3</w:t>
      </w:r>
      <w:r>
        <w:rPr>
          <w:lang w:eastAsia="ja-JP"/>
        </w:rPr>
        <w:fldChar w:fldCharType="end"/>
      </w:r>
      <w:r>
        <w:rPr>
          <w:lang w:eastAsia="ja-JP"/>
        </w:rPr>
        <w:t>.</w:t>
      </w:r>
    </w:p>
    <w:p w14:paraId="30D87073" w14:textId="77777777" w:rsidR="00C07C0A" w:rsidRPr="00E869F1" w:rsidRDefault="00C07C0A" w:rsidP="00C07C0A">
      <w:pPr>
        <w:pStyle w:val="NO"/>
        <w:rPr>
          <w:lang w:eastAsia="ja-JP"/>
        </w:rPr>
      </w:pPr>
      <w:r>
        <w:rPr>
          <w:lang w:eastAsia="ja-JP"/>
        </w:rPr>
        <w:t>NOTE:</w:t>
      </w:r>
      <w:r>
        <w:rPr>
          <w:lang w:eastAsia="ja-JP"/>
        </w:rPr>
        <w:tab/>
      </w:r>
      <w:r w:rsidRPr="0091005D">
        <w:rPr>
          <w:lang w:eastAsia="ja-JP"/>
        </w:rPr>
        <w:t>This is applicable to both LTE and NR</w:t>
      </w:r>
      <w:r>
        <w:rPr>
          <w:lang w:eastAsia="ja-JP"/>
        </w:rPr>
        <w:t xml:space="preserve">. </w:t>
      </w:r>
      <w:r w:rsidRPr="0091005D">
        <w:rPr>
          <w:lang w:eastAsia="ja-JP"/>
        </w:rPr>
        <w:t>Slot definition in the present document for LTE is different from the one defined in 3GPP TS 36.211 [42], clause 4</w:t>
      </w:r>
      <w:r>
        <w:rPr>
          <w:lang w:eastAsia="ja-JP"/>
        </w:rPr>
        <w:t>.</w:t>
      </w:r>
    </w:p>
    <w:p w14:paraId="7A5EACBD" w14:textId="77777777" w:rsidR="00C07C0A" w:rsidRPr="00E869F1" w:rsidRDefault="00C07C0A" w:rsidP="00C07C0A">
      <w:pPr>
        <w:spacing w:after="120"/>
        <w:rPr>
          <w:lang w:eastAsia="ja-JP"/>
        </w:rPr>
      </w:pPr>
      <w:r w:rsidRPr="00E869F1">
        <w:rPr>
          <w:b/>
          <w:lang w:eastAsia="ja-JP"/>
        </w:rPr>
        <w:lastRenderedPageBreak/>
        <w:t>Spatial stream</w:t>
      </w:r>
      <w:r w:rsidRPr="00E869F1">
        <w:rPr>
          <w:lang w:eastAsia="ja-JP"/>
        </w:rPr>
        <w:t xml:space="preserve">: the data flow on the DL associated with </w:t>
      </w:r>
      <w:proofErr w:type="spellStart"/>
      <w:r w:rsidRPr="00E869F1">
        <w:rPr>
          <w:lang w:eastAsia="ja-JP"/>
        </w:rPr>
        <w:t>precoded</w:t>
      </w:r>
      <w:proofErr w:type="spellEnd"/>
      <w:r w:rsidRPr="00E869F1">
        <w:rPr>
          <w:lang w:eastAsia="ja-JP"/>
        </w:rPr>
        <w:t xml:space="preserve"> data (may be same as layers or different if there is expansion in the precoding), and on UL associated with the number of outputs from the digital beamforming (sometimes called </w:t>
      </w:r>
      <w:r>
        <w:rPr>
          <w:lang w:eastAsia="ja-JP"/>
        </w:rPr>
        <w:t>"</w:t>
      </w:r>
      <w:r w:rsidRPr="00E869F1">
        <w:rPr>
          <w:lang w:eastAsia="ja-JP"/>
        </w:rPr>
        <w:t>beams</w:t>
      </w:r>
      <w:r>
        <w:rPr>
          <w:lang w:eastAsia="ja-JP"/>
        </w:rPr>
        <w:t>"</w:t>
      </w:r>
      <w:r w:rsidRPr="00E869F1">
        <w:rPr>
          <w:lang w:eastAsia="ja-JP"/>
        </w:rPr>
        <w:t xml:space="preserve">). </w:t>
      </w:r>
    </w:p>
    <w:p w14:paraId="1D15BB02" w14:textId="77777777" w:rsidR="00C07C0A" w:rsidRDefault="00C07C0A" w:rsidP="00C07C0A">
      <w:pPr>
        <w:spacing w:after="120"/>
      </w:pPr>
      <w:r w:rsidRPr="00E869F1">
        <w:rPr>
          <w:b/>
        </w:rPr>
        <w:t>TE(</w:t>
      </w:r>
      <w:r w:rsidRPr="00E869F1">
        <w:rPr>
          <w:b/>
          <w:i/>
          <w:iCs/>
        </w:rPr>
        <w:t>t</w:t>
      </w:r>
      <w:r w:rsidRPr="00E869F1">
        <w:rPr>
          <w:b/>
        </w:rPr>
        <w:t>)</w:t>
      </w:r>
      <w:r w:rsidRPr="00E869F1">
        <w:t xml:space="preserve">: Time Error – The difference between the time indicated by a clock or timing signal, and that indicated by a reference clock or timing signal. </w:t>
      </w:r>
    </w:p>
    <w:p w14:paraId="65B40860" w14:textId="77777777" w:rsidR="00C07C0A" w:rsidRPr="00E869F1" w:rsidRDefault="00C07C0A" w:rsidP="00C07C0A">
      <w:pPr>
        <w:pStyle w:val="NO"/>
      </w:pPr>
      <w:r>
        <w:t>NOTE:</w:t>
      </w:r>
      <w:r>
        <w:tab/>
      </w:r>
      <w:r w:rsidRPr="00E869F1">
        <w:t xml:space="preserve">See </w:t>
      </w:r>
      <w:r>
        <w:t>Recommendation ITU</w:t>
      </w:r>
      <w:r w:rsidRPr="00E869F1">
        <w:t>-T G.810</w:t>
      </w:r>
      <w:r>
        <w:t xml:space="preserve"> [16]</w:t>
      </w:r>
      <w:r w:rsidRPr="00E869F1">
        <w:t xml:space="preserve">, clause 4.5.13. </w:t>
      </w:r>
    </w:p>
    <w:p w14:paraId="46B2441C" w14:textId="77777777" w:rsidR="00C07C0A" w:rsidRDefault="00C07C0A" w:rsidP="00C07C0A">
      <w:pPr>
        <w:spacing w:after="120"/>
        <w:rPr>
          <w:lang w:eastAsia="ja-JP"/>
        </w:rPr>
      </w:pPr>
      <w:r w:rsidRPr="00E869F1">
        <w:rPr>
          <w:b/>
          <w:lang w:eastAsia="ja-JP"/>
        </w:rPr>
        <w:t>TRX</w:t>
      </w:r>
      <w:r w:rsidRPr="00E869F1">
        <w:rPr>
          <w:lang w:eastAsia="ja-JP"/>
        </w:rPr>
        <w:t>: Refers to the specific processing chain in an O-RU associated with D/A or A/D converters.</w:t>
      </w:r>
      <w:r>
        <w:rPr>
          <w:lang w:eastAsia="ja-JP"/>
        </w:rPr>
        <w:t xml:space="preserve"> </w:t>
      </w:r>
    </w:p>
    <w:p w14:paraId="3FEBBBF7" w14:textId="77777777" w:rsidR="00C07C0A" w:rsidRPr="00E869F1" w:rsidRDefault="00C07C0A" w:rsidP="00C07C0A">
      <w:pPr>
        <w:pStyle w:val="NO"/>
        <w:rPr>
          <w:lang w:eastAsia="ja-JP"/>
        </w:rPr>
      </w:pPr>
      <w:r>
        <w:rPr>
          <w:lang w:eastAsia="ja-JP"/>
        </w:rPr>
        <w:t>NOTE:</w:t>
      </w:r>
      <w:r>
        <w:rPr>
          <w:lang w:eastAsia="ja-JP"/>
        </w:rPr>
        <w:tab/>
      </w:r>
      <w:r w:rsidRPr="00E869F1">
        <w:rPr>
          <w:lang w:eastAsia="ja-JP"/>
        </w:rPr>
        <w:t xml:space="preserve">Due to digital beamforming the number of TRXs may exceed the number of spatial streams, and due to </w:t>
      </w:r>
      <w:proofErr w:type="spellStart"/>
      <w:r w:rsidRPr="00E869F1">
        <w:rPr>
          <w:lang w:eastAsia="ja-JP"/>
        </w:rPr>
        <w:t>analog</w:t>
      </w:r>
      <w:proofErr w:type="spellEnd"/>
      <w:r w:rsidRPr="00E869F1">
        <w:rPr>
          <w:lang w:eastAsia="ja-JP"/>
        </w:rPr>
        <w:t xml:space="preserve"> beamforming, the number of TRXs may be lower than the number of antenna elements.</w:t>
      </w:r>
    </w:p>
    <w:p w14:paraId="5196CBBF" w14:textId="77777777" w:rsidR="00C07C0A" w:rsidRPr="00037F8E" w:rsidRDefault="00C07C0A" w:rsidP="00C07C0A">
      <w:pPr>
        <w:spacing w:after="120"/>
        <w:rPr>
          <w:bCs/>
          <w:lang w:eastAsia="ja-JP"/>
        </w:rPr>
      </w:pPr>
      <w:proofErr w:type="spellStart"/>
      <w:r w:rsidRPr="00D71639">
        <w:rPr>
          <w:b/>
          <w:lang w:eastAsia="ja-JP"/>
        </w:rPr>
        <w:t>tx</w:t>
      </w:r>
      <w:proofErr w:type="spellEnd"/>
      <w:r w:rsidRPr="00D71639">
        <w:rPr>
          <w:b/>
          <w:lang w:eastAsia="ja-JP"/>
        </w:rPr>
        <w:t xml:space="preserve">-array: </w:t>
      </w:r>
      <w:r w:rsidRPr="00037F8E">
        <w:rPr>
          <w:bCs/>
          <w:lang w:eastAsia="ja-JP"/>
        </w:rPr>
        <w:t xml:space="preserve">As </w:t>
      </w:r>
      <w:r w:rsidRPr="00D71639">
        <w:rPr>
          <w:bCs/>
          <w:lang w:eastAsia="ja-JP"/>
        </w:rPr>
        <w:t>defined</w:t>
      </w:r>
      <w:r w:rsidRPr="00037F8E">
        <w:rPr>
          <w:b/>
          <w:lang w:eastAsia="ja-JP"/>
        </w:rPr>
        <w:t xml:space="preserve"> </w:t>
      </w:r>
      <w:r>
        <w:rPr>
          <w:bCs/>
          <w:lang w:eastAsia="ja-JP"/>
        </w:rPr>
        <w:t>in clause 12.2.</w:t>
      </w:r>
    </w:p>
    <w:p w14:paraId="21133023" w14:textId="77777777" w:rsidR="00C07C0A" w:rsidRPr="00E869F1" w:rsidRDefault="00C07C0A" w:rsidP="00C07C0A">
      <w:pPr>
        <w:spacing w:after="120"/>
      </w:pPr>
      <w:r>
        <w:rPr>
          <w:b/>
          <w:lang w:eastAsia="ja-JP"/>
        </w:rPr>
        <w:t>U-Plane</w:t>
      </w:r>
      <w:r w:rsidRPr="00E869F1">
        <w:rPr>
          <w:lang w:eastAsia="ja-JP"/>
        </w:rPr>
        <w:t>: User Plane: refers to IQ sample data transferred between O-DU and O-RU</w:t>
      </w:r>
    </w:p>
    <w:p w14:paraId="782A68B5" w14:textId="77777777" w:rsidR="00C07C0A" w:rsidRPr="00E869F1" w:rsidRDefault="00C07C0A" w:rsidP="00C07C0A">
      <w:pPr>
        <w:spacing w:after="120"/>
        <w:rPr>
          <w:lang w:eastAsia="ja-JP"/>
        </w:rPr>
      </w:pPr>
      <w:r w:rsidRPr="00E869F1">
        <w:rPr>
          <w:b/>
          <w:lang w:eastAsia="ja-JP"/>
        </w:rPr>
        <w:t>UNI</w:t>
      </w:r>
      <w:r w:rsidRPr="00E869F1">
        <w:rPr>
          <w:lang w:eastAsia="ja-JP"/>
        </w:rPr>
        <w:t xml:space="preserve">: User Network Interface as defined by </w:t>
      </w:r>
      <w:proofErr w:type="spellStart"/>
      <w:r w:rsidRPr="00E869F1">
        <w:rPr>
          <w:lang w:eastAsia="ja-JP"/>
        </w:rPr>
        <w:t>eCPRI</w:t>
      </w:r>
      <w:proofErr w:type="spellEnd"/>
      <w:r w:rsidRPr="00E869F1">
        <w:rPr>
          <w:lang w:eastAsia="ja-JP"/>
        </w:rPr>
        <w:t xml:space="preserve"> network requirement specification</w:t>
      </w:r>
    </w:p>
    <w:p w14:paraId="0DFFD83A" w14:textId="77777777" w:rsidR="00C07C0A" w:rsidRDefault="00C07C0A" w:rsidP="00C07C0A">
      <w:pPr>
        <w:pStyle w:val="EW"/>
        <w:ind w:left="0" w:firstLine="0"/>
      </w:pPr>
      <w:r w:rsidRPr="00E869F1">
        <w:rPr>
          <w:b/>
        </w:rPr>
        <w:t>UQ&lt;I.F&gt;</w:t>
      </w:r>
      <w:r w:rsidRPr="00E869F1">
        <w:t>: denotes an unsigned I+F bit fixed point number with I unsigned integer bits and F fractional bits</w:t>
      </w:r>
    </w:p>
    <w:p w14:paraId="2B16CEE9" w14:textId="77777777" w:rsidR="00C07C0A" w:rsidRPr="004008F2" w:rsidRDefault="00C07C0A" w:rsidP="00C07C0A">
      <w:pPr>
        <w:pStyle w:val="Heading2"/>
        <w:keepLines w:val="0"/>
        <w:widowControl w:val="0"/>
      </w:pPr>
      <w:bookmarkStart w:id="9" w:name="_Toc84347131"/>
      <w:bookmarkStart w:id="10" w:name="_Toc107586495"/>
      <w:bookmarkStart w:id="11" w:name="_Toc161930514"/>
      <w:r w:rsidRPr="004008F2">
        <w:t>3.2</w:t>
      </w:r>
      <w:r w:rsidRPr="004008F2">
        <w:tab/>
        <w:t>Symbols</w:t>
      </w:r>
      <w:bookmarkEnd w:id="9"/>
      <w:bookmarkEnd w:id="10"/>
      <w:bookmarkEnd w:id="11"/>
    </w:p>
    <w:p w14:paraId="250C9012" w14:textId="77777777" w:rsidR="00C07C0A" w:rsidRDefault="00C07C0A" w:rsidP="00C07C0A">
      <w:pPr>
        <w:widowControl w:val="0"/>
      </w:pPr>
      <w:r w:rsidRPr="00812F6D">
        <w:t xml:space="preserve">For the purposes of the present document, the symbols given in </w:t>
      </w:r>
      <w:r>
        <w:t>3GPP TS 38.21 [4]</w:t>
      </w:r>
      <w:r w:rsidRPr="00812F6D">
        <w:t xml:space="preserve"> and the following apply:</w:t>
      </w:r>
    </w:p>
    <w:p w14:paraId="6DFFCAB1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sym w:font="Symbol" w:char="F044"/>
      </w:r>
      <w:r w:rsidRPr="00037F8E">
        <w:rPr>
          <w:i/>
          <w:iCs/>
          <w:lang w:eastAsia="ja-JP"/>
        </w:rPr>
        <w:t>f</w:t>
      </w:r>
      <w:r>
        <w:rPr>
          <w:lang w:eastAsia="ja-JP"/>
        </w:rPr>
        <w:tab/>
      </w:r>
      <w:r w:rsidRPr="001B4EC7">
        <w:rPr>
          <w:lang w:eastAsia="ja-JP"/>
        </w:rPr>
        <w:t>Subcarrier spacing</w:t>
      </w:r>
    </w:p>
    <w:p w14:paraId="090FE56F" w14:textId="77777777" w:rsidR="00C07C0A" w:rsidRDefault="00C07C0A" w:rsidP="00C07C0A">
      <w:pPr>
        <w:pStyle w:val="EW"/>
        <w:rPr>
          <w:lang w:eastAsia="ja-JP"/>
        </w:rPr>
      </w:pPr>
      <w:r w:rsidRPr="00037F8E">
        <w:rPr>
          <w:i/>
          <w:iCs/>
        </w:rPr>
        <w:t>µ</w:t>
      </w:r>
      <w:r>
        <w:rPr>
          <w:lang w:eastAsia="ja-JP"/>
        </w:rPr>
        <w:tab/>
      </w:r>
      <w:r w:rsidRPr="001B4EC7">
        <w:rPr>
          <w:lang w:eastAsia="ja-JP"/>
        </w:rPr>
        <w:t>Subcarrier spacing configuration</w:t>
      </w:r>
    </w:p>
    <w:p w14:paraId="41E193FD" w14:textId="77777777" w:rsidR="00C07C0A" w:rsidRDefault="00C07C0A" w:rsidP="00C07C0A">
      <w:pPr>
        <w:pStyle w:val="EW"/>
        <w:ind w:left="0" w:firstLine="0"/>
      </w:pPr>
    </w:p>
    <w:p w14:paraId="05F72163" w14:textId="77777777" w:rsidR="00C07C0A" w:rsidRPr="004008F2" w:rsidRDefault="00C07C0A" w:rsidP="00C07C0A">
      <w:pPr>
        <w:pStyle w:val="Heading2"/>
      </w:pPr>
      <w:bookmarkStart w:id="12" w:name="_Toc84347132"/>
      <w:bookmarkStart w:id="13" w:name="_Toc107586496"/>
      <w:bookmarkStart w:id="14" w:name="_Toc161930515"/>
      <w:r w:rsidRPr="004008F2">
        <w:t>3.3</w:t>
      </w:r>
      <w:r w:rsidRPr="004008F2">
        <w:tab/>
        <w:t>Abbreviations</w:t>
      </w:r>
      <w:bookmarkEnd w:id="12"/>
      <w:bookmarkEnd w:id="13"/>
      <w:bookmarkEnd w:id="14"/>
    </w:p>
    <w:p w14:paraId="74C88996" w14:textId="77777777" w:rsidR="00C07C0A" w:rsidRPr="00E869F1" w:rsidRDefault="00C07C0A" w:rsidP="00C07C0A">
      <w:pPr>
        <w:keepNext/>
        <w:spacing w:after="120"/>
      </w:pPr>
      <w:r>
        <w:t xml:space="preserve">For the purposes of the present document, the abbreviations given in </w:t>
      </w:r>
      <w:r w:rsidRPr="00E869F1">
        <w:t xml:space="preserve">3GPP TR 21.905 </w:t>
      </w:r>
      <w:r>
        <w:t>[i.1]</w:t>
      </w:r>
      <w:r w:rsidRPr="00E869F1">
        <w:t xml:space="preserve"> and the following apply. An abbreviation defined in the present document takes precedence over the definition of the same abbreviation, if any, in 3GPP TR 21.905 </w:t>
      </w:r>
      <w:r>
        <w:t>[i.1]</w:t>
      </w:r>
      <w:r w:rsidRPr="00E869F1">
        <w:t>.</w:t>
      </w:r>
    </w:p>
    <w:p w14:paraId="4C53294A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ACK</w:t>
      </w:r>
      <w:r>
        <w:rPr>
          <w:lang w:eastAsia="ja-JP"/>
        </w:rPr>
        <w:tab/>
        <w:t>Acknowledgement</w:t>
      </w:r>
    </w:p>
    <w:p w14:paraId="2D63E801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APTS</w:t>
      </w:r>
      <w:r>
        <w:rPr>
          <w:lang w:eastAsia="ja-JP"/>
        </w:rPr>
        <w:tab/>
      </w:r>
      <w:r w:rsidRPr="00641E7F">
        <w:rPr>
          <w:lang w:eastAsia="ja-JP"/>
        </w:rPr>
        <w:t>Assisted Partial Timing Support</w:t>
      </w:r>
    </w:p>
    <w:p w14:paraId="6CC84C52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ACK/NACK</w:t>
      </w:r>
      <w:r>
        <w:rPr>
          <w:lang w:eastAsia="ja-JP"/>
        </w:rPr>
        <w:tab/>
        <w:t>Acknowledgement and Negative Acknowledgement</w:t>
      </w:r>
    </w:p>
    <w:p w14:paraId="5B24DD73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ASM</w:t>
      </w:r>
      <w:r>
        <w:rPr>
          <w:lang w:eastAsia="ja-JP"/>
        </w:rPr>
        <w:tab/>
        <w:t>Advanced Sleep Mode</w:t>
      </w:r>
    </w:p>
    <w:p w14:paraId="305061C4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BF</w:t>
      </w:r>
      <w:r>
        <w:rPr>
          <w:lang w:eastAsia="ja-JP"/>
        </w:rPr>
        <w:tab/>
        <w:t>Beamforming</w:t>
      </w:r>
    </w:p>
    <w:p w14:paraId="16C35FA4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BMCA</w:t>
      </w:r>
      <w:r>
        <w:rPr>
          <w:lang w:eastAsia="ja-JP"/>
        </w:rPr>
        <w:tab/>
      </w:r>
      <w:r w:rsidRPr="00FD1631">
        <w:rPr>
          <w:lang w:eastAsia="ja-JP"/>
        </w:rPr>
        <w:t>Best Master Clock Algorithm</w:t>
      </w:r>
    </w:p>
    <w:p w14:paraId="6038DC56" w14:textId="77777777" w:rsidR="00C07C0A" w:rsidRPr="009F558B" w:rsidRDefault="00C07C0A" w:rsidP="00C07C0A">
      <w:pPr>
        <w:pStyle w:val="EW"/>
        <w:rPr>
          <w:lang w:eastAsia="ja-JP"/>
        </w:rPr>
      </w:pPr>
      <w:r w:rsidRPr="009F558B">
        <w:rPr>
          <w:lang w:eastAsia="ja-JP"/>
        </w:rPr>
        <w:t>C/</w:t>
      </w:r>
      <w:r>
        <w:rPr>
          <w:lang w:eastAsia="ja-JP"/>
        </w:rPr>
        <w:t>U-Plane</w:t>
      </w:r>
      <w:r w:rsidRPr="009F558B">
        <w:rPr>
          <w:lang w:eastAsia="ja-JP"/>
        </w:rPr>
        <w:tab/>
      </w:r>
      <w:r w:rsidRPr="009F558B">
        <w:rPr>
          <w:lang w:eastAsia="ja-JP"/>
        </w:rPr>
        <w:tab/>
      </w:r>
      <w:r>
        <w:rPr>
          <w:lang w:eastAsia="ja-JP"/>
        </w:rPr>
        <w:t>C-Plane</w:t>
      </w:r>
      <w:r w:rsidRPr="009F558B">
        <w:rPr>
          <w:lang w:eastAsia="ja-JP"/>
        </w:rPr>
        <w:t xml:space="preserve"> and </w:t>
      </w:r>
      <w:r>
        <w:rPr>
          <w:lang w:eastAsia="ja-JP"/>
        </w:rPr>
        <w:t>U-Plane</w:t>
      </w:r>
    </w:p>
    <w:p w14:paraId="0069AD35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CA</w:t>
      </w:r>
      <w:r>
        <w:rPr>
          <w:lang w:eastAsia="ja-JP"/>
        </w:rPr>
        <w:tab/>
      </w:r>
      <w:r w:rsidRPr="004D27BA">
        <w:rPr>
          <w:lang w:eastAsia="ja-JP"/>
        </w:rPr>
        <w:t>Carrier Aggregation</w:t>
      </w:r>
    </w:p>
    <w:p w14:paraId="7126752F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CDM</w:t>
      </w:r>
      <w:r>
        <w:rPr>
          <w:lang w:eastAsia="ja-JP"/>
        </w:rPr>
        <w:tab/>
        <w:t>Code Division Multiplexing</w:t>
      </w:r>
    </w:p>
    <w:p w14:paraId="6B6A8F59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CID</w:t>
      </w:r>
      <w:r>
        <w:rPr>
          <w:lang w:eastAsia="ja-JP"/>
        </w:rPr>
        <w:tab/>
        <w:t xml:space="preserve">Company </w:t>
      </w:r>
      <w:proofErr w:type="spellStart"/>
      <w:r>
        <w:rPr>
          <w:lang w:eastAsia="ja-JP"/>
        </w:rPr>
        <w:t>IDentification</w:t>
      </w:r>
      <w:proofErr w:type="spellEnd"/>
    </w:p>
    <w:p w14:paraId="720A3A8C" w14:textId="77777777" w:rsidR="00C07C0A" w:rsidRDefault="00C07C0A" w:rsidP="00C07C0A">
      <w:pPr>
        <w:pStyle w:val="EW"/>
        <w:rPr>
          <w:lang w:eastAsia="ja-JP"/>
        </w:rPr>
      </w:pPr>
      <w:proofErr w:type="spellStart"/>
      <w:r>
        <w:rPr>
          <w:lang w:eastAsia="ja-JP"/>
        </w:rPr>
        <w:t>CoMP</w:t>
      </w:r>
      <w:proofErr w:type="spellEnd"/>
      <w:r>
        <w:rPr>
          <w:lang w:eastAsia="ja-JP"/>
        </w:rPr>
        <w:tab/>
        <w:t>Coordinated Multi-Point</w:t>
      </w:r>
    </w:p>
    <w:p w14:paraId="0D74F863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CRS</w:t>
      </w:r>
      <w:r>
        <w:rPr>
          <w:lang w:eastAsia="ja-JP"/>
        </w:rPr>
        <w:tab/>
        <w:t>Cell Specific Reference Signal</w:t>
      </w:r>
    </w:p>
    <w:p w14:paraId="5B699440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DAC</w:t>
      </w:r>
      <w:r>
        <w:rPr>
          <w:lang w:eastAsia="ja-JP"/>
        </w:rPr>
        <w:tab/>
        <w:t>Digital Analogue Converter</w:t>
      </w:r>
    </w:p>
    <w:p w14:paraId="7C69547B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DIX</w:t>
      </w:r>
      <w:r>
        <w:rPr>
          <w:lang w:eastAsia="ja-JP"/>
        </w:rPr>
        <w:tab/>
        <w:t>Ethernet, named after DEC, Intel and Xerox</w:t>
      </w:r>
    </w:p>
    <w:p w14:paraId="6FDAEED6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DL</w:t>
      </w:r>
      <w:r>
        <w:rPr>
          <w:lang w:eastAsia="ja-JP"/>
        </w:rPr>
        <w:tab/>
      </w:r>
      <w:r w:rsidRPr="00C35403">
        <w:rPr>
          <w:lang w:eastAsia="ja-JP"/>
        </w:rPr>
        <w:t>Downlink</w:t>
      </w:r>
    </w:p>
    <w:p w14:paraId="3D098732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DMRS</w:t>
      </w:r>
      <w:r>
        <w:rPr>
          <w:lang w:eastAsia="ja-JP"/>
        </w:rPr>
        <w:tab/>
        <w:t>Demodulation Reference Signal</w:t>
      </w:r>
    </w:p>
    <w:p w14:paraId="319461F5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DRS</w:t>
      </w:r>
      <w:r>
        <w:rPr>
          <w:lang w:eastAsia="ja-JP"/>
        </w:rPr>
        <w:tab/>
        <w:t>Discovery Reference Signal</w:t>
      </w:r>
    </w:p>
    <w:p w14:paraId="247EB0D9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DSS</w:t>
      </w:r>
      <w:r>
        <w:rPr>
          <w:lang w:eastAsia="ja-JP"/>
        </w:rPr>
        <w:tab/>
        <w:t>Dynamic Spectrum Sharing</w:t>
      </w:r>
    </w:p>
    <w:p w14:paraId="2B533B31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EEC</w:t>
      </w:r>
      <w:r>
        <w:rPr>
          <w:lang w:eastAsia="ja-JP"/>
        </w:rPr>
        <w:tab/>
        <w:t>Ethernet Equipment Clock</w:t>
      </w:r>
    </w:p>
    <w:p w14:paraId="33128FC8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ESMC</w:t>
      </w:r>
      <w:r>
        <w:rPr>
          <w:lang w:eastAsia="ja-JP"/>
        </w:rPr>
        <w:tab/>
        <w:t>Ethernet Synchronization Messaging Channel</w:t>
      </w:r>
    </w:p>
    <w:p w14:paraId="6A22C259" w14:textId="77777777" w:rsidR="00C07C0A" w:rsidRDefault="00C07C0A" w:rsidP="00C07C0A">
      <w:pPr>
        <w:pStyle w:val="EW"/>
        <w:rPr>
          <w:lang w:eastAsia="ja-JP"/>
        </w:rPr>
      </w:pPr>
      <w:proofErr w:type="spellStart"/>
      <w:r w:rsidRPr="1D71ABCD">
        <w:rPr>
          <w:lang w:eastAsia="ja-JP"/>
        </w:rPr>
        <w:t>eAxC_ID</w:t>
      </w:r>
      <w:proofErr w:type="spellEnd"/>
      <w:r>
        <w:tab/>
      </w:r>
      <w:proofErr w:type="spellStart"/>
      <w:r w:rsidRPr="1D71ABCD">
        <w:rPr>
          <w:lang w:eastAsia="ja-JP"/>
        </w:rPr>
        <w:t>eAxC</w:t>
      </w:r>
      <w:proofErr w:type="spellEnd"/>
      <w:r w:rsidRPr="1D71ABCD">
        <w:rPr>
          <w:lang w:eastAsia="ja-JP"/>
        </w:rPr>
        <w:t xml:space="preserve"> Identifier</w:t>
      </w:r>
    </w:p>
    <w:p w14:paraId="5286B03D" w14:textId="77777777" w:rsidR="00C07C0A" w:rsidRDefault="00C07C0A" w:rsidP="00C07C0A">
      <w:pPr>
        <w:pStyle w:val="EW"/>
        <w:rPr>
          <w:lang w:eastAsia="ja-JP"/>
        </w:rPr>
      </w:pPr>
      <w:proofErr w:type="spellStart"/>
      <w:r>
        <w:rPr>
          <w:lang w:eastAsia="ja-JP"/>
        </w:rPr>
        <w:t>eEEC</w:t>
      </w:r>
      <w:proofErr w:type="spellEnd"/>
      <w:r>
        <w:rPr>
          <w:lang w:eastAsia="ja-JP"/>
        </w:rPr>
        <w:tab/>
      </w:r>
      <w:r w:rsidRPr="004D27BA">
        <w:rPr>
          <w:lang w:eastAsia="ja-JP"/>
        </w:rPr>
        <w:t>enhanced Ethernet Equipment Clock</w:t>
      </w:r>
    </w:p>
    <w:p w14:paraId="1424012F" w14:textId="77777777" w:rsidR="00C07C0A" w:rsidRDefault="00C07C0A" w:rsidP="00C07C0A">
      <w:pPr>
        <w:pStyle w:val="EW"/>
        <w:rPr>
          <w:lang w:eastAsia="ja-JP"/>
        </w:rPr>
      </w:pPr>
      <w:proofErr w:type="spellStart"/>
      <w:r>
        <w:rPr>
          <w:lang w:eastAsia="ja-JP"/>
        </w:rPr>
        <w:t>ePRTC</w:t>
      </w:r>
      <w:proofErr w:type="spellEnd"/>
      <w:r>
        <w:rPr>
          <w:lang w:eastAsia="ja-JP"/>
        </w:rPr>
        <w:tab/>
      </w:r>
      <w:r w:rsidRPr="004D27BA">
        <w:rPr>
          <w:lang w:eastAsia="ja-JP"/>
        </w:rPr>
        <w:t>enhanced Primary Reference Time Clock</w:t>
      </w:r>
    </w:p>
    <w:p w14:paraId="444E2691" w14:textId="77777777" w:rsidR="00C07C0A" w:rsidRDefault="00C07C0A" w:rsidP="00C07C0A">
      <w:pPr>
        <w:pStyle w:val="EW"/>
        <w:rPr>
          <w:lang w:eastAsia="ja-JP"/>
        </w:rPr>
      </w:pPr>
      <w:proofErr w:type="spellStart"/>
      <w:r w:rsidRPr="00E869F1">
        <w:rPr>
          <w:lang w:eastAsia="ja-JP"/>
        </w:rPr>
        <w:t>eNB</w:t>
      </w:r>
      <w:proofErr w:type="spellEnd"/>
      <w:r w:rsidRPr="00E869F1">
        <w:rPr>
          <w:lang w:eastAsia="ja-JP"/>
        </w:rPr>
        <w:tab/>
        <w:t>e</w:t>
      </w:r>
      <w:r>
        <w:rPr>
          <w:lang w:eastAsia="ja-JP"/>
        </w:rPr>
        <w:t>volved</w:t>
      </w:r>
      <w:r w:rsidRPr="00E869F1">
        <w:rPr>
          <w:lang w:eastAsia="ja-JP"/>
        </w:rPr>
        <w:t xml:space="preserve"> </w:t>
      </w:r>
      <w:proofErr w:type="spellStart"/>
      <w:r w:rsidRPr="00E869F1">
        <w:rPr>
          <w:lang w:eastAsia="ja-JP"/>
        </w:rPr>
        <w:t>NodeB</w:t>
      </w:r>
      <w:proofErr w:type="spellEnd"/>
      <w:r w:rsidRPr="00E869F1">
        <w:rPr>
          <w:lang w:eastAsia="ja-JP"/>
        </w:rPr>
        <w:t xml:space="preserve"> (applies to LTE)</w:t>
      </w:r>
    </w:p>
    <w:p w14:paraId="052A4EE3" w14:textId="77777777" w:rsidR="00C07C0A" w:rsidRPr="00E869F1" w:rsidRDefault="00C07C0A" w:rsidP="00C07C0A">
      <w:pPr>
        <w:pStyle w:val="EW"/>
        <w:rPr>
          <w:lang w:eastAsia="ja-JP"/>
        </w:rPr>
      </w:pPr>
      <w:r w:rsidRPr="00B610EB">
        <w:rPr>
          <w:lang w:eastAsia="ja-JP"/>
        </w:rPr>
        <w:t>FFO</w:t>
      </w:r>
      <w:r w:rsidRPr="00B610EB">
        <w:rPr>
          <w:lang w:eastAsia="ja-JP"/>
        </w:rPr>
        <w:tab/>
        <w:t>Fractional Frequency Offset</w:t>
      </w:r>
    </w:p>
    <w:p w14:paraId="43211582" w14:textId="77777777" w:rsidR="00C07C0A" w:rsidRPr="00E869F1" w:rsidRDefault="00C07C0A" w:rsidP="00C07C0A">
      <w:pPr>
        <w:pStyle w:val="EW"/>
        <w:rPr>
          <w:lang w:eastAsia="ja-JP"/>
        </w:rPr>
      </w:pPr>
      <w:r w:rsidRPr="00E869F1">
        <w:rPr>
          <w:lang w:eastAsia="ja-JP"/>
        </w:rPr>
        <w:t>FHM</w:t>
      </w:r>
      <w:r w:rsidRPr="00E869F1">
        <w:rPr>
          <w:lang w:eastAsia="ja-JP"/>
        </w:rPr>
        <w:tab/>
        <w:t>Fronthaul Multiplexer</w:t>
      </w:r>
    </w:p>
    <w:p w14:paraId="6742FB29" w14:textId="77777777" w:rsidR="00C07C0A" w:rsidRPr="00E869F1" w:rsidRDefault="00C07C0A" w:rsidP="00C07C0A">
      <w:pPr>
        <w:pStyle w:val="EW"/>
        <w:rPr>
          <w:lang w:eastAsia="ja-JP"/>
        </w:rPr>
      </w:pPr>
      <w:proofErr w:type="spellStart"/>
      <w:r w:rsidRPr="00E869F1">
        <w:rPr>
          <w:lang w:eastAsia="ja-JP"/>
        </w:rPr>
        <w:t>gNB</w:t>
      </w:r>
      <w:proofErr w:type="spellEnd"/>
      <w:r w:rsidRPr="00E869F1">
        <w:rPr>
          <w:lang w:eastAsia="ja-JP"/>
        </w:rPr>
        <w:tab/>
      </w:r>
      <w:r>
        <w:rPr>
          <w:lang w:eastAsia="ja-JP"/>
        </w:rPr>
        <w:t>next generation</w:t>
      </w:r>
      <w:r w:rsidRPr="00E869F1">
        <w:rPr>
          <w:lang w:eastAsia="ja-JP"/>
        </w:rPr>
        <w:t xml:space="preserve"> </w:t>
      </w:r>
      <w:proofErr w:type="spellStart"/>
      <w:r w:rsidRPr="00E869F1">
        <w:rPr>
          <w:lang w:eastAsia="ja-JP"/>
        </w:rPr>
        <w:t>NodeB</w:t>
      </w:r>
      <w:proofErr w:type="spellEnd"/>
      <w:r w:rsidRPr="00E869F1">
        <w:rPr>
          <w:lang w:eastAsia="ja-JP"/>
        </w:rPr>
        <w:t xml:space="preserve"> (applies to NR)</w:t>
      </w:r>
    </w:p>
    <w:p w14:paraId="0FAA330F" w14:textId="77777777" w:rsidR="00C07C0A" w:rsidRPr="00E869F1" w:rsidRDefault="00C07C0A" w:rsidP="00C07C0A">
      <w:pPr>
        <w:pStyle w:val="EW"/>
        <w:rPr>
          <w:lang w:eastAsia="ja-JP"/>
        </w:rPr>
      </w:pPr>
      <w:r w:rsidRPr="0000074B">
        <w:rPr>
          <w:lang w:eastAsia="ja-JP"/>
        </w:rPr>
        <w:t>HARQ</w:t>
      </w:r>
      <w:r w:rsidRPr="0000074B">
        <w:rPr>
          <w:lang w:eastAsia="ja-JP"/>
        </w:rPr>
        <w:tab/>
        <w:t>Hybrid Automatic Repeat request</w:t>
      </w:r>
    </w:p>
    <w:p w14:paraId="0F756DCA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IE</w:t>
      </w:r>
      <w:r>
        <w:rPr>
          <w:lang w:eastAsia="ja-JP"/>
        </w:rPr>
        <w:tab/>
        <w:t>Information element</w:t>
      </w:r>
    </w:p>
    <w:p w14:paraId="27019FB9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lastRenderedPageBreak/>
        <w:t>IQ</w:t>
      </w:r>
      <w:r>
        <w:rPr>
          <w:lang w:eastAsia="ja-JP"/>
        </w:rPr>
        <w:tab/>
        <w:t>In-phase and Quadrature-phase</w:t>
      </w:r>
    </w:p>
    <w:p w14:paraId="04593EAC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ITU</w:t>
      </w:r>
      <w:r>
        <w:rPr>
          <w:lang w:eastAsia="ja-JP"/>
        </w:rPr>
        <w:tab/>
        <w:t>International Telecommunication Union</w:t>
      </w:r>
    </w:p>
    <w:p w14:paraId="6EC60461" w14:textId="77777777" w:rsidR="00C07C0A" w:rsidRDefault="00C07C0A" w:rsidP="00C07C0A">
      <w:pPr>
        <w:pStyle w:val="EW"/>
        <w:rPr>
          <w:lang w:eastAsia="ja-JP"/>
        </w:rPr>
      </w:pPr>
      <w:proofErr w:type="spellStart"/>
      <w:r>
        <w:rPr>
          <w:lang w:eastAsia="ja-JP"/>
        </w:rPr>
        <w:t>iFFT</w:t>
      </w:r>
      <w:proofErr w:type="spellEnd"/>
      <w:r>
        <w:rPr>
          <w:lang w:eastAsia="ja-JP"/>
        </w:rPr>
        <w:tab/>
        <w:t xml:space="preserve">inverse </w:t>
      </w:r>
      <w:r w:rsidRPr="00676662">
        <w:rPr>
          <w:lang w:eastAsia="ja-JP"/>
        </w:rPr>
        <w:t>Fast Fourier Transformation</w:t>
      </w:r>
    </w:p>
    <w:p w14:paraId="3DA2EA69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LBT</w:t>
      </w:r>
      <w:r>
        <w:rPr>
          <w:lang w:eastAsia="ja-JP"/>
        </w:rPr>
        <w:tab/>
        <w:t>Listen Before Talk</w:t>
      </w:r>
    </w:p>
    <w:p w14:paraId="2E078AA6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LLC</w:t>
      </w:r>
      <w:r>
        <w:rPr>
          <w:lang w:eastAsia="ja-JP"/>
        </w:rPr>
        <w:tab/>
        <w:t>Logical Link Control</w:t>
      </w:r>
    </w:p>
    <w:p w14:paraId="725EC73C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MAC</w:t>
      </w:r>
      <w:r>
        <w:rPr>
          <w:lang w:eastAsia="ja-JP"/>
        </w:rPr>
        <w:tab/>
        <w:t>Media Access Control</w:t>
      </w:r>
    </w:p>
    <w:p w14:paraId="390E4D32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MCOT</w:t>
      </w:r>
      <w:r>
        <w:rPr>
          <w:lang w:eastAsia="ja-JP"/>
        </w:rPr>
        <w:tab/>
        <w:t>Maximum Channel Occupancy Time</w:t>
      </w:r>
    </w:p>
    <w:p w14:paraId="74B44F80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MCS</w:t>
      </w:r>
      <w:r>
        <w:rPr>
          <w:lang w:eastAsia="ja-JP"/>
        </w:rPr>
        <w:tab/>
        <w:t>Modulation Coding Scheme</w:t>
      </w:r>
    </w:p>
    <w:p w14:paraId="445AE79F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MMSE</w:t>
      </w:r>
      <w:r>
        <w:rPr>
          <w:lang w:eastAsia="ja-JP"/>
        </w:rPr>
        <w:tab/>
      </w:r>
      <w:r w:rsidRPr="007B1C4F">
        <w:rPr>
          <w:lang w:eastAsia="ja-JP"/>
        </w:rPr>
        <w:t>Minimum Mean Square Error</w:t>
      </w:r>
    </w:p>
    <w:p w14:paraId="6E749DFE" w14:textId="77777777" w:rsidR="00C07C0A" w:rsidRDefault="00C07C0A" w:rsidP="00C07C0A">
      <w:pPr>
        <w:pStyle w:val="EW"/>
        <w:rPr>
          <w:lang w:eastAsia="ja-JP"/>
        </w:rPr>
      </w:pPr>
      <w:r w:rsidRPr="0054580A">
        <w:rPr>
          <w:lang w:eastAsia="ja-JP"/>
        </w:rPr>
        <w:t>MTIE</w:t>
      </w:r>
      <w:r>
        <w:rPr>
          <w:lang w:eastAsia="ja-JP"/>
        </w:rPr>
        <w:tab/>
      </w:r>
      <w:r w:rsidRPr="0054580A">
        <w:rPr>
          <w:lang w:eastAsia="ja-JP"/>
        </w:rPr>
        <w:t>Maximum Time Interval Error</w:t>
      </w:r>
    </w:p>
    <w:p w14:paraId="0ADE144F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MTU</w:t>
      </w:r>
      <w:r>
        <w:rPr>
          <w:lang w:eastAsia="ja-JP"/>
        </w:rPr>
        <w:tab/>
        <w:t>Maximum Transmission Unit</w:t>
      </w:r>
    </w:p>
    <w:p w14:paraId="04BDD812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NACK</w:t>
      </w:r>
      <w:r>
        <w:rPr>
          <w:lang w:eastAsia="ja-JP"/>
        </w:rPr>
        <w:tab/>
        <w:t>Negative Acknowledgement</w:t>
      </w:r>
    </w:p>
    <w:p w14:paraId="0216D4F4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OTA</w:t>
      </w:r>
      <w:r>
        <w:rPr>
          <w:lang w:eastAsia="ja-JP"/>
        </w:rPr>
        <w:tab/>
        <w:t xml:space="preserve">Over </w:t>
      </w:r>
      <w:proofErr w:type="gramStart"/>
      <w:r>
        <w:rPr>
          <w:lang w:eastAsia="ja-JP"/>
        </w:rPr>
        <w:t>The</w:t>
      </w:r>
      <w:proofErr w:type="gramEnd"/>
      <w:r>
        <w:rPr>
          <w:lang w:eastAsia="ja-JP"/>
        </w:rPr>
        <w:t xml:space="preserve"> Air</w:t>
      </w:r>
    </w:p>
    <w:p w14:paraId="40F440C6" w14:textId="77777777" w:rsidR="00C07C0A" w:rsidRDefault="00C07C0A" w:rsidP="00C07C0A">
      <w:pPr>
        <w:pStyle w:val="EW"/>
        <w:rPr>
          <w:lang w:eastAsia="ja-JP"/>
        </w:rPr>
      </w:pPr>
      <w:r w:rsidRPr="004D27BA">
        <w:rPr>
          <w:lang w:eastAsia="ja-JP"/>
        </w:rPr>
        <w:t>OTDOA</w:t>
      </w:r>
      <w:r>
        <w:rPr>
          <w:lang w:eastAsia="ja-JP"/>
        </w:rPr>
        <w:tab/>
      </w:r>
      <w:r w:rsidRPr="004D27BA">
        <w:rPr>
          <w:lang w:eastAsia="ja-JP"/>
        </w:rPr>
        <w:t xml:space="preserve">Observed Time Delay </w:t>
      </w:r>
      <w:proofErr w:type="gramStart"/>
      <w:r>
        <w:rPr>
          <w:lang w:eastAsia="ja-JP"/>
        </w:rPr>
        <w:t>O</w:t>
      </w:r>
      <w:r w:rsidRPr="004D27BA">
        <w:rPr>
          <w:lang w:eastAsia="ja-JP"/>
        </w:rPr>
        <w:t>f</w:t>
      </w:r>
      <w:proofErr w:type="gramEnd"/>
      <w:r w:rsidRPr="004D27BA">
        <w:rPr>
          <w:lang w:eastAsia="ja-JP"/>
        </w:rPr>
        <w:t xml:space="preserve"> Arrival</w:t>
      </w:r>
    </w:p>
    <w:p w14:paraId="7565C53E" w14:textId="77777777" w:rsidR="00C07C0A" w:rsidRDefault="00C07C0A" w:rsidP="00C07C0A">
      <w:pPr>
        <w:pStyle w:val="EW"/>
        <w:rPr>
          <w:lang w:eastAsia="ja-JP"/>
        </w:rPr>
      </w:pPr>
      <w:r w:rsidRPr="0000074B">
        <w:rPr>
          <w:lang w:eastAsia="ja-JP"/>
        </w:rPr>
        <w:t>OUI</w:t>
      </w:r>
      <w:r w:rsidRPr="0000074B">
        <w:rPr>
          <w:lang w:eastAsia="ja-JP"/>
        </w:rPr>
        <w:tab/>
        <w:t>Organizationally Unique Identifier</w:t>
      </w:r>
    </w:p>
    <w:p w14:paraId="5C4CE025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PCP</w:t>
      </w:r>
      <w:r>
        <w:rPr>
          <w:lang w:eastAsia="ja-JP"/>
        </w:rPr>
        <w:tab/>
      </w:r>
      <w:r w:rsidRPr="005F0F55">
        <w:rPr>
          <w:lang w:eastAsia="ja-JP"/>
        </w:rPr>
        <w:t>Priority Code Point</w:t>
      </w:r>
    </w:p>
    <w:p w14:paraId="0C3FD8C4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PDV</w:t>
      </w:r>
      <w:r>
        <w:rPr>
          <w:lang w:eastAsia="ja-JP"/>
        </w:rPr>
        <w:tab/>
        <w:t>Packet Delay Variation</w:t>
      </w:r>
    </w:p>
    <w:p w14:paraId="086B8B35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PHY</w:t>
      </w:r>
      <w:r>
        <w:rPr>
          <w:lang w:eastAsia="ja-JP"/>
        </w:rPr>
        <w:tab/>
        <w:t>Physical Layer</w:t>
      </w:r>
    </w:p>
    <w:p w14:paraId="20C825FB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PLFS</w:t>
      </w:r>
      <w:r>
        <w:rPr>
          <w:lang w:eastAsia="ja-JP"/>
        </w:rPr>
        <w:tab/>
        <w:t xml:space="preserve">Physical Layer Frequency Support </w:t>
      </w:r>
    </w:p>
    <w:p w14:paraId="3965CABA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PLL</w:t>
      </w:r>
      <w:r>
        <w:rPr>
          <w:lang w:eastAsia="ja-JP"/>
        </w:rPr>
        <w:tab/>
        <w:t>Phase Locked Loop</w:t>
      </w:r>
    </w:p>
    <w:p w14:paraId="111F126C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PPS</w:t>
      </w:r>
      <w:r>
        <w:rPr>
          <w:lang w:eastAsia="ja-JP"/>
        </w:rPr>
        <w:tab/>
        <w:t>Pulse Per Second</w:t>
      </w:r>
    </w:p>
    <w:p w14:paraId="70126C55" w14:textId="77777777" w:rsidR="00C07C0A" w:rsidRDefault="00C07C0A" w:rsidP="00C07C0A">
      <w:pPr>
        <w:pStyle w:val="EW"/>
        <w:rPr>
          <w:lang w:eastAsia="ja-JP"/>
        </w:rPr>
      </w:pPr>
      <w:r w:rsidRPr="004D27BA">
        <w:rPr>
          <w:lang w:eastAsia="ja-JP"/>
        </w:rPr>
        <w:t>PRC</w:t>
      </w:r>
      <w:r>
        <w:rPr>
          <w:lang w:eastAsia="ja-JP"/>
        </w:rPr>
        <w:tab/>
      </w:r>
      <w:r w:rsidRPr="004D27BA">
        <w:rPr>
          <w:lang w:eastAsia="ja-JP"/>
        </w:rPr>
        <w:t>Primary Reference Clock</w:t>
      </w:r>
    </w:p>
    <w:p w14:paraId="0DD2F470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PRG</w:t>
      </w:r>
      <w:r>
        <w:rPr>
          <w:lang w:eastAsia="ja-JP"/>
        </w:rPr>
        <w:tab/>
        <w:t>Precoding Resource Block Group</w:t>
      </w:r>
    </w:p>
    <w:p w14:paraId="70F83464" w14:textId="77777777" w:rsidR="00C07C0A" w:rsidRDefault="00C07C0A" w:rsidP="00C07C0A">
      <w:pPr>
        <w:pStyle w:val="EW"/>
        <w:rPr>
          <w:lang w:eastAsia="ja-JP"/>
        </w:rPr>
      </w:pPr>
      <w:r w:rsidRPr="00B610EB">
        <w:rPr>
          <w:lang w:eastAsia="ja-JP"/>
        </w:rPr>
        <w:t>PRTC</w:t>
      </w:r>
      <w:r w:rsidRPr="00B610EB">
        <w:rPr>
          <w:lang w:eastAsia="ja-JP"/>
        </w:rPr>
        <w:tab/>
        <w:t>Primary Reference Time Clock</w:t>
      </w:r>
    </w:p>
    <w:p w14:paraId="7CFEDA02" w14:textId="77777777" w:rsidR="00C07C0A" w:rsidRDefault="00C07C0A" w:rsidP="00C07C0A">
      <w:pPr>
        <w:pStyle w:val="EW"/>
        <w:rPr>
          <w:lang w:eastAsia="ja-JP"/>
        </w:rPr>
      </w:pPr>
      <w:r w:rsidRPr="004D27BA">
        <w:rPr>
          <w:lang w:eastAsia="ja-JP"/>
        </w:rPr>
        <w:t>PTP</w:t>
      </w:r>
      <w:r>
        <w:rPr>
          <w:lang w:eastAsia="ja-JP"/>
        </w:rPr>
        <w:tab/>
      </w:r>
      <w:r w:rsidRPr="004D27BA">
        <w:rPr>
          <w:lang w:eastAsia="ja-JP"/>
        </w:rPr>
        <w:t>Precision Time Protocol</w:t>
      </w:r>
    </w:p>
    <w:p w14:paraId="57FE7E54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PT-RS</w:t>
      </w:r>
      <w:r>
        <w:rPr>
          <w:lang w:eastAsia="ja-JP"/>
        </w:rPr>
        <w:tab/>
        <w:t>Phase Tracking Reference Signal</w:t>
      </w:r>
    </w:p>
    <w:p w14:paraId="5941433E" w14:textId="77777777" w:rsidR="00C07C0A" w:rsidRDefault="00C07C0A" w:rsidP="00C07C0A">
      <w:pPr>
        <w:pStyle w:val="EW"/>
        <w:rPr>
          <w:lang w:eastAsia="ja-JP"/>
        </w:rPr>
      </w:pPr>
      <w:r w:rsidRPr="00B610EB">
        <w:rPr>
          <w:lang w:eastAsia="ja-JP"/>
        </w:rPr>
        <w:t>QL</w:t>
      </w:r>
      <w:r w:rsidRPr="00B610EB">
        <w:rPr>
          <w:lang w:eastAsia="ja-JP"/>
        </w:rPr>
        <w:tab/>
        <w:t>Quality Level</w:t>
      </w:r>
    </w:p>
    <w:p w14:paraId="37BD7C7D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RB</w:t>
      </w:r>
      <w:r>
        <w:rPr>
          <w:lang w:eastAsia="ja-JP"/>
        </w:rPr>
        <w:tab/>
        <w:t>Resource Block</w:t>
      </w:r>
    </w:p>
    <w:p w14:paraId="7B5D8E84" w14:textId="77777777" w:rsidR="00C07C0A" w:rsidRDefault="00C07C0A" w:rsidP="00C07C0A">
      <w:pPr>
        <w:pStyle w:val="EW"/>
        <w:rPr>
          <w:lang w:eastAsia="ja-JP"/>
        </w:rPr>
      </w:pPr>
      <w:r w:rsidRPr="00B55780">
        <w:rPr>
          <w:lang w:eastAsia="ja-JP"/>
        </w:rPr>
        <w:t>RE</w:t>
      </w:r>
      <w:r w:rsidRPr="00B55780">
        <w:rPr>
          <w:lang w:eastAsia="ja-JP"/>
        </w:rPr>
        <w:tab/>
        <w:t>Resource Element</w:t>
      </w:r>
    </w:p>
    <w:p w14:paraId="4F314641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RLC</w:t>
      </w:r>
      <w:r>
        <w:rPr>
          <w:lang w:eastAsia="ja-JP"/>
        </w:rPr>
        <w:tab/>
        <w:t>Radio Link Control</w:t>
      </w:r>
    </w:p>
    <w:p w14:paraId="3060FF76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RLC-AM</w:t>
      </w:r>
      <w:r>
        <w:rPr>
          <w:lang w:eastAsia="ja-JP"/>
        </w:rPr>
        <w:tab/>
        <w:t>RLC Acknowledged Mode</w:t>
      </w:r>
    </w:p>
    <w:p w14:paraId="14350F29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RLC-TM</w:t>
      </w:r>
      <w:r>
        <w:rPr>
          <w:lang w:eastAsia="ja-JP"/>
        </w:rPr>
        <w:tab/>
        <w:t>RLC Transparent Mode</w:t>
      </w:r>
    </w:p>
    <w:p w14:paraId="529361B3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RLC-UM</w:t>
      </w:r>
      <w:r>
        <w:rPr>
          <w:lang w:eastAsia="ja-JP"/>
        </w:rPr>
        <w:tab/>
        <w:t>RLC Unacknowledged Mode</w:t>
      </w:r>
    </w:p>
    <w:p w14:paraId="7B17E6A4" w14:textId="77777777" w:rsidR="00C07C0A" w:rsidRDefault="00C07C0A" w:rsidP="00C07C0A">
      <w:pPr>
        <w:pStyle w:val="EW"/>
        <w:rPr>
          <w:lang w:eastAsia="ja-JP"/>
        </w:rPr>
      </w:pPr>
      <w:proofErr w:type="spellStart"/>
      <w:r>
        <w:rPr>
          <w:lang w:eastAsia="ja-JP"/>
        </w:rPr>
        <w:t>RoE</w:t>
      </w:r>
      <w:proofErr w:type="spellEnd"/>
      <w:r>
        <w:rPr>
          <w:lang w:eastAsia="ja-JP"/>
        </w:rPr>
        <w:tab/>
        <w:t>Radio over Ethernet</w:t>
      </w:r>
    </w:p>
    <w:p w14:paraId="5EF820E1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RX</w:t>
      </w:r>
      <w:r>
        <w:rPr>
          <w:lang w:eastAsia="ja-JP"/>
        </w:rPr>
        <w:tab/>
        <w:t>Receiver</w:t>
      </w:r>
    </w:p>
    <w:p w14:paraId="701248F4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SE</w:t>
      </w:r>
      <w:r>
        <w:rPr>
          <w:lang w:eastAsia="ja-JP"/>
        </w:rPr>
        <w:tab/>
        <w:t>Section Extension</w:t>
      </w:r>
    </w:p>
    <w:p w14:paraId="0885A417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SF</w:t>
      </w:r>
      <w:r>
        <w:rPr>
          <w:lang w:eastAsia="ja-JP"/>
        </w:rPr>
        <w:tab/>
        <w:t>Subframe</w:t>
      </w:r>
    </w:p>
    <w:p w14:paraId="09F4CC1E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SLA</w:t>
      </w:r>
      <w:r>
        <w:rPr>
          <w:lang w:eastAsia="ja-JP"/>
        </w:rPr>
        <w:tab/>
        <w:t>Service Level Agreement</w:t>
      </w:r>
    </w:p>
    <w:p w14:paraId="0F475280" w14:textId="77777777" w:rsidR="00C07C0A" w:rsidRDefault="00C07C0A" w:rsidP="00C07C0A">
      <w:pPr>
        <w:pStyle w:val="EW"/>
        <w:rPr>
          <w:lang w:eastAsia="ja-JP"/>
        </w:rPr>
      </w:pPr>
      <w:r w:rsidRPr="00E869F1">
        <w:rPr>
          <w:lang w:eastAsia="ja-JP"/>
        </w:rPr>
        <w:t>SMO</w:t>
      </w:r>
      <w:r w:rsidRPr="00E869F1">
        <w:rPr>
          <w:lang w:eastAsia="ja-JP"/>
        </w:rPr>
        <w:tab/>
        <w:t>Service Management and Orchestration</w:t>
      </w:r>
    </w:p>
    <w:p w14:paraId="3E34A36F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SRO</w:t>
      </w:r>
      <w:r>
        <w:rPr>
          <w:lang w:eastAsia="ja-JP"/>
        </w:rPr>
        <w:tab/>
        <w:t>Shared Resource Operator</w:t>
      </w:r>
    </w:p>
    <w:p w14:paraId="046EB63D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SSB</w:t>
      </w:r>
      <w:r>
        <w:rPr>
          <w:lang w:eastAsia="ja-JP"/>
        </w:rPr>
        <w:tab/>
        <w:t>Synchronization Signal Block</w:t>
      </w:r>
    </w:p>
    <w:p w14:paraId="2651FEA1" w14:textId="77777777" w:rsidR="00C07C0A" w:rsidRDefault="00C07C0A" w:rsidP="00C07C0A">
      <w:pPr>
        <w:pStyle w:val="EW"/>
        <w:rPr>
          <w:lang w:eastAsia="ja-JP"/>
        </w:rPr>
      </w:pPr>
      <w:r w:rsidRPr="00B610EB">
        <w:rPr>
          <w:lang w:eastAsia="ja-JP"/>
        </w:rPr>
        <w:t>SSM</w:t>
      </w:r>
      <w:r w:rsidRPr="00B610EB">
        <w:rPr>
          <w:lang w:eastAsia="ja-JP"/>
        </w:rPr>
        <w:tab/>
        <w:t>Synchronization Status Message</w:t>
      </w:r>
    </w:p>
    <w:p w14:paraId="32A2305E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ST</w:t>
      </w:r>
      <w:r>
        <w:rPr>
          <w:lang w:eastAsia="ja-JP"/>
        </w:rPr>
        <w:tab/>
        <w:t>Section Type</w:t>
      </w:r>
    </w:p>
    <w:p w14:paraId="132663BD" w14:textId="77777777" w:rsidR="00C07C0A" w:rsidRDefault="00C07C0A" w:rsidP="00C07C0A">
      <w:pPr>
        <w:pStyle w:val="EW"/>
        <w:rPr>
          <w:lang w:eastAsia="ja-JP"/>
        </w:rPr>
      </w:pPr>
      <w:r w:rsidRPr="004D27BA">
        <w:rPr>
          <w:lang w:eastAsia="ja-JP"/>
        </w:rPr>
        <w:t>S</w:t>
      </w:r>
      <w:r>
        <w:rPr>
          <w:lang w:eastAsia="ja-JP"/>
        </w:rPr>
        <w:t>ync</w:t>
      </w:r>
      <w:r w:rsidRPr="004D27BA">
        <w:rPr>
          <w:lang w:eastAsia="ja-JP"/>
        </w:rPr>
        <w:t>E</w:t>
      </w:r>
      <w:r>
        <w:rPr>
          <w:lang w:eastAsia="ja-JP"/>
        </w:rPr>
        <w:tab/>
      </w:r>
      <w:r w:rsidRPr="004D27BA">
        <w:rPr>
          <w:lang w:eastAsia="ja-JP"/>
        </w:rPr>
        <w:t>S</w:t>
      </w:r>
      <w:r>
        <w:rPr>
          <w:lang w:eastAsia="ja-JP"/>
        </w:rPr>
        <w:t>ync</w:t>
      </w:r>
      <w:r w:rsidRPr="004D27BA">
        <w:rPr>
          <w:lang w:eastAsia="ja-JP"/>
        </w:rPr>
        <w:t>hronous Ethernet</w:t>
      </w:r>
    </w:p>
    <w:p w14:paraId="42CCF81E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T-BC</w:t>
      </w:r>
      <w:r>
        <w:rPr>
          <w:lang w:eastAsia="ja-JP"/>
        </w:rPr>
        <w:tab/>
        <w:t>Telecom Boundary Clock</w:t>
      </w:r>
    </w:p>
    <w:p w14:paraId="4C57620D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T-GM</w:t>
      </w:r>
      <w:r>
        <w:rPr>
          <w:lang w:eastAsia="ja-JP"/>
        </w:rPr>
        <w:tab/>
        <w:t>Telecom Grand Master</w:t>
      </w:r>
    </w:p>
    <w:p w14:paraId="4F596DAE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T-TC</w:t>
      </w:r>
      <w:r>
        <w:rPr>
          <w:lang w:eastAsia="ja-JP"/>
        </w:rPr>
        <w:tab/>
        <w:t>Telecom Transparent Clock</w:t>
      </w:r>
    </w:p>
    <w:p w14:paraId="34D187B3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T-TSC</w:t>
      </w:r>
      <w:r>
        <w:rPr>
          <w:lang w:eastAsia="ja-JP"/>
        </w:rPr>
        <w:tab/>
      </w:r>
      <w:r>
        <w:rPr>
          <w:lang w:eastAsia="ja-JP"/>
        </w:rPr>
        <w:tab/>
        <w:t>Telecom Subordinate Clock</w:t>
      </w:r>
    </w:p>
    <w:p w14:paraId="654FAF8C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TAE</w:t>
      </w:r>
      <w:r>
        <w:rPr>
          <w:lang w:eastAsia="ja-JP"/>
        </w:rPr>
        <w:tab/>
        <w:t>Time Alignment Error</w:t>
      </w:r>
    </w:p>
    <w:p w14:paraId="3D0E7FAD" w14:textId="77777777" w:rsidR="00C07C0A" w:rsidRDefault="00C07C0A" w:rsidP="00C07C0A">
      <w:pPr>
        <w:pStyle w:val="EW"/>
        <w:rPr>
          <w:lang w:eastAsia="ja-JP"/>
        </w:rPr>
      </w:pPr>
      <w:r w:rsidRPr="0054580A">
        <w:rPr>
          <w:lang w:eastAsia="ja-JP"/>
        </w:rPr>
        <w:t>TDEV</w:t>
      </w:r>
      <w:r>
        <w:rPr>
          <w:lang w:eastAsia="ja-JP"/>
        </w:rPr>
        <w:tab/>
        <w:t>T</w:t>
      </w:r>
      <w:r w:rsidRPr="0054580A">
        <w:rPr>
          <w:lang w:eastAsia="ja-JP"/>
        </w:rPr>
        <w:t xml:space="preserve">ime </w:t>
      </w:r>
      <w:proofErr w:type="spellStart"/>
      <w:r>
        <w:rPr>
          <w:lang w:eastAsia="ja-JP"/>
        </w:rPr>
        <w:t>DEV</w:t>
      </w:r>
      <w:r w:rsidRPr="0054580A">
        <w:rPr>
          <w:lang w:eastAsia="ja-JP"/>
        </w:rPr>
        <w:t>iation</w:t>
      </w:r>
      <w:proofErr w:type="spellEnd"/>
    </w:p>
    <w:p w14:paraId="7044E650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TLV</w:t>
      </w:r>
      <w:r>
        <w:rPr>
          <w:lang w:eastAsia="ja-JP"/>
        </w:rPr>
        <w:tab/>
        <w:t>Type Length Value</w:t>
      </w:r>
    </w:p>
    <w:p w14:paraId="1E447C6E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TM</w:t>
      </w:r>
      <w:r>
        <w:rPr>
          <w:lang w:eastAsia="ja-JP"/>
        </w:rPr>
        <w:tab/>
        <w:t>Transmission Mode</w:t>
      </w:r>
    </w:p>
    <w:p w14:paraId="44665B0E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TOD</w:t>
      </w:r>
      <w:r>
        <w:rPr>
          <w:lang w:eastAsia="ja-JP"/>
        </w:rPr>
        <w:tab/>
        <w:t>Time of Day</w:t>
      </w:r>
    </w:p>
    <w:p w14:paraId="25C012C9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TX</w:t>
      </w:r>
      <w:r>
        <w:rPr>
          <w:lang w:eastAsia="ja-JP"/>
        </w:rPr>
        <w:tab/>
        <w:t>Transmitter</w:t>
      </w:r>
    </w:p>
    <w:p w14:paraId="549D75AC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UL</w:t>
      </w:r>
      <w:r>
        <w:rPr>
          <w:lang w:eastAsia="ja-JP"/>
        </w:rPr>
        <w:tab/>
        <w:t>Uplink</w:t>
      </w:r>
    </w:p>
    <w:p w14:paraId="37B81A5B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URLLC</w:t>
      </w:r>
      <w:r>
        <w:rPr>
          <w:lang w:eastAsia="ja-JP"/>
        </w:rPr>
        <w:tab/>
        <w:t>Ultra Reliable Low Latency Communications</w:t>
      </w:r>
    </w:p>
    <w:p w14:paraId="2CD7EADA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UTC</w:t>
      </w:r>
      <w:r>
        <w:rPr>
          <w:lang w:eastAsia="ja-JP"/>
        </w:rPr>
        <w:tab/>
      </w:r>
      <w:r w:rsidRPr="007E34DB">
        <w:rPr>
          <w:lang w:eastAsia="ja-JP"/>
        </w:rPr>
        <w:t>Universal Time Coordinated</w:t>
      </w:r>
    </w:p>
    <w:p w14:paraId="72598635" w14:textId="77777777" w:rsidR="00C07C0A" w:rsidRDefault="00C07C0A" w:rsidP="00C07C0A">
      <w:pPr>
        <w:pStyle w:val="EW"/>
        <w:rPr>
          <w:lang w:eastAsia="ja-JP"/>
        </w:rPr>
      </w:pPr>
      <w:r>
        <w:rPr>
          <w:lang w:eastAsia="ja-JP"/>
        </w:rPr>
        <w:t>VLAN</w:t>
      </w:r>
      <w:r>
        <w:rPr>
          <w:lang w:eastAsia="ja-JP"/>
        </w:rPr>
        <w:tab/>
        <w:t>Virtual Local Area Network</w:t>
      </w:r>
    </w:p>
    <w:p w14:paraId="6F7E975D" w14:textId="77777777" w:rsidR="00C07C0A" w:rsidRDefault="00C07C0A" w:rsidP="00C07C0A">
      <w:pPr>
        <w:pStyle w:val="EW"/>
        <w:rPr>
          <w:lang w:eastAsia="ja-JP"/>
        </w:rPr>
      </w:pPr>
      <w:proofErr w:type="spellStart"/>
      <w:r>
        <w:rPr>
          <w:lang w:eastAsia="ja-JP"/>
        </w:rPr>
        <w:t>vRAN</w:t>
      </w:r>
      <w:proofErr w:type="spellEnd"/>
      <w:r>
        <w:rPr>
          <w:lang w:eastAsia="ja-JP"/>
        </w:rPr>
        <w:tab/>
        <w:t>virtualized Radio Access Network</w:t>
      </w:r>
    </w:p>
    <w:p w14:paraId="6681AB37" w14:textId="77777777" w:rsidR="00C07C0A" w:rsidRDefault="00C07C0A" w:rsidP="00C07C0A">
      <w:pPr>
        <w:keepLines/>
        <w:spacing w:after="120"/>
      </w:pPr>
    </w:p>
    <w:p w14:paraId="1792547E" w14:textId="77777777" w:rsidR="00C07C0A" w:rsidRDefault="00C07C0A" w:rsidP="00C07C0A">
      <w:pPr>
        <w:pStyle w:val="Heading2"/>
        <w:rPr>
          <w:rFonts w:eastAsia="Yu Mincho"/>
        </w:rPr>
      </w:pPr>
      <w:bookmarkStart w:id="15" w:name="_Toc76940371"/>
      <w:bookmarkStart w:id="16" w:name="_Toc107586497"/>
      <w:bookmarkStart w:id="17" w:name="_Toc161930516"/>
      <w:r>
        <w:rPr>
          <w:rFonts w:eastAsia="Yu Mincho"/>
        </w:rPr>
        <w:lastRenderedPageBreak/>
        <w:t>3.4</w:t>
      </w:r>
      <w:r w:rsidRPr="003D1870">
        <w:rPr>
          <w:rFonts w:eastAsia="Yu Mincho"/>
        </w:rPr>
        <w:tab/>
        <w:t xml:space="preserve">Document </w:t>
      </w:r>
      <w:r>
        <w:rPr>
          <w:rFonts w:eastAsia="Yu Mincho"/>
        </w:rPr>
        <w:t>c</w:t>
      </w:r>
      <w:r w:rsidRPr="003D1870">
        <w:rPr>
          <w:rFonts w:eastAsia="Yu Mincho"/>
        </w:rPr>
        <w:t>onventions</w:t>
      </w:r>
      <w:bookmarkEnd w:id="15"/>
      <w:bookmarkEnd w:id="16"/>
      <w:bookmarkEnd w:id="17"/>
    </w:p>
    <w:p w14:paraId="63C034BF" w14:textId="77777777" w:rsidR="00C07C0A" w:rsidRDefault="00C07C0A" w:rsidP="00C07C0A">
      <w:pPr>
        <w:pStyle w:val="Heading3"/>
      </w:pPr>
      <w:bookmarkStart w:id="18" w:name="_Toc107586498"/>
      <w:bookmarkStart w:id="19" w:name="_Toc161930517"/>
      <w:r w:rsidRPr="004008F2">
        <w:t>3.4.1</w:t>
      </w:r>
      <w:r w:rsidRPr="004008F2">
        <w:tab/>
        <w:t>Terminologies</w:t>
      </w:r>
      <w:bookmarkEnd w:id="18"/>
      <w:bookmarkEnd w:id="19"/>
    </w:p>
    <w:p w14:paraId="5FB46E75" w14:textId="77777777" w:rsidR="00C07C0A" w:rsidRDefault="00C07C0A" w:rsidP="00C07C0A">
      <w:r w:rsidRPr="008358EA">
        <w:t xml:space="preserve">In the present document, all material </w:t>
      </w:r>
      <w:r>
        <w:t>is</w:t>
      </w:r>
      <w:r w:rsidRPr="008358EA">
        <w:t xml:space="preserve"> considered normative except where explicitly or implicitly </w:t>
      </w:r>
      <w:proofErr w:type="spellStart"/>
      <w:r w:rsidRPr="008358EA">
        <w:t>labeled</w:t>
      </w:r>
      <w:proofErr w:type="spellEnd"/>
      <w:r w:rsidRPr="008358EA">
        <w:t xml:space="preserve"> as informative. </w:t>
      </w:r>
      <w:proofErr w:type="spellStart"/>
      <w:r w:rsidRPr="008358EA">
        <w:t>Labeling</w:t>
      </w:r>
      <w:proofErr w:type="spellEnd"/>
      <w:r w:rsidRPr="008358EA">
        <w:t xml:space="preserve"> as informative includes content outside of tables and figure</w:t>
      </w:r>
      <w:r>
        <w:t>s</w:t>
      </w:r>
      <w:r w:rsidRPr="008358EA">
        <w:t xml:space="preserve"> </w:t>
      </w:r>
      <w:proofErr w:type="spellStart"/>
      <w:r w:rsidRPr="008358EA">
        <w:t>label</w:t>
      </w:r>
      <w:r>
        <w:t>e</w:t>
      </w:r>
      <w:r w:rsidRPr="008358EA">
        <w:t>d</w:t>
      </w:r>
      <w:proofErr w:type="spellEnd"/>
      <w:r w:rsidRPr="008358EA">
        <w:t xml:space="preserve"> as </w:t>
      </w:r>
      <w:r>
        <w:t>"</w:t>
      </w:r>
      <w:r w:rsidRPr="008358EA">
        <w:t>NOTE</w:t>
      </w:r>
      <w:r>
        <w:t>"</w:t>
      </w:r>
      <w:r w:rsidRPr="008358EA">
        <w:t>, content descr</w:t>
      </w:r>
      <w:r>
        <w:t>i</w:t>
      </w:r>
      <w:r w:rsidRPr="008358EA">
        <w:t xml:space="preserve">bed as </w:t>
      </w:r>
      <w:r>
        <w:t>"</w:t>
      </w:r>
      <w:r w:rsidRPr="008358EA">
        <w:t>examples</w:t>
      </w:r>
      <w:r>
        <w:t>"</w:t>
      </w:r>
      <w:r w:rsidRPr="008358EA">
        <w:t xml:space="preserve">, and content carrying the explicit label of </w:t>
      </w:r>
      <w:r>
        <w:t>"</w:t>
      </w:r>
      <w:r w:rsidRPr="008358EA">
        <w:t>informative</w:t>
      </w:r>
      <w:r>
        <w:t>"</w:t>
      </w:r>
      <w:r w:rsidRPr="008358EA">
        <w:t xml:space="preserve"> such as some Annexes. </w:t>
      </w:r>
    </w:p>
    <w:p w14:paraId="27FE6E00" w14:textId="77777777" w:rsidR="00C07C0A" w:rsidRDefault="00C07C0A" w:rsidP="00C07C0A">
      <w:r w:rsidRPr="00E652B4">
        <w:t>For the purposes of the present document, the following terminologies apply.</w:t>
      </w:r>
    </w:p>
    <w:p w14:paraId="66CEB443" w14:textId="77777777" w:rsidR="00C07C0A" w:rsidRDefault="00C07C0A" w:rsidP="00C07C0A">
      <w:pPr>
        <w:keepLines/>
        <w:spacing w:after="120"/>
        <w:ind w:left="1702" w:hanging="1418"/>
      </w:pPr>
      <w:r w:rsidRPr="00F84E50">
        <w:rPr>
          <w:lang w:eastAsia="ja-JP"/>
        </w:rPr>
        <w:t>ignored</w:t>
      </w:r>
      <w:r>
        <w:rPr>
          <w:lang w:eastAsia="ja-JP"/>
        </w:rPr>
        <w:t xml:space="preserve"> </w:t>
      </w:r>
      <w:r>
        <w:rPr>
          <w:lang w:eastAsia="ja-JP"/>
        </w:rPr>
        <w:tab/>
      </w:r>
      <w:r w:rsidRPr="00E652B4">
        <w:t xml:space="preserve">Within </w:t>
      </w:r>
      <w:r>
        <w:t>the present document</w:t>
      </w:r>
      <w:r w:rsidRPr="00E652B4">
        <w:t xml:space="preserve">, it is sometimes stated that certain information elements are to be </w:t>
      </w:r>
      <w:r>
        <w:t>"</w:t>
      </w:r>
      <w:r w:rsidRPr="00E652B4">
        <w:t>ignored</w:t>
      </w:r>
      <w:r>
        <w:t>"</w:t>
      </w:r>
      <w:r w:rsidRPr="00E652B4">
        <w:t xml:space="preserve"> by the receiver (generally for </w:t>
      </w:r>
      <w:r>
        <w:t>"</w:t>
      </w:r>
      <w:r w:rsidRPr="00E652B4">
        <w:t>reserved</w:t>
      </w:r>
      <w:r>
        <w:t>"</w:t>
      </w:r>
      <w:r w:rsidRPr="00E652B4">
        <w:t xml:space="preserve"> fields but in some cases other fields too).</w:t>
      </w:r>
      <w:r>
        <w:t xml:space="preserve"> </w:t>
      </w:r>
      <w:r w:rsidRPr="00E652B4">
        <w:t>In this case, the fields shall be ignored for the purposes of processing at the O-RAN application level, but in the case of certain packet error-checking such as Ethernet-layer CRC or parity calculations, the fields shall be included in the CRC or parity calculations.</w:t>
      </w:r>
      <w:r>
        <w:t xml:space="preserve"> </w:t>
      </w:r>
      <w:r w:rsidRPr="00E652B4">
        <w:t xml:space="preserve">As well, in the event of packet encryption, the </w:t>
      </w:r>
      <w:r>
        <w:t>"</w:t>
      </w:r>
      <w:r w:rsidRPr="00E652B4">
        <w:t>ignored</w:t>
      </w:r>
      <w:r>
        <w:t>"</w:t>
      </w:r>
      <w:r w:rsidRPr="00E652B4">
        <w:t xml:space="preserve"> fields shall be encrypted along with the other packet payload information.</w:t>
      </w:r>
    </w:p>
    <w:p w14:paraId="22E66C5F" w14:textId="77777777" w:rsidR="00C07C0A" w:rsidRDefault="00C07C0A" w:rsidP="00C07C0A"/>
    <w:p w14:paraId="7CD83FEA" w14:textId="77777777" w:rsidR="00C07C0A" w:rsidRDefault="00C07C0A" w:rsidP="00C07C0A">
      <w:pPr>
        <w:pStyle w:val="Heading3"/>
      </w:pPr>
      <w:bookmarkStart w:id="20" w:name="_Toc107586499"/>
      <w:bookmarkStart w:id="21" w:name="_Toc161930518"/>
      <w:r>
        <w:t>3.4.2</w:t>
      </w:r>
      <w:r>
        <w:tab/>
      </w:r>
      <w:r w:rsidRPr="004008F2">
        <w:t xml:space="preserve">Fields and </w:t>
      </w:r>
      <w:r>
        <w:t>b</w:t>
      </w:r>
      <w:r w:rsidRPr="004008F2">
        <w:t xml:space="preserve">itmasks in </w:t>
      </w:r>
      <w:r>
        <w:t>m</w:t>
      </w:r>
      <w:r w:rsidRPr="004008F2">
        <w:t>essages</w:t>
      </w:r>
      <w:bookmarkEnd w:id="6"/>
      <w:bookmarkEnd w:id="20"/>
      <w:bookmarkEnd w:id="21"/>
    </w:p>
    <w:p w14:paraId="0F18F82F" w14:textId="77777777" w:rsidR="00C07C0A" w:rsidRDefault="00C07C0A" w:rsidP="00C07C0A">
      <w:pPr>
        <w:keepLines/>
        <w:spacing w:after="120"/>
      </w:pPr>
      <w:r w:rsidRPr="00AF669C">
        <w:t>For the purposes of the present document, the following conventions apply for the format of messages and data structures within messages.</w:t>
      </w:r>
    </w:p>
    <w:p w14:paraId="4BF5E66F" w14:textId="77777777" w:rsidR="00C07C0A" w:rsidRDefault="00C07C0A" w:rsidP="00C07C0A">
      <w:r w:rsidRPr="00212C81">
        <w:t xml:space="preserve">In accordance with </w:t>
      </w:r>
      <w:r>
        <w:t>IETF </w:t>
      </w:r>
      <w:r w:rsidRPr="00212C81">
        <w:t>RFC</w:t>
      </w:r>
      <w:r>
        <w:t> </w:t>
      </w:r>
      <w:r w:rsidRPr="00212C81">
        <w:t xml:space="preserve">1166 [10], the </w:t>
      </w:r>
      <w:r>
        <w:t>left most bit of an octet is the most significant bit (</w:t>
      </w:r>
      <w:proofErr w:type="spellStart"/>
      <w:r>
        <w:t>msb</w:t>
      </w:r>
      <w:proofErr w:type="spellEnd"/>
      <w:r>
        <w:t>) and the right most bit is the least significant bit (</w:t>
      </w:r>
      <w:proofErr w:type="spellStart"/>
      <w:r>
        <w:t>lsb</w:t>
      </w:r>
      <w:proofErr w:type="spellEnd"/>
      <w:r>
        <w:t xml:space="preserve">). The </w:t>
      </w:r>
      <w:proofErr w:type="spellStart"/>
      <w:r>
        <w:t>msb</w:t>
      </w:r>
      <w:proofErr w:type="spellEnd"/>
      <w:r>
        <w:t xml:space="preserve"> is labelled as 0 and </w:t>
      </w:r>
      <w:proofErr w:type="spellStart"/>
      <w:r>
        <w:t>lsb</w:t>
      </w:r>
      <w:proofErr w:type="spellEnd"/>
      <w:r>
        <w:t xml:space="preserve"> is labelled as 7. This is illustrated by a blue ribbon in tables showing the message format. An example is depicted in </w:t>
      </w:r>
      <w:r w:rsidRPr="003D1870">
        <w:rPr>
          <w:b/>
        </w:rPr>
        <w:fldChar w:fldCharType="begin"/>
      </w:r>
      <w:r w:rsidRPr="004008F2">
        <w:instrText xml:space="preserve"> REF _Ref32511476 \h  \* MERGEFORMAT </w:instrText>
      </w:r>
      <w:r w:rsidRPr="003D1870">
        <w:rPr>
          <w:b/>
        </w:rPr>
      </w:r>
      <w:r w:rsidRPr="003D1870">
        <w:rPr>
          <w:b/>
        </w:rPr>
        <w:fldChar w:fldCharType="separate"/>
      </w:r>
      <w:r>
        <w:t>Table 3.4.2</w:t>
      </w:r>
      <w:r>
        <w:noBreakHyphen/>
        <w:t>1</w:t>
      </w:r>
      <w:r w:rsidRPr="003D1870">
        <w:rPr>
          <w:b/>
        </w:rPr>
        <w:fldChar w:fldCharType="end"/>
      </w:r>
      <w:r>
        <w:t xml:space="preserve">. Note that this bit labelling convention (specifically the </w:t>
      </w:r>
      <w:proofErr w:type="gramStart"/>
      <w:r>
        <w:t>blue ribbon</w:t>
      </w:r>
      <w:proofErr w:type="gramEnd"/>
      <w:r>
        <w:t xml:space="preserve"> header in some tables) for octets is different from the labelling of bits within a field (bracketed bit numbers shown in tables).</w:t>
      </w:r>
    </w:p>
    <w:p w14:paraId="3396157A" w14:textId="77777777" w:rsidR="00C07C0A" w:rsidRPr="00077C76" w:rsidRDefault="00C07C0A" w:rsidP="00C07C0A">
      <w:r w:rsidRPr="00212C81">
        <w:t xml:space="preserve">To address specific bits within a field, the following notation is used: </w:t>
      </w:r>
      <w:r>
        <w:t>"X[k]" represents k</w:t>
      </w:r>
      <w:r w:rsidRPr="00CB4182">
        <w:rPr>
          <w:vertAlign w:val="superscript"/>
        </w:rPr>
        <w:t>th</w:t>
      </w:r>
      <w:r>
        <w:t xml:space="preserve"> bit in a field X </w:t>
      </w:r>
      <w:r w:rsidRPr="00212C81">
        <w:t>with the convention that</w:t>
      </w:r>
      <w:r>
        <w:t xml:space="preserve"> bit X[0] is the least significant bit of field X </w:t>
      </w:r>
      <w:r w:rsidRPr="00212C81">
        <w:t>and located in the rightmost bit position</w:t>
      </w:r>
      <w:r>
        <w:t xml:space="preserve">. Where applicable, a sequence of bits in a field X can be interpreted as an unsigned integer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val</m:t>
            </m:r>
          </m:sub>
        </m:sSub>
      </m:oMath>
      <w:r>
        <w:t xml:space="preserve"> calculated with formula: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X[k]2^k</m:t>
              </m:r>
            </m:e>
          </m:nary>
        </m:oMath>
      </m:oMathPara>
    </w:p>
    <w:p w14:paraId="1FC2CB67" w14:textId="77777777" w:rsidR="00C07C0A" w:rsidRDefault="00C07C0A" w:rsidP="00C07C0A">
      <w:r>
        <w:t>where N is number of bits in field X.</w:t>
      </w:r>
    </w:p>
    <w:p w14:paraId="0F01FF58" w14:textId="77777777" w:rsidR="00C07C0A" w:rsidRDefault="00C07C0A" w:rsidP="00C07C0A">
      <w:r>
        <w:t>Notation "X[</w:t>
      </w:r>
      <w:proofErr w:type="spellStart"/>
      <w:r>
        <w:t>a:b</w:t>
      </w:r>
      <w:proofErr w:type="spellEnd"/>
      <w:r>
        <w:t>]" represents a sequence of bits in field X starting from bit X[a] and ending at bit X[b] inclusive</w:t>
      </w:r>
      <w:r w:rsidRPr="00212C81">
        <w:t>, where a &gt; b</w:t>
      </w:r>
      <w:r>
        <w:t>.</w:t>
      </w:r>
    </w:p>
    <w:p w14:paraId="5AAD8D09" w14:textId="77777777" w:rsidR="00C07C0A" w:rsidRDefault="00C07C0A" w:rsidP="00C07C0A">
      <w:r w:rsidRPr="003D1870">
        <w:rPr>
          <w:b/>
        </w:rPr>
        <w:fldChar w:fldCharType="begin"/>
      </w:r>
      <w:r w:rsidRPr="003D1870">
        <w:rPr>
          <w:b/>
        </w:rPr>
        <w:instrText xml:space="preserve"> REF _Ref32511476 \h  \* MERGEFORMAT </w:instrText>
      </w:r>
      <w:r w:rsidRPr="003D1870">
        <w:rPr>
          <w:b/>
        </w:rPr>
      </w:r>
      <w:r w:rsidRPr="003D1870">
        <w:rPr>
          <w:b/>
        </w:rPr>
        <w:fldChar w:fldCharType="separate"/>
      </w:r>
      <w:r>
        <w:t>Table 3.4.2</w:t>
      </w:r>
      <w:r>
        <w:noBreakHyphen/>
        <w:t>1</w:t>
      </w:r>
      <w:r w:rsidRPr="003D1870">
        <w:rPr>
          <w:b/>
        </w:rPr>
        <w:fldChar w:fldCharType="end"/>
      </w:r>
      <w:r>
        <w:t xml:space="preserve"> </w:t>
      </w:r>
      <w:r w:rsidRPr="00212C81">
        <w:t>below illustrates the format of messages and data structures using this notation</w:t>
      </w:r>
      <w:r>
        <w:t xml:space="preserve">. </w:t>
      </w:r>
    </w:p>
    <w:p w14:paraId="4F0889B4" w14:textId="77777777" w:rsidR="00C07C0A" w:rsidRDefault="00C07C0A" w:rsidP="00C07C0A">
      <w:pPr>
        <w:pStyle w:val="TH"/>
      </w:pPr>
      <w:bookmarkStart w:id="22" w:name="_Ref32511476"/>
      <w:r>
        <w:t>Table 3.4.2</w:t>
      </w:r>
      <w:r>
        <w:noBreakHyphen/>
      </w:r>
      <w:r>
        <w:fldChar w:fldCharType="begin"/>
      </w:r>
      <w:r>
        <w:instrText xml:space="preserve"> SEQ mytab \* ARABIC \s 5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2"/>
      <w:r>
        <w:t>: Example of table presenting format of a data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940"/>
        <w:gridCol w:w="940"/>
        <w:gridCol w:w="940"/>
        <w:gridCol w:w="940"/>
        <w:gridCol w:w="941"/>
        <w:gridCol w:w="941"/>
        <w:gridCol w:w="941"/>
        <w:gridCol w:w="941"/>
        <w:gridCol w:w="941"/>
      </w:tblGrid>
      <w:tr w:rsidR="00C07C0A" w14:paraId="30D8AFB4" w14:textId="77777777" w:rsidTr="00202B57">
        <w:tc>
          <w:tcPr>
            <w:tcW w:w="940" w:type="dxa"/>
            <w:shd w:val="clear" w:color="auto" w:fill="000099"/>
          </w:tcPr>
          <w:p w14:paraId="1597ACC3" w14:textId="77777777" w:rsidR="00C07C0A" w:rsidRDefault="00C07C0A" w:rsidP="00202B57">
            <w:pPr>
              <w:pStyle w:val="TAH"/>
            </w:pPr>
            <w:r>
              <w:t>0 (</w:t>
            </w:r>
            <w:proofErr w:type="spellStart"/>
            <w:r>
              <w:t>msb</w:t>
            </w:r>
            <w:proofErr w:type="spellEnd"/>
            <w:r>
              <w:t>)</w:t>
            </w:r>
          </w:p>
        </w:tc>
        <w:tc>
          <w:tcPr>
            <w:tcW w:w="940" w:type="dxa"/>
            <w:shd w:val="clear" w:color="auto" w:fill="000099"/>
          </w:tcPr>
          <w:p w14:paraId="76CB7DAB" w14:textId="77777777" w:rsidR="00C07C0A" w:rsidRDefault="00C07C0A" w:rsidP="00202B57">
            <w:pPr>
              <w:pStyle w:val="TAH"/>
            </w:pPr>
            <w:r>
              <w:t>1</w:t>
            </w:r>
          </w:p>
        </w:tc>
        <w:tc>
          <w:tcPr>
            <w:tcW w:w="940" w:type="dxa"/>
            <w:shd w:val="clear" w:color="auto" w:fill="000099"/>
          </w:tcPr>
          <w:p w14:paraId="77A0F83D" w14:textId="77777777" w:rsidR="00C07C0A" w:rsidRDefault="00C07C0A" w:rsidP="00202B57">
            <w:pPr>
              <w:pStyle w:val="TAH"/>
            </w:pPr>
            <w:r>
              <w:t>2</w:t>
            </w:r>
          </w:p>
        </w:tc>
        <w:tc>
          <w:tcPr>
            <w:tcW w:w="940" w:type="dxa"/>
            <w:shd w:val="clear" w:color="auto" w:fill="000099"/>
          </w:tcPr>
          <w:p w14:paraId="75602462" w14:textId="77777777" w:rsidR="00C07C0A" w:rsidRDefault="00C07C0A" w:rsidP="00202B57">
            <w:pPr>
              <w:pStyle w:val="TAH"/>
            </w:pPr>
            <w:r>
              <w:t>3</w:t>
            </w:r>
          </w:p>
        </w:tc>
        <w:tc>
          <w:tcPr>
            <w:tcW w:w="940" w:type="dxa"/>
            <w:shd w:val="clear" w:color="auto" w:fill="000099"/>
          </w:tcPr>
          <w:p w14:paraId="0460B6EC" w14:textId="77777777" w:rsidR="00C07C0A" w:rsidRDefault="00C07C0A" w:rsidP="00202B57">
            <w:pPr>
              <w:pStyle w:val="TAH"/>
            </w:pPr>
            <w:r>
              <w:t>4</w:t>
            </w:r>
          </w:p>
        </w:tc>
        <w:tc>
          <w:tcPr>
            <w:tcW w:w="941" w:type="dxa"/>
            <w:shd w:val="clear" w:color="auto" w:fill="000099"/>
          </w:tcPr>
          <w:p w14:paraId="0D561DD5" w14:textId="77777777" w:rsidR="00C07C0A" w:rsidRDefault="00C07C0A" w:rsidP="00202B57">
            <w:pPr>
              <w:pStyle w:val="TAH"/>
            </w:pPr>
            <w:r>
              <w:t>5</w:t>
            </w:r>
          </w:p>
        </w:tc>
        <w:tc>
          <w:tcPr>
            <w:tcW w:w="941" w:type="dxa"/>
            <w:shd w:val="clear" w:color="auto" w:fill="000099"/>
          </w:tcPr>
          <w:p w14:paraId="3BC31A4B" w14:textId="77777777" w:rsidR="00C07C0A" w:rsidRDefault="00C07C0A" w:rsidP="00202B57">
            <w:pPr>
              <w:pStyle w:val="TAH"/>
            </w:pPr>
            <w:r>
              <w:t>6</w:t>
            </w:r>
          </w:p>
        </w:tc>
        <w:tc>
          <w:tcPr>
            <w:tcW w:w="941" w:type="dxa"/>
            <w:shd w:val="clear" w:color="auto" w:fill="000099"/>
          </w:tcPr>
          <w:p w14:paraId="46D485A3" w14:textId="77777777" w:rsidR="00C07C0A" w:rsidRDefault="00C07C0A" w:rsidP="00202B57">
            <w:pPr>
              <w:pStyle w:val="TAH"/>
            </w:pPr>
            <w:r>
              <w:t>7 (</w:t>
            </w:r>
            <w:proofErr w:type="spellStart"/>
            <w:r>
              <w:t>lsb</w:t>
            </w:r>
            <w:proofErr w:type="spellEnd"/>
            <w:r>
              <w:t>)</w:t>
            </w:r>
          </w:p>
        </w:tc>
        <w:tc>
          <w:tcPr>
            <w:tcW w:w="941" w:type="dxa"/>
          </w:tcPr>
          <w:p w14:paraId="6217A89C" w14:textId="77777777" w:rsidR="00C07C0A" w:rsidRDefault="00C07C0A" w:rsidP="00202B57">
            <w:pPr>
              <w:pStyle w:val="TAH"/>
            </w:pPr>
            <w:r>
              <w:t># of</w:t>
            </w:r>
            <w:r>
              <w:br/>
              <w:t>bytes</w:t>
            </w:r>
          </w:p>
        </w:tc>
        <w:tc>
          <w:tcPr>
            <w:tcW w:w="941" w:type="dxa"/>
          </w:tcPr>
          <w:p w14:paraId="40AC662D" w14:textId="77777777" w:rsidR="00C07C0A" w:rsidRDefault="00C07C0A" w:rsidP="00202B57">
            <w:pPr>
              <w:pStyle w:val="TAH"/>
            </w:pPr>
            <w:r>
              <w:t>octet</w:t>
            </w:r>
          </w:p>
        </w:tc>
      </w:tr>
      <w:tr w:rsidR="00C07C0A" w14:paraId="3F54408F" w14:textId="77777777" w:rsidTr="00202B57">
        <w:tc>
          <w:tcPr>
            <w:tcW w:w="3760" w:type="dxa"/>
            <w:gridSpan w:val="4"/>
            <w:shd w:val="clear" w:color="auto" w:fill="FFCCFF"/>
          </w:tcPr>
          <w:p w14:paraId="03D960B0" w14:textId="77777777" w:rsidR="00C07C0A" w:rsidRDefault="00C07C0A" w:rsidP="00202B57">
            <w:pPr>
              <w:pStyle w:val="TAC"/>
            </w:pPr>
            <w:r>
              <w:t>Y[3:0]</w:t>
            </w:r>
          </w:p>
        </w:tc>
        <w:tc>
          <w:tcPr>
            <w:tcW w:w="3763" w:type="dxa"/>
            <w:gridSpan w:val="4"/>
            <w:shd w:val="clear" w:color="auto" w:fill="CCFFCC"/>
          </w:tcPr>
          <w:p w14:paraId="455F00AD" w14:textId="77777777" w:rsidR="00C07C0A" w:rsidRDefault="00C07C0A" w:rsidP="00202B57">
            <w:pPr>
              <w:tabs>
                <w:tab w:val="left" w:pos="9510"/>
              </w:tabs>
              <w:spacing w:after="0"/>
              <w:jc w:val="center"/>
            </w:pPr>
            <w:r>
              <w:t>X[11:8]</w:t>
            </w:r>
          </w:p>
        </w:tc>
        <w:tc>
          <w:tcPr>
            <w:tcW w:w="941" w:type="dxa"/>
          </w:tcPr>
          <w:p w14:paraId="68A9C449" w14:textId="77777777" w:rsidR="00C07C0A" w:rsidRDefault="00C07C0A" w:rsidP="00202B57">
            <w:pPr>
              <w:pStyle w:val="TAL"/>
            </w:pPr>
            <w:r>
              <w:t>1</w:t>
            </w:r>
          </w:p>
        </w:tc>
        <w:tc>
          <w:tcPr>
            <w:tcW w:w="941" w:type="dxa"/>
          </w:tcPr>
          <w:p w14:paraId="53DC23BF" w14:textId="77777777" w:rsidR="00C07C0A" w:rsidRDefault="00C07C0A" w:rsidP="00202B57">
            <w:pPr>
              <w:pStyle w:val="TAL"/>
            </w:pPr>
            <w:r>
              <w:t>N</w:t>
            </w:r>
          </w:p>
        </w:tc>
      </w:tr>
      <w:tr w:rsidR="00C07C0A" w14:paraId="6CAE6A7D" w14:textId="77777777" w:rsidTr="00202B57">
        <w:tc>
          <w:tcPr>
            <w:tcW w:w="7523" w:type="dxa"/>
            <w:gridSpan w:val="8"/>
            <w:shd w:val="clear" w:color="auto" w:fill="CCFFCC"/>
          </w:tcPr>
          <w:p w14:paraId="1E3D968D" w14:textId="77777777" w:rsidR="00C07C0A" w:rsidRDefault="00C07C0A" w:rsidP="00202B57">
            <w:pPr>
              <w:pStyle w:val="TAC"/>
            </w:pPr>
            <w:r>
              <w:t>X[7:0]</w:t>
            </w:r>
          </w:p>
        </w:tc>
        <w:tc>
          <w:tcPr>
            <w:tcW w:w="941" w:type="dxa"/>
          </w:tcPr>
          <w:p w14:paraId="3BC56894" w14:textId="77777777" w:rsidR="00C07C0A" w:rsidRDefault="00C07C0A" w:rsidP="00202B57">
            <w:pPr>
              <w:pStyle w:val="TAL"/>
            </w:pPr>
            <w:r>
              <w:t>1</w:t>
            </w:r>
          </w:p>
        </w:tc>
        <w:tc>
          <w:tcPr>
            <w:tcW w:w="941" w:type="dxa"/>
          </w:tcPr>
          <w:p w14:paraId="1F49C8F0" w14:textId="77777777" w:rsidR="00C07C0A" w:rsidRDefault="00C07C0A" w:rsidP="00202B57">
            <w:pPr>
              <w:pStyle w:val="TAL"/>
            </w:pPr>
            <w:r>
              <w:t>N+1</w:t>
            </w:r>
          </w:p>
        </w:tc>
      </w:tr>
    </w:tbl>
    <w:p w14:paraId="7A382C4D" w14:textId="77777777" w:rsidR="00C07C0A" w:rsidRDefault="00C07C0A" w:rsidP="00C07C0A"/>
    <w:p w14:paraId="58087F95" w14:textId="77777777" w:rsidR="00C07C0A" w:rsidRDefault="00C07C0A" w:rsidP="00C07C0A">
      <w:r>
        <w:t xml:space="preserve">The example data structure presented in </w:t>
      </w:r>
      <w:r w:rsidRPr="004008F2">
        <w:fldChar w:fldCharType="begin"/>
      </w:r>
      <w:r w:rsidRPr="004008F2">
        <w:instrText xml:space="preserve"> REF _Ref32511476 \h  \* MERGEFORMAT </w:instrText>
      </w:r>
      <w:r w:rsidRPr="004008F2">
        <w:fldChar w:fldCharType="separate"/>
      </w:r>
      <w:r>
        <w:t>Table 3.4.2</w:t>
      </w:r>
      <w:r>
        <w:noBreakHyphen/>
        <w:t>1</w:t>
      </w:r>
      <w:r w:rsidRPr="004008F2">
        <w:fldChar w:fldCharType="end"/>
      </w:r>
      <w:r>
        <w:t xml:space="preserve"> is interpreted as follows:</w:t>
      </w:r>
    </w:p>
    <w:p w14:paraId="59134979" w14:textId="77777777" w:rsidR="00C07C0A" w:rsidRPr="00335827" w:rsidRDefault="00C07C0A" w:rsidP="00C07C0A">
      <w:pPr>
        <w:pStyle w:val="ListParagraph"/>
        <w:numPr>
          <w:ilvl w:val="0"/>
          <w:numId w:val="33"/>
        </w:numPr>
        <w:overflowPunct/>
        <w:autoSpaceDE/>
        <w:autoSpaceDN/>
        <w:adjustRightInd/>
        <w:textAlignment w:val="auto"/>
        <w:rPr>
          <w:rFonts w:ascii="Times New Roman" w:hAnsi="Times New Roman" w:cs="Times New Roman"/>
          <w:sz w:val="20"/>
          <w:szCs w:val="20"/>
        </w:rPr>
      </w:pPr>
      <w:r w:rsidRPr="00335827">
        <w:rPr>
          <w:rFonts w:ascii="Times New Roman" w:hAnsi="Times New Roman" w:cs="Times New Roman"/>
          <w:sz w:val="20"/>
          <w:szCs w:val="20"/>
        </w:rPr>
        <w:t>Field Y has 4 bits. Bits Y[3] to Y[0] of field Y are in octet N; Y[3], the most significant bit of field Y is in the most significant bit of octet N.</w:t>
      </w:r>
    </w:p>
    <w:p w14:paraId="53F698B3" w14:textId="77777777" w:rsidR="00C07C0A" w:rsidRPr="00335827" w:rsidRDefault="00C07C0A" w:rsidP="00C07C0A">
      <w:pPr>
        <w:pStyle w:val="ListParagraph"/>
        <w:numPr>
          <w:ilvl w:val="0"/>
          <w:numId w:val="33"/>
        </w:numPr>
        <w:overflowPunct/>
        <w:autoSpaceDE/>
        <w:autoSpaceDN/>
        <w:adjustRightInd/>
        <w:textAlignment w:val="auto"/>
        <w:rPr>
          <w:rFonts w:ascii="Times New Roman" w:hAnsi="Times New Roman" w:cs="Times New Roman"/>
          <w:sz w:val="20"/>
          <w:szCs w:val="20"/>
        </w:rPr>
      </w:pPr>
      <w:r w:rsidRPr="00335827">
        <w:rPr>
          <w:rFonts w:ascii="Times New Roman" w:hAnsi="Times New Roman" w:cs="Times New Roman"/>
          <w:sz w:val="20"/>
          <w:szCs w:val="20"/>
        </w:rPr>
        <w:t xml:space="preserve">Field X has 12 bits. Bits X[11] to X[8] of field X are in octet N; X[8] is in the least significant bit of octet N. </w:t>
      </w:r>
      <w:r w:rsidRPr="00335827">
        <w:rPr>
          <w:rFonts w:ascii="Times New Roman" w:hAnsi="Times New Roman" w:cs="Times New Roman"/>
          <w:sz w:val="20"/>
          <w:szCs w:val="20"/>
        </w:rPr>
        <w:br/>
        <w:t>Bits X[7] to X[0] of field X are in octet N+1; X[7] is in the most significant bit of octet N+1 and X[0] is in the least significant bit of octet N+1.</w:t>
      </w:r>
    </w:p>
    <w:p w14:paraId="364CDA87" w14:textId="77777777" w:rsidR="00C07C0A" w:rsidRDefault="00C07C0A" w:rsidP="00C07C0A">
      <w:r>
        <w:t xml:space="preserve">This corresponds to a structure that maps every bit as presented in </w:t>
      </w:r>
      <w:r w:rsidRPr="004008F2">
        <w:fldChar w:fldCharType="begin"/>
      </w:r>
      <w:r w:rsidRPr="004008F2">
        <w:instrText xml:space="preserve"> REF _Ref32511545 \h  \* MERGEFORMAT </w:instrText>
      </w:r>
      <w:r w:rsidRPr="004008F2">
        <w:fldChar w:fldCharType="separate"/>
      </w:r>
      <w:r>
        <w:t>Table 3.4.2</w:t>
      </w:r>
      <w:r>
        <w:noBreakHyphen/>
        <w:t>2</w:t>
      </w:r>
      <w:r w:rsidRPr="004008F2">
        <w:fldChar w:fldCharType="end"/>
      </w:r>
      <w:r>
        <w:t xml:space="preserve"> below.</w:t>
      </w:r>
    </w:p>
    <w:p w14:paraId="3D683C2B" w14:textId="77777777" w:rsidR="00C07C0A" w:rsidRDefault="00C07C0A" w:rsidP="00C07C0A">
      <w:pPr>
        <w:pStyle w:val="TH"/>
      </w:pPr>
      <w:bookmarkStart w:id="23" w:name="_Ref32511545"/>
      <w:r>
        <w:lastRenderedPageBreak/>
        <w:t>Table 3.4.2</w:t>
      </w:r>
      <w:r>
        <w:noBreakHyphen/>
      </w:r>
      <w:r>
        <w:fldChar w:fldCharType="begin"/>
      </w:r>
      <w:r>
        <w:instrText xml:space="preserve"> SEQ mytab \* ARABIC \s 5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3"/>
      <w:r>
        <w:t>: Interpretation of the e</w:t>
      </w:r>
      <w:r w:rsidRPr="00CB38A8">
        <w:t>xample</w:t>
      </w:r>
      <w:r w:rsidRPr="00BD61E7">
        <w:t xml:space="preserve"> </w:t>
      </w:r>
      <w:r>
        <w:t>of table presenting format of a data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940"/>
        <w:gridCol w:w="940"/>
        <w:gridCol w:w="940"/>
        <w:gridCol w:w="940"/>
        <w:gridCol w:w="941"/>
        <w:gridCol w:w="941"/>
        <w:gridCol w:w="941"/>
        <w:gridCol w:w="941"/>
        <w:gridCol w:w="941"/>
      </w:tblGrid>
      <w:tr w:rsidR="00C07C0A" w14:paraId="0665F25E" w14:textId="77777777" w:rsidTr="00202B57">
        <w:tc>
          <w:tcPr>
            <w:tcW w:w="940" w:type="dxa"/>
            <w:shd w:val="clear" w:color="auto" w:fill="000099"/>
          </w:tcPr>
          <w:p w14:paraId="62D91044" w14:textId="77777777" w:rsidR="00C07C0A" w:rsidRDefault="00C07C0A" w:rsidP="00202B57">
            <w:pPr>
              <w:pStyle w:val="TAH"/>
            </w:pPr>
            <w:r>
              <w:t>0 (</w:t>
            </w:r>
            <w:proofErr w:type="spellStart"/>
            <w:r>
              <w:t>msb</w:t>
            </w:r>
            <w:proofErr w:type="spellEnd"/>
            <w:r>
              <w:t>)</w:t>
            </w:r>
          </w:p>
        </w:tc>
        <w:tc>
          <w:tcPr>
            <w:tcW w:w="940" w:type="dxa"/>
            <w:shd w:val="clear" w:color="auto" w:fill="000099"/>
          </w:tcPr>
          <w:p w14:paraId="3C51E7F4" w14:textId="77777777" w:rsidR="00C07C0A" w:rsidRDefault="00C07C0A" w:rsidP="00202B57">
            <w:pPr>
              <w:pStyle w:val="TAH"/>
            </w:pPr>
            <w:r>
              <w:t>1</w:t>
            </w:r>
          </w:p>
        </w:tc>
        <w:tc>
          <w:tcPr>
            <w:tcW w:w="940" w:type="dxa"/>
            <w:shd w:val="clear" w:color="auto" w:fill="000099"/>
          </w:tcPr>
          <w:p w14:paraId="2D3C6105" w14:textId="77777777" w:rsidR="00C07C0A" w:rsidRDefault="00C07C0A" w:rsidP="00202B57">
            <w:pPr>
              <w:pStyle w:val="TAH"/>
            </w:pPr>
            <w:r>
              <w:t>2</w:t>
            </w:r>
          </w:p>
        </w:tc>
        <w:tc>
          <w:tcPr>
            <w:tcW w:w="940" w:type="dxa"/>
            <w:shd w:val="clear" w:color="auto" w:fill="000099"/>
          </w:tcPr>
          <w:p w14:paraId="0062CD72" w14:textId="77777777" w:rsidR="00C07C0A" w:rsidRDefault="00C07C0A" w:rsidP="00202B57">
            <w:pPr>
              <w:pStyle w:val="TAH"/>
            </w:pPr>
            <w:r>
              <w:t>3</w:t>
            </w:r>
          </w:p>
        </w:tc>
        <w:tc>
          <w:tcPr>
            <w:tcW w:w="940" w:type="dxa"/>
            <w:shd w:val="clear" w:color="auto" w:fill="000099"/>
          </w:tcPr>
          <w:p w14:paraId="69702C9C" w14:textId="77777777" w:rsidR="00C07C0A" w:rsidRDefault="00C07C0A" w:rsidP="00202B57">
            <w:pPr>
              <w:pStyle w:val="TAH"/>
            </w:pPr>
            <w:r>
              <w:t>4</w:t>
            </w:r>
          </w:p>
        </w:tc>
        <w:tc>
          <w:tcPr>
            <w:tcW w:w="941" w:type="dxa"/>
            <w:shd w:val="clear" w:color="auto" w:fill="000099"/>
          </w:tcPr>
          <w:p w14:paraId="0F6C3E3C" w14:textId="77777777" w:rsidR="00C07C0A" w:rsidRDefault="00C07C0A" w:rsidP="00202B57">
            <w:pPr>
              <w:pStyle w:val="TAH"/>
            </w:pPr>
            <w:r>
              <w:t>5</w:t>
            </w:r>
          </w:p>
        </w:tc>
        <w:tc>
          <w:tcPr>
            <w:tcW w:w="941" w:type="dxa"/>
            <w:shd w:val="clear" w:color="auto" w:fill="000099"/>
          </w:tcPr>
          <w:p w14:paraId="469C3254" w14:textId="77777777" w:rsidR="00C07C0A" w:rsidRDefault="00C07C0A" w:rsidP="00202B57">
            <w:pPr>
              <w:pStyle w:val="TAH"/>
            </w:pPr>
            <w:r>
              <w:t>6</w:t>
            </w:r>
          </w:p>
        </w:tc>
        <w:tc>
          <w:tcPr>
            <w:tcW w:w="941" w:type="dxa"/>
            <w:shd w:val="clear" w:color="auto" w:fill="000099"/>
          </w:tcPr>
          <w:p w14:paraId="714392A2" w14:textId="77777777" w:rsidR="00C07C0A" w:rsidRDefault="00C07C0A" w:rsidP="00202B57">
            <w:pPr>
              <w:pStyle w:val="TAH"/>
            </w:pPr>
            <w:r>
              <w:t>7 (</w:t>
            </w:r>
            <w:proofErr w:type="spellStart"/>
            <w:r>
              <w:t>lsb</w:t>
            </w:r>
            <w:proofErr w:type="spellEnd"/>
            <w:r>
              <w:t>)</w:t>
            </w:r>
          </w:p>
        </w:tc>
        <w:tc>
          <w:tcPr>
            <w:tcW w:w="941" w:type="dxa"/>
          </w:tcPr>
          <w:p w14:paraId="485D540D" w14:textId="77777777" w:rsidR="00C07C0A" w:rsidRDefault="00C07C0A" w:rsidP="00202B57">
            <w:pPr>
              <w:pStyle w:val="TAH"/>
            </w:pPr>
            <w:r>
              <w:t># of</w:t>
            </w:r>
            <w:r>
              <w:br/>
              <w:t>bytes</w:t>
            </w:r>
          </w:p>
        </w:tc>
        <w:tc>
          <w:tcPr>
            <w:tcW w:w="941" w:type="dxa"/>
          </w:tcPr>
          <w:p w14:paraId="3F6E52A9" w14:textId="77777777" w:rsidR="00C07C0A" w:rsidRDefault="00C07C0A" w:rsidP="00202B57">
            <w:pPr>
              <w:pStyle w:val="TAH"/>
            </w:pPr>
            <w:r>
              <w:t>octet</w:t>
            </w:r>
          </w:p>
        </w:tc>
      </w:tr>
      <w:tr w:rsidR="00C07C0A" w14:paraId="5D0579B9" w14:textId="77777777" w:rsidTr="00202B57">
        <w:tc>
          <w:tcPr>
            <w:tcW w:w="940" w:type="dxa"/>
            <w:shd w:val="clear" w:color="auto" w:fill="FFCCFF"/>
          </w:tcPr>
          <w:p w14:paraId="100FB2E1" w14:textId="77777777" w:rsidR="00C07C0A" w:rsidRDefault="00C07C0A" w:rsidP="00202B57">
            <w:pPr>
              <w:pStyle w:val="TAC"/>
            </w:pPr>
            <w:r>
              <w:t>Y[3]</w:t>
            </w:r>
          </w:p>
        </w:tc>
        <w:tc>
          <w:tcPr>
            <w:tcW w:w="940" w:type="dxa"/>
            <w:shd w:val="clear" w:color="auto" w:fill="FFCCFF"/>
          </w:tcPr>
          <w:p w14:paraId="454E1417" w14:textId="77777777" w:rsidR="00C07C0A" w:rsidRDefault="00C07C0A" w:rsidP="00202B57">
            <w:pPr>
              <w:pStyle w:val="TAC"/>
            </w:pPr>
            <w:r>
              <w:t>Y[2]</w:t>
            </w:r>
          </w:p>
        </w:tc>
        <w:tc>
          <w:tcPr>
            <w:tcW w:w="940" w:type="dxa"/>
            <w:shd w:val="clear" w:color="auto" w:fill="FFCCFF"/>
          </w:tcPr>
          <w:p w14:paraId="5F659297" w14:textId="77777777" w:rsidR="00C07C0A" w:rsidRDefault="00C07C0A" w:rsidP="00202B57">
            <w:pPr>
              <w:pStyle w:val="TAC"/>
            </w:pPr>
            <w:r>
              <w:t>Y[1]</w:t>
            </w:r>
          </w:p>
        </w:tc>
        <w:tc>
          <w:tcPr>
            <w:tcW w:w="940" w:type="dxa"/>
            <w:shd w:val="clear" w:color="auto" w:fill="FFCCFF"/>
          </w:tcPr>
          <w:p w14:paraId="56B59BB2" w14:textId="77777777" w:rsidR="00C07C0A" w:rsidRDefault="00C07C0A" w:rsidP="00202B57">
            <w:pPr>
              <w:pStyle w:val="TAC"/>
            </w:pPr>
            <w:r>
              <w:t>Y[0]</w:t>
            </w:r>
          </w:p>
        </w:tc>
        <w:tc>
          <w:tcPr>
            <w:tcW w:w="940" w:type="dxa"/>
            <w:shd w:val="clear" w:color="auto" w:fill="CCFFCC"/>
          </w:tcPr>
          <w:p w14:paraId="1022EAA3" w14:textId="77777777" w:rsidR="00C07C0A" w:rsidRDefault="00C07C0A" w:rsidP="00202B57">
            <w:pPr>
              <w:pStyle w:val="TAC"/>
            </w:pPr>
            <w:r>
              <w:t>X[11]</w:t>
            </w:r>
          </w:p>
        </w:tc>
        <w:tc>
          <w:tcPr>
            <w:tcW w:w="941" w:type="dxa"/>
            <w:shd w:val="clear" w:color="auto" w:fill="CCFFCC"/>
          </w:tcPr>
          <w:p w14:paraId="26902311" w14:textId="77777777" w:rsidR="00C07C0A" w:rsidRDefault="00C07C0A" w:rsidP="00202B57">
            <w:pPr>
              <w:pStyle w:val="TAC"/>
            </w:pPr>
            <w:r>
              <w:t>X[10]</w:t>
            </w:r>
          </w:p>
        </w:tc>
        <w:tc>
          <w:tcPr>
            <w:tcW w:w="941" w:type="dxa"/>
            <w:shd w:val="clear" w:color="auto" w:fill="CCFFCC"/>
          </w:tcPr>
          <w:p w14:paraId="029E1154" w14:textId="77777777" w:rsidR="00C07C0A" w:rsidRDefault="00C07C0A" w:rsidP="00202B57">
            <w:pPr>
              <w:pStyle w:val="TAC"/>
            </w:pPr>
            <w:r>
              <w:t>X[9]</w:t>
            </w:r>
          </w:p>
        </w:tc>
        <w:tc>
          <w:tcPr>
            <w:tcW w:w="941" w:type="dxa"/>
            <w:shd w:val="clear" w:color="auto" w:fill="CCFFCC"/>
          </w:tcPr>
          <w:p w14:paraId="050B884E" w14:textId="77777777" w:rsidR="00C07C0A" w:rsidRDefault="00C07C0A" w:rsidP="00202B57">
            <w:pPr>
              <w:pStyle w:val="TAC"/>
            </w:pPr>
            <w:r>
              <w:t>X[8]</w:t>
            </w:r>
          </w:p>
        </w:tc>
        <w:tc>
          <w:tcPr>
            <w:tcW w:w="941" w:type="dxa"/>
          </w:tcPr>
          <w:p w14:paraId="2678C213" w14:textId="77777777" w:rsidR="00C07C0A" w:rsidRDefault="00C07C0A" w:rsidP="00202B57">
            <w:pPr>
              <w:pStyle w:val="TAL"/>
            </w:pPr>
            <w:r>
              <w:t>1</w:t>
            </w:r>
          </w:p>
        </w:tc>
        <w:tc>
          <w:tcPr>
            <w:tcW w:w="941" w:type="dxa"/>
          </w:tcPr>
          <w:p w14:paraId="01BA240B" w14:textId="77777777" w:rsidR="00C07C0A" w:rsidRDefault="00C07C0A" w:rsidP="00202B57">
            <w:pPr>
              <w:pStyle w:val="TAL"/>
            </w:pPr>
            <w:r>
              <w:t>N</w:t>
            </w:r>
          </w:p>
        </w:tc>
      </w:tr>
      <w:tr w:rsidR="00C07C0A" w14:paraId="33112E2E" w14:textId="77777777" w:rsidTr="00202B57">
        <w:tc>
          <w:tcPr>
            <w:tcW w:w="940" w:type="dxa"/>
            <w:shd w:val="clear" w:color="auto" w:fill="CCFFCC"/>
          </w:tcPr>
          <w:p w14:paraId="361B877D" w14:textId="77777777" w:rsidR="00C07C0A" w:rsidRDefault="00C07C0A" w:rsidP="00202B57">
            <w:pPr>
              <w:pStyle w:val="TAC"/>
            </w:pPr>
            <w:r>
              <w:t>X[7]</w:t>
            </w:r>
          </w:p>
        </w:tc>
        <w:tc>
          <w:tcPr>
            <w:tcW w:w="940" w:type="dxa"/>
            <w:shd w:val="clear" w:color="auto" w:fill="CCFFCC"/>
          </w:tcPr>
          <w:p w14:paraId="59298DF7" w14:textId="77777777" w:rsidR="00C07C0A" w:rsidRDefault="00C07C0A" w:rsidP="00202B57">
            <w:pPr>
              <w:pStyle w:val="TAC"/>
            </w:pPr>
            <w:r>
              <w:t>X[6]</w:t>
            </w:r>
          </w:p>
        </w:tc>
        <w:tc>
          <w:tcPr>
            <w:tcW w:w="940" w:type="dxa"/>
            <w:shd w:val="clear" w:color="auto" w:fill="CCFFCC"/>
          </w:tcPr>
          <w:p w14:paraId="2A38287B" w14:textId="77777777" w:rsidR="00C07C0A" w:rsidRDefault="00C07C0A" w:rsidP="00202B57">
            <w:pPr>
              <w:pStyle w:val="TAC"/>
            </w:pPr>
            <w:r>
              <w:t>X[5]</w:t>
            </w:r>
          </w:p>
        </w:tc>
        <w:tc>
          <w:tcPr>
            <w:tcW w:w="940" w:type="dxa"/>
            <w:shd w:val="clear" w:color="auto" w:fill="CCFFCC"/>
          </w:tcPr>
          <w:p w14:paraId="4775B1CD" w14:textId="77777777" w:rsidR="00C07C0A" w:rsidRDefault="00C07C0A" w:rsidP="00202B57">
            <w:pPr>
              <w:pStyle w:val="TAC"/>
            </w:pPr>
            <w:r>
              <w:t>X[4]</w:t>
            </w:r>
          </w:p>
        </w:tc>
        <w:tc>
          <w:tcPr>
            <w:tcW w:w="940" w:type="dxa"/>
            <w:shd w:val="clear" w:color="auto" w:fill="CCFFCC"/>
          </w:tcPr>
          <w:p w14:paraId="0932EB61" w14:textId="77777777" w:rsidR="00C07C0A" w:rsidRDefault="00C07C0A" w:rsidP="00202B57">
            <w:pPr>
              <w:pStyle w:val="TAC"/>
            </w:pPr>
            <w:r>
              <w:t>X[3]</w:t>
            </w:r>
          </w:p>
        </w:tc>
        <w:tc>
          <w:tcPr>
            <w:tcW w:w="941" w:type="dxa"/>
            <w:shd w:val="clear" w:color="auto" w:fill="CCFFCC"/>
          </w:tcPr>
          <w:p w14:paraId="017C9CEB" w14:textId="77777777" w:rsidR="00C07C0A" w:rsidRDefault="00C07C0A" w:rsidP="00202B57">
            <w:pPr>
              <w:pStyle w:val="TAC"/>
            </w:pPr>
            <w:r>
              <w:t>X[2]</w:t>
            </w:r>
          </w:p>
        </w:tc>
        <w:tc>
          <w:tcPr>
            <w:tcW w:w="941" w:type="dxa"/>
            <w:shd w:val="clear" w:color="auto" w:fill="CCFFCC"/>
          </w:tcPr>
          <w:p w14:paraId="249C8B16" w14:textId="77777777" w:rsidR="00C07C0A" w:rsidRDefault="00C07C0A" w:rsidP="00202B57">
            <w:pPr>
              <w:pStyle w:val="TAC"/>
            </w:pPr>
            <w:r>
              <w:t>X[1]</w:t>
            </w:r>
          </w:p>
        </w:tc>
        <w:tc>
          <w:tcPr>
            <w:tcW w:w="941" w:type="dxa"/>
            <w:shd w:val="clear" w:color="auto" w:fill="CCFFCC"/>
          </w:tcPr>
          <w:p w14:paraId="249088D0" w14:textId="77777777" w:rsidR="00C07C0A" w:rsidRDefault="00C07C0A" w:rsidP="00202B57">
            <w:pPr>
              <w:pStyle w:val="TAC"/>
            </w:pPr>
            <w:r>
              <w:t>X[0]</w:t>
            </w:r>
          </w:p>
        </w:tc>
        <w:tc>
          <w:tcPr>
            <w:tcW w:w="941" w:type="dxa"/>
          </w:tcPr>
          <w:p w14:paraId="57DD4CEB" w14:textId="77777777" w:rsidR="00C07C0A" w:rsidRDefault="00C07C0A" w:rsidP="00202B57">
            <w:pPr>
              <w:pStyle w:val="TAL"/>
            </w:pPr>
            <w:r>
              <w:t>1</w:t>
            </w:r>
          </w:p>
        </w:tc>
        <w:tc>
          <w:tcPr>
            <w:tcW w:w="941" w:type="dxa"/>
          </w:tcPr>
          <w:p w14:paraId="5FDCC227" w14:textId="77777777" w:rsidR="00C07C0A" w:rsidRDefault="00C07C0A" w:rsidP="00202B57">
            <w:pPr>
              <w:pStyle w:val="TAL"/>
            </w:pPr>
            <w:r>
              <w:t>N+1</w:t>
            </w:r>
          </w:p>
        </w:tc>
      </w:tr>
    </w:tbl>
    <w:p w14:paraId="352576A6" w14:textId="77777777" w:rsidR="00C07C0A" w:rsidRDefault="00C07C0A" w:rsidP="00C07C0A"/>
    <w:p w14:paraId="589E24B0" w14:textId="70E62B21" w:rsidR="0036183C" w:rsidRPr="00C07C0A" w:rsidRDefault="0036183C" w:rsidP="00C07C0A"/>
    <w:sectPr w:rsidR="0036183C" w:rsidRPr="00C07C0A" w:rsidSect="006709D2">
      <w:headerReference w:type="default" r:id="rId9"/>
      <w:footerReference w:type="default" r:id="rId10"/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  <w:formProt w:val="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40638" w14:textId="77777777" w:rsidR="00A8113A" w:rsidRDefault="00A8113A">
      <w:r>
        <w:separator/>
      </w:r>
    </w:p>
  </w:endnote>
  <w:endnote w:type="continuationSeparator" w:id="0">
    <w:p w14:paraId="56D36462" w14:textId="77777777" w:rsidR="00A8113A" w:rsidRDefault="00A8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(normal text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kia Pure Text">
    <w:altName w:val="Times New Roman"/>
    <w:charset w:val="00"/>
    <w:family w:val="swiss"/>
    <w:pitch w:val="variable"/>
    <w:sig w:usb0="A00002FF" w:usb1="700078FB" w:usb2="0001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7C269" w14:textId="6F963AF1" w:rsidR="0034666D" w:rsidRPr="00D74970" w:rsidRDefault="0034666D" w:rsidP="0034666D">
    <w:pPr>
      <w:pStyle w:val="Footer"/>
      <w:tabs>
        <w:tab w:val="right" w:pos="9639"/>
      </w:tabs>
      <w:jc w:val="both"/>
      <w:rPr>
        <w:b w:val="0"/>
        <w:i w:val="0"/>
      </w:rPr>
    </w:pPr>
    <w:r>
      <w:rPr>
        <w:b w:val="0"/>
        <w:i w:val="0"/>
      </w:rPr>
      <w:t>________________________________________________________________________________________________</w:t>
    </w:r>
    <w:r w:rsidRPr="00A859FA">
      <w:rPr>
        <w:b w:val="0"/>
        <w:i w:val="0"/>
        <w:sz w:val="16"/>
        <w:szCs w:val="18"/>
      </w:rPr>
      <w:t>© 202</w:t>
    </w:r>
    <w:r w:rsidR="002F7155">
      <w:rPr>
        <w:b w:val="0"/>
        <w:i w:val="0"/>
        <w:sz w:val="16"/>
        <w:szCs w:val="18"/>
      </w:rPr>
      <w:t>4</w:t>
    </w:r>
    <w:r w:rsidRPr="00A859FA">
      <w:rPr>
        <w:b w:val="0"/>
        <w:i w:val="0"/>
        <w:sz w:val="16"/>
        <w:szCs w:val="18"/>
      </w:rPr>
      <w:t xml:space="preserve"> by the O-RAN ALLIANCE e.V. Your use is subject to the copyright statement on the cover page of this specification.</w:t>
    </w:r>
    <w:r>
      <w:rPr>
        <w:b w:val="0"/>
        <w:i w:val="0"/>
        <w:sz w:val="16"/>
        <w:szCs w:val="18"/>
      </w:rPr>
      <w:tab/>
    </w:r>
    <w:r w:rsidRPr="007326D8">
      <w:rPr>
        <w:b w:val="0"/>
        <w:i w:val="0"/>
        <w:noProof w:val="0"/>
      </w:rPr>
      <w:fldChar w:fldCharType="begin"/>
    </w:r>
    <w:r w:rsidRPr="007326D8">
      <w:rPr>
        <w:b w:val="0"/>
        <w:i w:val="0"/>
      </w:rPr>
      <w:instrText xml:space="preserve"> PAGE   \* MERGEFORMAT </w:instrText>
    </w:r>
    <w:r w:rsidRPr="007326D8">
      <w:rPr>
        <w:b w:val="0"/>
        <w:i w:val="0"/>
        <w:noProof w:val="0"/>
      </w:rPr>
      <w:fldChar w:fldCharType="separate"/>
    </w:r>
    <w:r>
      <w:rPr>
        <w:b w:val="0"/>
        <w:i w:val="0"/>
      </w:rPr>
      <w:t>2</w:t>
    </w:r>
    <w:r w:rsidRPr="007326D8">
      <w:rPr>
        <w:b w:val="0"/>
        <w:i w:val="0"/>
      </w:rPr>
      <w:fldChar w:fldCharType="end"/>
    </w:r>
  </w:p>
  <w:p w14:paraId="0E4E0123" w14:textId="075DBD90" w:rsidR="000B4215" w:rsidRPr="00D74970" w:rsidRDefault="000B4215" w:rsidP="00696165">
    <w:pPr>
      <w:pStyle w:val="Footer"/>
      <w:jc w:val="both"/>
      <w:rPr>
        <w:b w:val="0"/>
        <w:i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2C75C" w14:textId="77777777" w:rsidR="00A8113A" w:rsidRDefault="00A8113A">
      <w:r>
        <w:separator/>
      </w:r>
    </w:p>
  </w:footnote>
  <w:footnote w:type="continuationSeparator" w:id="0">
    <w:p w14:paraId="65C4659D" w14:textId="77777777" w:rsidR="00A8113A" w:rsidRDefault="00A81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0625E" w14:textId="654B7FCB" w:rsidR="000B4215" w:rsidRDefault="000B4215" w:rsidP="006D24EB">
    <w:pPr>
      <w:framePr w:w="7036" w:h="616" w:hRule="exact" w:wrap="around" w:vAnchor="text" w:hAnchor="page" w:x="3661" w:y="6"/>
      <w:spacing w:after="0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ZA </w:instrText>
    </w:r>
    <w:r>
      <w:rPr>
        <w:rFonts w:ascii="Arial" w:hAnsi="Arial" w:cs="Arial"/>
        <w:b/>
        <w:sz w:val="18"/>
        <w:szCs w:val="18"/>
      </w:rPr>
      <w:fldChar w:fldCharType="separate"/>
    </w:r>
    <w:r w:rsidR="00C07C0A">
      <w:rPr>
        <w:rFonts w:ascii="Arial" w:hAnsi="Arial" w:cs="Arial"/>
        <w:bCs/>
        <w:noProof/>
        <w:sz w:val="18"/>
        <w:szCs w:val="18"/>
        <w:lang w:val="en-US"/>
      </w:rPr>
      <w:t>Error! No text of specified style in document.</w:t>
    </w:r>
    <w:r>
      <w:rPr>
        <w:rFonts w:ascii="Arial" w:hAnsi="Arial" w:cs="Arial"/>
        <w:b/>
        <w:sz w:val="18"/>
        <w:szCs w:val="18"/>
      </w:rPr>
      <w:fldChar w:fldCharType="end"/>
    </w:r>
  </w:p>
  <w:p w14:paraId="294A5910" w14:textId="77777777" w:rsidR="000B4215" w:rsidRDefault="000B4215">
    <w:pPr>
      <w:pStyle w:val="Header"/>
    </w:pPr>
    <w:r w:rsidRPr="00474BBE">
      <w:rPr>
        <w:lang w:val="en-US"/>
      </w:rPr>
      <w:drawing>
        <wp:inline distT="0" distB="0" distL="0" distR="0" wp14:anchorId="1CBAED18" wp14:editId="4A267B5F">
          <wp:extent cx="1091459" cy="466598"/>
          <wp:effectExtent l="0" t="0" r="0" b="0"/>
          <wp:docPr id="468329112" name="图片 4" descr="webwxgetmsgimg (7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webwxgetmsgimg (7).jpe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459" cy="466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D99E36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7A1620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958456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F91C34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170C7C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D6147F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7A5ECF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463B98"/>
    <w:multiLevelType w:val="hybridMultilevel"/>
    <w:tmpl w:val="08644302"/>
    <w:lvl w:ilvl="0" w:tplc="22765E5C">
      <w:start w:val="1"/>
      <w:numFmt w:val="decimal"/>
      <w:lvlText w:val="%1."/>
      <w:lvlJc w:val="left"/>
      <w:pPr>
        <w:ind w:left="4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00D52C48"/>
    <w:multiLevelType w:val="hybridMultilevel"/>
    <w:tmpl w:val="C6E4BA8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014B3F0C"/>
    <w:multiLevelType w:val="hybridMultilevel"/>
    <w:tmpl w:val="ED62748E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01914787"/>
    <w:multiLevelType w:val="hybridMultilevel"/>
    <w:tmpl w:val="9A3A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B120C0"/>
    <w:multiLevelType w:val="hybridMultilevel"/>
    <w:tmpl w:val="445CF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2D2515E"/>
    <w:multiLevelType w:val="hybridMultilevel"/>
    <w:tmpl w:val="B0AAFF74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03C371F1"/>
    <w:multiLevelType w:val="hybridMultilevel"/>
    <w:tmpl w:val="23E68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48762D0"/>
    <w:multiLevelType w:val="hybridMultilevel"/>
    <w:tmpl w:val="47A86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4C76FA1"/>
    <w:multiLevelType w:val="hybridMultilevel"/>
    <w:tmpl w:val="AA6A54D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7798F"/>
    <w:multiLevelType w:val="hybridMultilevel"/>
    <w:tmpl w:val="47E0EF60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051D5B49"/>
    <w:multiLevelType w:val="hybridMultilevel"/>
    <w:tmpl w:val="03CA99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5775861"/>
    <w:multiLevelType w:val="hybridMultilevel"/>
    <w:tmpl w:val="AE42CF0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06120AB9"/>
    <w:multiLevelType w:val="multilevel"/>
    <w:tmpl w:val="40AA13C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06BA33D7"/>
    <w:multiLevelType w:val="hybridMultilevel"/>
    <w:tmpl w:val="30C66568"/>
    <w:lvl w:ilvl="0" w:tplc="C1A6AA0C">
      <w:start w:val="2"/>
      <w:numFmt w:val="bullet"/>
      <w:lvlText w:val="-"/>
      <w:lvlJc w:val="left"/>
      <w:pPr>
        <w:ind w:left="360" w:hanging="360"/>
      </w:pPr>
      <w:rPr>
        <w:rFonts w:ascii="Times New Roman" w:eastAsia="Yu Mincho" w:hAnsi="Times New Roman" w:cs="Times New Roman" w:hint="default"/>
      </w:rPr>
    </w:lvl>
    <w:lvl w:ilvl="1" w:tplc="356027AE">
      <w:start w:val="2"/>
      <w:numFmt w:val="bullet"/>
      <w:lvlText w:val="-"/>
      <w:lvlJc w:val="left"/>
      <w:pPr>
        <w:ind w:left="840" w:hanging="420"/>
      </w:pPr>
      <w:rPr>
        <w:rFonts w:ascii="Times New Roman" w:eastAsia="Yu Mincho" w:hAnsi="Times New Roman" w:cs="Times New Roman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07974F69"/>
    <w:multiLevelType w:val="hybridMultilevel"/>
    <w:tmpl w:val="63A0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7A33370"/>
    <w:multiLevelType w:val="hybridMultilevel"/>
    <w:tmpl w:val="2EA24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7FB46C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08277E91"/>
    <w:multiLevelType w:val="hybridMultilevel"/>
    <w:tmpl w:val="A0F41D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085A1D36"/>
    <w:multiLevelType w:val="hybridMultilevel"/>
    <w:tmpl w:val="9112D6F0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08C340DA"/>
    <w:multiLevelType w:val="hybridMultilevel"/>
    <w:tmpl w:val="351E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96178B1"/>
    <w:multiLevelType w:val="hybridMultilevel"/>
    <w:tmpl w:val="B0EC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9D20170"/>
    <w:multiLevelType w:val="hybridMultilevel"/>
    <w:tmpl w:val="A64E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9F77FCF"/>
    <w:multiLevelType w:val="hybridMultilevel"/>
    <w:tmpl w:val="FF9A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A60354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0AF33728"/>
    <w:multiLevelType w:val="hybridMultilevel"/>
    <w:tmpl w:val="6CAA2DF0"/>
    <w:lvl w:ilvl="0" w:tplc="04090019">
      <w:start w:val="1"/>
      <w:numFmt w:val="low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2" w15:restartNumberingAfterBreak="0">
    <w:nsid w:val="0B0B4464"/>
    <w:multiLevelType w:val="hybridMultilevel"/>
    <w:tmpl w:val="D72E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B3055BF"/>
    <w:multiLevelType w:val="hybridMultilevel"/>
    <w:tmpl w:val="7542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BDE05DE"/>
    <w:multiLevelType w:val="multilevel"/>
    <w:tmpl w:val="A1AA6568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0C2C3406"/>
    <w:multiLevelType w:val="hybridMultilevel"/>
    <w:tmpl w:val="03F2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C5B3B77"/>
    <w:multiLevelType w:val="hybridMultilevel"/>
    <w:tmpl w:val="1276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C7043A8"/>
    <w:multiLevelType w:val="hybridMultilevel"/>
    <w:tmpl w:val="840C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DE23A65"/>
    <w:multiLevelType w:val="hybridMultilevel"/>
    <w:tmpl w:val="C8EA7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E352CDF"/>
    <w:multiLevelType w:val="hybridMultilevel"/>
    <w:tmpl w:val="3D7C3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EF75300"/>
    <w:multiLevelType w:val="hybridMultilevel"/>
    <w:tmpl w:val="0250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FBD0A0A"/>
    <w:multiLevelType w:val="hybridMultilevel"/>
    <w:tmpl w:val="986A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FE02B50"/>
    <w:multiLevelType w:val="hybridMultilevel"/>
    <w:tmpl w:val="A94C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04E2247"/>
    <w:multiLevelType w:val="hybridMultilevel"/>
    <w:tmpl w:val="5B5A100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09D0751"/>
    <w:multiLevelType w:val="hybridMultilevel"/>
    <w:tmpl w:val="D9122732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5" w15:restartNumberingAfterBreak="0">
    <w:nsid w:val="109F4E51"/>
    <w:multiLevelType w:val="hybridMultilevel"/>
    <w:tmpl w:val="D4D6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0BA6FAE"/>
    <w:multiLevelType w:val="hybridMultilevel"/>
    <w:tmpl w:val="8EA034F8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7" w15:restartNumberingAfterBreak="0">
    <w:nsid w:val="10C15FE7"/>
    <w:multiLevelType w:val="hybridMultilevel"/>
    <w:tmpl w:val="1736DD48"/>
    <w:lvl w:ilvl="0" w:tplc="4E462B14">
      <w:start w:val="1"/>
      <w:numFmt w:val="bullet"/>
      <w:pStyle w:val="B3"/>
      <w:lvlText w:val=""/>
      <w:lvlJc w:val="left"/>
      <w:pPr>
        <w:tabs>
          <w:tab w:val="num" w:pos="1644"/>
        </w:tabs>
        <w:ind w:left="1644" w:hanging="45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0D15B0A"/>
    <w:multiLevelType w:val="hybridMultilevel"/>
    <w:tmpl w:val="B9BA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0D20C3F"/>
    <w:multiLevelType w:val="multilevel"/>
    <w:tmpl w:val="10DC135A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12FF7563"/>
    <w:multiLevelType w:val="hybridMultilevel"/>
    <w:tmpl w:val="A3A0D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47B6291"/>
    <w:multiLevelType w:val="hybridMultilevel"/>
    <w:tmpl w:val="F05475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14803038"/>
    <w:multiLevelType w:val="hybridMultilevel"/>
    <w:tmpl w:val="422CE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14A76E75"/>
    <w:multiLevelType w:val="hybridMultilevel"/>
    <w:tmpl w:val="37F29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14D4327C"/>
    <w:multiLevelType w:val="hybridMultilevel"/>
    <w:tmpl w:val="080AD3A8"/>
    <w:lvl w:ilvl="0" w:tplc="91C49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F027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C2F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EF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8F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EF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C5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A1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5CF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5" w15:restartNumberingAfterBreak="0">
    <w:nsid w:val="161437E5"/>
    <w:multiLevelType w:val="hybridMultilevel"/>
    <w:tmpl w:val="4270498C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07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" w15:restartNumberingAfterBreak="0">
    <w:nsid w:val="16E62606"/>
    <w:multiLevelType w:val="hybridMultilevel"/>
    <w:tmpl w:val="B624284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7A952E4"/>
    <w:multiLevelType w:val="hybridMultilevel"/>
    <w:tmpl w:val="75CEE9F8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8" w15:restartNumberingAfterBreak="0">
    <w:nsid w:val="17D33C70"/>
    <w:multiLevelType w:val="hybridMultilevel"/>
    <w:tmpl w:val="B27245D6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9" w15:restartNumberingAfterBreak="0">
    <w:nsid w:val="188F64E0"/>
    <w:multiLevelType w:val="hybridMultilevel"/>
    <w:tmpl w:val="C98A341E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50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0" w15:restartNumberingAfterBreak="0">
    <w:nsid w:val="19922CFA"/>
    <w:multiLevelType w:val="hybridMultilevel"/>
    <w:tmpl w:val="33EC2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9FD46E4"/>
    <w:multiLevelType w:val="hybridMultilevel"/>
    <w:tmpl w:val="ED348B1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A01560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1AF72BB6"/>
    <w:multiLevelType w:val="hybridMultilevel"/>
    <w:tmpl w:val="31C0094C"/>
    <w:lvl w:ilvl="0" w:tplc="AC7A72DE">
      <w:numFmt w:val="bullet"/>
      <w:lvlText w:val=""/>
      <w:lvlJc w:val="left"/>
      <w:pPr>
        <w:ind w:left="720" w:hanging="360"/>
      </w:pPr>
      <w:rPr>
        <w:rFonts w:ascii="Wingdings" w:eastAsia="Yu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B1A5AED"/>
    <w:multiLevelType w:val="hybridMultilevel"/>
    <w:tmpl w:val="0954275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B25121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6" w15:restartNumberingAfterBreak="0">
    <w:nsid w:val="1B3A27F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7" w15:restartNumberingAfterBreak="0">
    <w:nsid w:val="1B6648FF"/>
    <w:multiLevelType w:val="hybridMultilevel"/>
    <w:tmpl w:val="2E1A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B874A34"/>
    <w:multiLevelType w:val="hybridMultilevel"/>
    <w:tmpl w:val="C71A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CB216A4"/>
    <w:multiLevelType w:val="hybridMultilevel"/>
    <w:tmpl w:val="BC1289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CC72C8F"/>
    <w:multiLevelType w:val="hybridMultilevel"/>
    <w:tmpl w:val="02408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DD816C5"/>
    <w:multiLevelType w:val="hybridMultilevel"/>
    <w:tmpl w:val="771E5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E8339E9"/>
    <w:multiLevelType w:val="hybridMultilevel"/>
    <w:tmpl w:val="C0FAE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F537D75"/>
    <w:multiLevelType w:val="hybridMultilevel"/>
    <w:tmpl w:val="6FE2A4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FE42996"/>
    <w:multiLevelType w:val="hybridMultilevel"/>
    <w:tmpl w:val="4DE6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0004AEC"/>
    <w:multiLevelType w:val="multilevel"/>
    <w:tmpl w:val="F87E90CA"/>
    <w:lvl w:ilvl="0">
      <w:start w:val="7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6" w15:restartNumberingAfterBreak="0">
    <w:nsid w:val="20D254CA"/>
    <w:multiLevelType w:val="hybridMultilevel"/>
    <w:tmpl w:val="D496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0FC1374"/>
    <w:multiLevelType w:val="hybridMultilevel"/>
    <w:tmpl w:val="F2A06C96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8" w15:restartNumberingAfterBreak="0">
    <w:nsid w:val="211566AD"/>
    <w:multiLevelType w:val="hybridMultilevel"/>
    <w:tmpl w:val="4344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16A26D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0" w15:restartNumberingAfterBreak="0">
    <w:nsid w:val="21712148"/>
    <w:multiLevelType w:val="hybridMultilevel"/>
    <w:tmpl w:val="8D00C8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219C1752"/>
    <w:multiLevelType w:val="hybridMultilevel"/>
    <w:tmpl w:val="B73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2F727AF"/>
    <w:multiLevelType w:val="hybridMultilevel"/>
    <w:tmpl w:val="26700C80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3" w15:restartNumberingAfterBreak="0">
    <w:nsid w:val="23727A9E"/>
    <w:multiLevelType w:val="hybridMultilevel"/>
    <w:tmpl w:val="AFC2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3DC7750"/>
    <w:multiLevelType w:val="hybridMultilevel"/>
    <w:tmpl w:val="33C2E6B2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5" w15:restartNumberingAfterBreak="0">
    <w:nsid w:val="23E54DBF"/>
    <w:multiLevelType w:val="hybridMultilevel"/>
    <w:tmpl w:val="B420B7CE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6" w15:restartNumberingAfterBreak="0">
    <w:nsid w:val="242F4D6A"/>
    <w:multiLevelType w:val="hybridMultilevel"/>
    <w:tmpl w:val="4AE0C938"/>
    <w:lvl w:ilvl="0" w:tplc="FDB81D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F411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36AF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8433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FCA0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CA98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66E1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ACA0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EE01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5294583"/>
    <w:multiLevelType w:val="hybridMultilevel"/>
    <w:tmpl w:val="CB8C6F70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8" w15:restartNumberingAfterBreak="0">
    <w:nsid w:val="25C81995"/>
    <w:multiLevelType w:val="multilevel"/>
    <w:tmpl w:val="3FCA7C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89" w15:restartNumberingAfterBreak="0">
    <w:nsid w:val="2685666B"/>
    <w:multiLevelType w:val="hybridMultilevel"/>
    <w:tmpl w:val="E7D80678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0" w15:restartNumberingAfterBreak="0">
    <w:nsid w:val="26BB0867"/>
    <w:multiLevelType w:val="hybridMultilevel"/>
    <w:tmpl w:val="210E7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27372541"/>
    <w:multiLevelType w:val="hybridMultilevel"/>
    <w:tmpl w:val="BF5EF28E"/>
    <w:lvl w:ilvl="0" w:tplc="283A93E2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74D6469"/>
    <w:multiLevelType w:val="hybridMultilevel"/>
    <w:tmpl w:val="93FEFAA8"/>
    <w:lvl w:ilvl="0" w:tplc="BD644EA6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BDE4475E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4ED6E1C0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5D867D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FFD4051A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F09E9F9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5DF60242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10F87B4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B080B1B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93" w15:restartNumberingAfterBreak="0">
    <w:nsid w:val="27C03943"/>
    <w:multiLevelType w:val="hybridMultilevel"/>
    <w:tmpl w:val="022E17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95C6F61"/>
    <w:multiLevelType w:val="hybridMultilevel"/>
    <w:tmpl w:val="FF620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96531E5"/>
    <w:multiLevelType w:val="hybridMultilevel"/>
    <w:tmpl w:val="33EC2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9851A72"/>
    <w:multiLevelType w:val="hybridMultilevel"/>
    <w:tmpl w:val="7770710E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7" w15:restartNumberingAfterBreak="0">
    <w:nsid w:val="29F978E9"/>
    <w:multiLevelType w:val="hybridMultilevel"/>
    <w:tmpl w:val="669A7826"/>
    <w:lvl w:ilvl="0" w:tplc="9704FDD4">
      <w:start w:val="1"/>
      <w:numFmt w:val="bullet"/>
      <w:pStyle w:val="B1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C765ED7"/>
    <w:multiLevelType w:val="hybridMultilevel"/>
    <w:tmpl w:val="615E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D025DDF"/>
    <w:multiLevelType w:val="hybridMultilevel"/>
    <w:tmpl w:val="16D653FA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0" w15:restartNumberingAfterBreak="0">
    <w:nsid w:val="2DBF2B4F"/>
    <w:multiLevelType w:val="hybridMultilevel"/>
    <w:tmpl w:val="F3522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B6659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9AAADA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89144D5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6F046C0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AEC62A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FECC95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5F831A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C9865C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01" w15:restartNumberingAfterBreak="0">
    <w:nsid w:val="2DCA5976"/>
    <w:multiLevelType w:val="hybridMultilevel"/>
    <w:tmpl w:val="ABD48992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2" w15:restartNumberingAfterBreak="0">
    <w:nsid w:val="2DD27B01"/>
    <w:multiLevelType w:val="hybridMultilevel"/>
    <w:tmpl w:val="53D80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2E233E48"/>
    <w:multiLevelType w:val="hybridMultilevel"/>
    <w:tmpl w:val="3D7AFF08"/>
    <w:lvl w:ilvl="0" w:tplc="A0960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3E4C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CECC3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84211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00089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1801A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A8C039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B348DE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CB223E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04" w15:restartNumberingAfterBreak="0">
    <w:nsid w:val="2E291865"/>
    <w:multiLevelType w:val="hybridMultilevel"/>
    <w:tmpl w:val="19E8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E830199"/>
    <w:multiLevelType w:val="hybridMultilevel"/>
    <w:tmpl w:val="FADC82E8"/>
    <w:lvl w:ilvl="0" w:tplc="5D0C10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A065A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806CB5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6AE4EE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79E528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128818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4F82C8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2DC84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46D9D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EA82E1E"/>
    <w:multiLevelType w:val="hybridMultilevel"/>
    <w:tmpl w:val="CA06D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2EBC27A6"/>
    <w:multiLevelType w:val="hybridMultilevel"/>
    <w:tmpl w:val="8AF2CE9C"/>
    <w:lvl w:ilvl="0" w:tplc="04090001">
      <w:start w:val="1"/>
      <w:numFmt w:val="bullet"/>
      <w:lvlText w:val=""/>
      <w:lvlJc w:val="left"/>
      <w:pPr>
        <w:ind w:left="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</w:abstractNum>
  <w:abstractNum w:abstractNumId="108" w15:restartNumberingAfterBreak="0">
    <w:nsid w:val="2EFD6D86"/>
    <w:multiLevelType w:val="hybridMultilevel"/>
    <w:tmpl w:val="E45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F27201E"/>
    <w:multiLevelType w:val="hybridMultilevel"/>
    <w:tmpl w:val="E42AA54E"/>
    <w:lvl w:ilvl="0" w:tplc="6C603342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31401008"/>
    <w:multiLevelType w:val="hybridMultilevel"/>
    <w:tmpl w:val="D56291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1A83493"/>
    <w:multiLevelType w:val="hybridMultilevel"/>
    <w:tmpl w:val="2FA2D1B8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2" w15:restartNumberingAfterBreak="0">
    <w:nsid w:val="31E54857"/>
    <w:multiLevelType w:val="hybridMultilevel"/>
    <w:tmpl w:val="EA2888E4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3" w15:restartNumberingAfterBreak="0">
    <w:nsid w:val="320952C7"/>
    <w:multiLevelType w:val="hybridMultilevel"/>
    <w:tmpl w:val="AC0CBF02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4" w15:restartNumberingAfterBreak="0">
    <w:nsid w:val="32F33F79"/>
    <w:multiLevelType w:val="multilevel"/>
    <w:tmpl w:val="792CFF90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115" w15:restartNumberingAfterBreak="0">
    <w:nsid w:val="33225592"/>
    <w:multiLevelType w:val="hybridMultilevel"/>
    <w:tmpl w:val="0CBCD7F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16" w15:restartNumberingAfterBreak="0">
    <w:nsid w:val="33447149"/>
    <w:multiLevelType w:val="hybridMultilevel"/>
    <w:tmpl w:val="8D48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360306B"/>
    <w:multiLevelType w:val="hybridMultilevel"/>
    <w:tmpl w:val="95E03BA8"/>
    <w:lvl w:ilvl="0" w:tplc="165AB77E">
      <w:start w:val="1"/>
      <w:numFmt w:val="decimal"/>
      <w:lvlText w:val="%1."/>
      <w:lvlJc w:val="left"/>
      <w:pPr>
        <w:ind w:left="121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8" w15:restartNumberingAfterBreak="0">
    <w:nsid w:val="339234E6"/>
    <w:multiLevelType w:val="hybridMultilevel"/>
    <w:tmpl w:val="0D2808B6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9" w15:restartNumberingAfterBreak="0">
    <w:nsid w:val="33A4621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0" w15:restartNumberingAfterBreak="0">
    <w:nsid w:val="33FF05F4"/>
    <w:multiLevelType w:val="hybridMultilevel"/>
    <w:tmpl w:val="389C43AE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1" w15:restartNumberingAfterBreak="0">
    <w:nsid w:val="34100968"/>
    <w:multiLevelType w:val="hybridMultilevel"/>
    <w:tmpl w:val="27CAB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4920A94"/>
    <w:multiLevelType w:val="hybridMultilevel"/>
    <w:tmpl w:val="F2F6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CB65A">
      <w:numFmt w:val="bullet"/>
      <w:lvlText w:val="-"/>
      <w:lvlJc w:val="left"/>
      <w:pPr>
        <w:ind w:left="1440" w:hanging="360"/>
      </w:pPr>
      <w:rPr>
        <w:rFonts w:ascii="Times New Roman" w:eastAsia="Yu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5A77ECD"/>
    <w:multiLevelType w:val="hybridMultilevel"/>
    <w:tmpl w:val="C65C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5C80964"/>
    <w:multiLevelType w:val="hybridMultilevel"/>
    <w:tmpl w:val="E9C00184"/>
    <w:lvl w:ilvl="0" w:tplc="3EF48BA0">
      <w:start w:val="1"/>
      <w:numFmt w:val="decimal"/>
      <w:pStyle w:val="BN"/>
      <w:lvlText w:val="%1)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 w15:restartNumberingAfterBreak="0">
    <w:nsid w:val="35D14E88"/>
    <w:multiLevelType w:val="hybridMultilevel"/>
    <w:tmpl w:val="6CAA2DF0"/>
    <w:lvl w:ilvl="0" w:tplc="04090019">
      <w:start w:val="1"/>
      <w:numFmt w:val="low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26" w15:restartNumberingAfterBreak="0">
    <w:nsid w:val="35DF6C69"/>
    <w:multiLevelType w:val="hybridMultilevel"/>
    <w:tmpl w:val="6F8A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62569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8" w15:restartNumberingAfterBreak="0">
    <w:nsid w:val="37451FA8"/>
    <w:multiLevelType w:val="hybridMultilevel"/>
    <w:tmpl w:val="6B8416EE"/>
    <w:lvl w:ilvl="0" w:tplc="226E48A6">
      <w:start w:val="4"/>
      <w:numFmt w:val="bullet"/>
      <w:lvlText w:val=""/>
      <w:lvlJc w:val="left"/>
      <w:pPr>
        <w:ind w:left="360" w:hanging="360"/>
      </w:pPr>
      <w:rPr>
        <w:rFonts w:ascii="Symbol" w:eastAsia="Yu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 w15:restartNumberingAfterBreak="0">
    <w:nsid w:val="37A61F79"/>
    <w:multiLevelType w:val="hybridMultilevel"/>
    <w:tmpl w:val="5242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837529C"/>
    <w:multiLevelType w:val="hybridMultilevel"/>
    <w:tmpl w:val="CDBA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8A607B2"/>
    <w:multiLevelType w:val="hybridMultilevel"/>
    <w:tmpl w:val="BBD219E4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2" w15:restartNumberingAfterBreak="0">
    <w:nsid w:val="38EF6301"/>
    <w:multiLevelType w:val="hybridMultilevel"/>
    <w:tmpl w:val="F628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90E193A"/>
    <w:multiLevelType w:val="hybridMultilevel"/>
    <w:tmpl w:val="D916D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4" w15:restartNumberingAfterBreak="0">
    <w:nsid w:val="39E42F9E"/>
    <w:multiLevelType w:val="hybridMultilevel"/>
    <w:tmpl w:val="17CE97D6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5" w15:restartNumberingAfterBreak="0">
    <w:nsid w:val="3A0C253B"/>
    <w:multiLevelType w:val="hybridMultilevel"/>
    <w:tmpl w:val="0A6C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A6A40AA"/>
    <w:multiLevelType w:val="hybridMultilevel"/>
    <w:tmpl w:val="D33C4954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7" w15:restartNumberingAfterBreak="0">
    <w:nsid w:val="3A6F7441"/>
    <w:multiLevelType w:val="hybridMultilevel"/>
    <w:tmpl w:val="771E5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A8D6765"/>
    <w:multiLevelType w:val="hybridMultilevel"/>
    <w:tmpl w:val="C360B6E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B4D2FE2"/>
    <w:multiLevelType w:val="hybridMultilevel"/>
    <w:tmpl w:val="42E6E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 w15:restartNumberingAfterBreak="0">
    <w:nsid w:val="3BA26894"/>
    <w:multiLevelType w:val="hybridMultilevel"/>
    <w:tmpl w:val="67A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BF452B9"/>
    <w:multiLevelType w:val="hybridMultilevel"/>
    <w:tmpl w:val="95044C3E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2" w15:restartNumberingAfterBreak="0">
    <w:nsid w:val="3BFD20C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3" w15:restartNumberingAfterBreak="0">
    <w:nsid w:val="3C22120A"/>
    <w:multiLevelType w:val="hybridMultilevel"/>
    <w:tmpl w:val="FBFA4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C5A1A45"/>
    <w:multiLevelType w:val="hybridMultilevel"/>
    <w:tmpl w:val="1FC417AE"/>
    <w:lvl w:ilvl="0" w:tplc="E8407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7FA06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F89DB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0B4C17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65A01AE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908CCEF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114166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1D0427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BD80FA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5" w15:restartNumberingAfterBreak="0">
    <w:nsid w:val="3C9A1836"/>
    <w:multiLevelType w:val="hybridMultilevel"/>
    <w:tmpl w:val="F010424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6" w15:restartNumberingAfterBreak="0">
    <w:nsid w:val="3D471132"/>
    <w:multiLevelType w:val="hybridMultilevel"/>
    <w:tmpl w:val="C98A341E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50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7" w15:restartNumberingAfterBreak="0">
    <w:nsid w:val="3D6D4ADA"/>
    <w:multiLevelType w:val="hybridMultilevel"/>
    <w:tmpl w:val="82F69788"/>
    <w:lvl w:ilvl="0" w:tplc="04090005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F3A1764" w:tentative="1">
      <w:start w:val="1"/>
      <w:numFmt w:val="decimal"/>
      <w:lvlText w:val="%2)"/>
      <w:lvlJc w:val="left"/>
      <w:pPr>
        <w:tabs>
          <w:tab w:val="num" w:pos="1364"/>
        </w:tabs>
        <w:ind w:left="1364" w:hanging="360"/>
      </w:pPr>
    </w:lvl>
    <w:lvl w:ilvl="2" w:tplc="A6104C72" w:tentative="1">
      <w:start w:val="1"/>
      <w:numFmt w:val="decimal"/>
      <w:lvlText w:val="%3)"/>
      <w:lvlJc w:val="left"/>
      <w:pPr>
        <w:tabs>
          <w:tab w:val="num" w:pos="2084"/>
        </w:tabs>
        <w:ind w:left="2084" w:hanging="360"/>
      </w:pPr>
    </w:lvl>
    <w:lvl w:ilvl="3" w:tplc="144022E4" w:tentative="1">
      <w:start w:val="1"/>
      <w:numFmt w:val="decimal"/>
      <w:lvlText w:val="%4)"/>
      <w:lvlJc w:val="left"/>
      <w:pPr>
        <w:tabs>
          <w:tab w:val="num" w:pos="2804"/>
        </w:tabs>
        <w:ind w:left="2804" w:hanging="360"/>
      </w:pPr>
    </w:lvl>
    <w:lvl w:ilvl="4" w:tplc="C7E64C04" w:tentative="1">
      <w:start w:val="1"/>
      <w:numFmt w:val="decimal"/>
      <w:lvlText w:val="%5)"/>
      <w:lvlJc w:val="left"/>
      <w:pPr>
        <w:tabs>
          <w:tab w:val="num" w:pos="3524"/>
        </w:tabs>
        <w:ind w:left="3524" w:hanging="360"/>
      </w:pPr>
    </w:lvl>
    <w:lvl w:ilvl="5" w:tplc="8548A0F6" w:tentative="1">
      <w:start w:val="1"/>
      <w:numFmt w:val="decimal"/>
      <w:lvlText w:val="%6)"/>
      <w:lvlJc w:val="left"/>
      <w:pPr>
        <w:tabs>
          <w:tab w:val="num" w:pos="4244"/>
        </w:tabs>
        <w:ind w:left="4244" w:hanging="360"/>
      </w:pPr>
    </w:lvl>
    <w:lvl w:ilvl="6" w:tplc="AF889184" w:tentative="1">
      <w:start w:val="1"/>
      <w:numFmt w:val="decimal"/>
      <w:lvlText w:val="%7)"/>
      <w:lvlJc w:val="left"/>
      <w:pPr>
        <w:tabs>
          <w:tab w:val="num" w:pos="4964"/>
        </w:tabs>
        <w:ind w:left="4964" w:hanging="360"/>
      </w:pPr>
    </w:lvl>
    <w:lvl w:ilvl="7" w:tplc="E3D26F3C" w:tentative="1">
      <w:start w:val="1"/>
      <w:numFmt w:val="decimal"/>
      <w:lvlText w:val="%8)"/>
      <w:lvlJc w:val="left"/>
      <w:pPr>
        <w:tabs>
          <w:tab w:val="num" w:pos="5684"/>
        </w:tabs>
        <w:ind w:left="5684" w:hanging="360"/>
      </w:pPr>
    </w:lvl>
    <w:lvl w:ilvl="8" w:tplc="C99C18D0" w:tentative="1">
      <w:start w:val="1"/>
      <w:numFmt w:val="decimal"/>
      <w:lvlText w:val="%9)"/>
      <w:lvlJc w:val="left"/>
      <w:pPr>
        <w:tabs>
          <w:tab w:val="num" w:pos="6404"/>
        </w:tabs>
        <w:ind w:left="6404" w:hanging="360"/>
      </w:pPr>
    </w:lvl>
  </w:abstractNum>
  <w:abstractNum w:abstractNumId="148" w15:restartNumberingAfterBreak="0">
    <w:nsid w:val="3DD84DD3"/>
    <w:multiLevelType w:val="hybridMultilevel"/>
    <w:tmpl w:val="A0FC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E086762"/>
    <w:multiLevelType w:val="hybridMultilevel"/>
    <w:tmpl w:val="C19AB75A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0" w15:restartNumberingAfterBreak="0">
    <w:nsid w:val="3F643159"/>
    <w:multiLevelType w:val="hybridMultilevel"/>
    <w:tmpl w:val="E2AEB8C6"/>
    <w:lvl w:ilvl="0" w:tplc="3CF03340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904C34E6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AD38F12A">
      <w:start w:val="118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6C32494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932219F4">
      <w:start w:val="118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0A7EC21C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51405A5C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11C03F82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D8E45A1E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51" w15:restartNumberingAfterBreak="0">
    <w:nsid w:val="3F73609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2" w15:restartNumberingAfterBreak="0">
    <w:nsid w:val="3FA60D4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3" w15:restartNumberingAfterBreak="0">
    <w:nsid w:val="400679BE"/>
    <w:multiLevelType w:val="hybridMultilevel"/>
    <w:tmpl w:val="831EAF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 w15:restartNumberingAfterBreak="0">
    <w:nsid w:val="404C5DFE"/>
    <w:multiLevelType w:val="hybridMultilevel"/>
    <w:tmpl w:val="4FA2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08907C8"/>
    <w:multiLevelType w:val="hybridMultilevel"/>
    <w:tmpl w:val="440A8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0C75C7F"/>
    <w:multiLevelType w:val="hybridMultilevel"/>
    <w:tmpl w:val="9CFAA794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7" w15:restartNumberingAfterBreak="0">
    <w:nsid w:val="41022ABE"/>
    <w:multiLevelType w:val="hybridMultilevel"/>
    <w:tmpl w:val="D222F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177421F"/>
    <w:multiLevelType w:val="hybridMultilevel"/>
    <w:tmpl w:val="D4742322"/>
    <w:lvl w:ilvl="0" w:tplc="2D568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40C5C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76EAD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BB077F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50295E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B08534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D52C55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50A0BF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EB632F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59" w15:restartNumberingAfterBreak="0">
    <w:nsid w:val="434F608B"/>
    <w:multiLevelType w:val="hybridMultilevel"/>
    <w:tmpl w:val="1534E57E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4466DAB"/>
    <w:multiLevelType w:val="hybridMultilevel"/>
    <w:tmpl w:val="09AA2820"/>
    <w:lvl w:ilvl="0" w:tplc="D7DEEC84">
      <w:start w:val="10"/>
      <w:numFmt w:val="bullet"/>
      <w:lvlText w:val="-"/>
      <w:lvlJc w:val="left"/>
      <w:pPr>
        <w:ind w:left="560" w:hanging="360"/>
      </w:pPr>
      <w:rPr>
        <w:rFonts w:ascii="Times New Roman" w:eastAsia="Yu Mincho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61" w15:restartNumberingAfterBreak="0">
    <w:nsid w:val="44AB0506"/>
    <w:multiLevelType w:val="hybridMultilevel"/>
    <w:tmpl w:val="601C807A"/>
    <w:lvl w:ilvl="0" w:tplc="7750A130">
      <w:start w:val="1"/>
      <w:numFmt w:val="bullet"/>
      <w:lvlText w:val=""/>
      <w:lvlJc w:val="left"/>
      <w:pPr>
        <w:ind w:left="720" w:hanging="360"/>
      </w:pPr>
      <w:rPr>
        <w:rFonts w:ascii="Symbol" w:eastAsia="Yu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5D136B8"/>
    <w:multiLevelType w:val="hybridMultilevel"/>
    <w:tmpl w:val="F316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5DE0C2B"/>
    <w:multiLevelType w:val="hybridMultilevel"/>
    <w:tmpl w:val="FBFA4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60917EF"/>
    <w:multiLevelType w:val="hybridMultilevel"/>
    <w:tmpl w:val="DBAA9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 w15:restartNumberingAfterBreak="0">
    <w:nsid w:val="4724009A"/>
    <w:multiLevelType w:val="hybridMultilevel"/>
    <w:tmpl w:val="98F2FFA0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6" w15:restartNumberingAfterBreak="0">
    <w:nsid w:val="47A71DC0"/>
    <w:multiLevelType w:val="hybridMultilevel"/>
    <w:tmpl w:val="1B5A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82D27F7"/>
    <w:multiLevelType w:val="hybridMultilevel"/>
    <w:tmpl w:val="B9DA65E8"/>
    <w:lvl w:ilvl="0" w:tplc="EABCCABA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91F0180"/>
    <w:multiLevelType w:val="hybridMultilevel"/>
    <w:tmpl w:val="62B64F0E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9" w15:restartNumberingAfterBreak="0">
    <w:nsid w:val="49AF0939"/>
    <w:multiLevelType w:val="multilevel"/>
    <w:tmpl w:val="0076F996"/>
    <w:lvl w:ilvl="0">
      <w:start w:val="7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0" w15:restartNumberingAfterBreak="0">
    <w:nsid w:val="4BF36745"/>
    <w:multiLevelType w:val="hybridMultilevel"/>
    <w:tmpl w:val="0BC2945A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1" w15:restartNumberingAfterBreak="0">
    <w:nsid w:val="4CAC25C8"/>
    <w:multiLevelType w:val="multilevel"/>
    <w:tmpl w:val="4B2C265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172" w15:restartNumberingAfterBreak="0">
    <w:nsid w:val="4D933BB5"/>
    <w:multiLevelType w:val="hybridMultilevel"/>
    <w:tmpl w:val="83EC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DEC2529"/>
    <w:multiLevelType w:val="hybridMultilevel"/>
    <w:tmpl w:val="8EFA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DEF14EF"/>
    <w:multiLevelType w:val="multilevel"/>
    <w:tmpl w:val="AC56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E3762CB"/>
    <w:multiLevelType w:val="hybridMultilevel"/>
    <w:tmpl w:val="C8FC207A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6" w15:restartNumberingAfterBreak="0">
    <w:nsid w:val="4F2D3CBA"/>
    <w:multiLevelType w:val="hybridMultilevel"/>
    <w:tmpl w:val="E770663C"/>
    <w:lvl w:ilvl="0" w:tplc="C86A0B8A">
      <w:start w:val="1"/>
      <w:numFmt w:val="lowerLetter"/>
      <w:pStyle w:val="BL"/>
      <w:lvlText w:val="%1)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7" w15:restartNumberingAfterBreak="0">
    <w:nsid w:val="4F8A26CB"/>
    <w:multiLevelType w:val="hybridMultilevel"/>
    <w:tmpl w:val="E3F4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F8F70EB"/>
    <w:multiLevelType w:val="hybridMultilevel"/>
    <w:tmpl w:val="CA3E3AC4"/>
    <w:lvl w:ilvl="0" w:tplc="314A6E6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54F23CC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7454A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7E95B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4CC1EB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B0E128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864833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75A250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4FCC0DDB"/>
    <w:multiLevelType w:val="multilevel"/>
    <w:tmpl w:val="785E333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4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hint="default"/>
      </w:rPr>
    </w:lvl>
  </w:abstractNum>
  <w:abstractNum w:abstractNumId="180" w15:restartNumberingAfterBreak="0">
    <w:nsid w:val="501759C2"/>
    <w:multiLevelType w:val="hybridMultilevel"/>
    <w:tmpl w:val="EE7A7940"/>
    <w:lvl w:ilvl="0" w:tplc="88EADBE8">
      <w:numFmt w:val="bullet"/>
      <w:lvlText w:val="-"/>
      <w:lvlJc w:val="left"/>
      <w:pPr>
        <w:ind w:left="360" w:hanging="360"/>
      </w:pPr>
      <w:rPr>
        <w:rFonts w:ascii="Times New Roman" w:eastAsia="Yu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1" w15:restartNumberingAfterBreak="0">
    <w:nsid w:val="504112E7"/>
    <w:multiLevelType w:val="hybridMultilevel"/>
    <w:tmpl w:val="91BEBEB0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2" w15:restartNumberingAfterBreak="0">
    <w:nsid w:val="50D13042"/>
    <w:multiLevelType w:val="hybridMultilevel"/>
    <w:tmpl w:val="42D8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50FE5732"/>
    <w:multiLevelType w:val="multilevel"/>
    <w:tmpl w:val="B532BF3C"/>
    <w:lvl w:ilvl="0">
      <w:start w:val="1"/>
      <w:numFmt w:val="decimalZero"/>
      <w:pStyle w:val="PatentNumbering1"/>
      <w:lvlText w:val="[00%1]"/>
      <w:lvlJc w:val="left"/>
      <w:pPr>
        <w:tabs>
          <w:tab w:val="num" w:pos="6480"/>
        </w:tabs>
        <w:ind w:left="5760" w:firstLine="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lvlText w:val="[0%2]"/>
      <w:lvlJc w:val="left"/>
      <w:pPr>
        <w:tabs>
          <w:tab w:val="num" w:pos="0"/>
        </w:tabs>
        <w:ind w:left="0" w:firstLine="0"/>
      </w:pPr>
      <w:rPr>
        <w:rFonts w:ascii="Times New Roman Bold" w:hAnsi="Times New Roman Bold" w:cs="Times New Roman" w:hint="default"/>
        <w:b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lvlText w:val="%3."/>
      <w:lvlJc w:val="left"/>
      <w:pPr>
        <w:tabs>
          <w:tab w:val="num" w:pos="0"/>
        </w:tabs>
        <w:ind w:left="634" w:hanging="634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%4"/>
      <w:lvlJc w:val="left"/>
      <w:pPr>
        <w:ind w:left="1440" w:hanging="720"/>
      </w:pPr>
      <w:rPr>
        <w:rFonts w:ascii="(normal text)" w:hAnsi="(normal text)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144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lvlRestart w:val="0"/>
      <w:lvlText w:val="%7)"/>
      <w:lvlJc w:val="left"/>
      <w:pPr>
        <w:tabs>
          <w:tab w:val="num" w:pos="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0"/>
      <w:lvlText w:val="%8."/>
      <w:lvlJc w:val="left"/>
      <w:pPr>
        <w:tabs>
          <w:tab w:val="num" w:pos="0"/>
        </w:tabs>
        <w:ind w:left="0" w:firstLine="720"/>
      </w:pPr>
      <w:rPr>
        <w:rFonts w:ascii="(normal text)" w:hAnsi="(normal text)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576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4" w15:restartNumberingAfterBreak="0">
    <w:nsid w:val="525F4A72"/>
    <w:multiLevelType w:val="hybridMultilevel"/>
    <w:tmpl w:val="73482D8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52641BF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6" w15:restartNumberingAfterBreak="0">
    <w:nsid w:val="52AF41C5"/>
    <w:multiLevelType w:val="hybridMultilevel"/>
    <w:tmpl w:val="B71A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2D63245"/>
    <w:multiLevelType w:val="hybridMultilevel"/>
    <w:tmpl w:val="1AEE892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8" w15:restartNumberingAfterBreak="0">
    <w:nsid w:val="533318BF"/>
    <w:multiLevelType w:val="hybridMultilevel"/>
    <w:tmpl w:val="4396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534C608D"/>
    <w:multiLevelType w:val="hybridMultilevel"/>
    <w:tmpl w:val="B70E367A"/>
    <w:lvl w:ilvl="0" w:tplc="EF8AFFE8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422600A"/>
    <w:multiLevelType w:val="hybridMultilevel"/>
    <w:tmpl w:val="5484C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4E5176F"/>
    <w:multiLevelType w:val="hybridMultilevel"/>
    <w:tmpl w:val="70B6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6EB5472"/>
    <w:multiLevelType w:val="hybridMultilevel"/>
    <w:tmpl w:val="44E28133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93" w15:restartNumberingAfterBreak="0">
    <w:nsid w:val="57B92BCD"/>
    <w:multiLevelType w:val="hybridMultilevel"/>
    <w:tmpl w:val="5B6CC08E"/>
    <w:lvl w:ilvl="0" w:tplc="D616B594">
      <w:start w:val="7"/>
      <w:numFmt w:val="bullet"/>
      <w:lvlText w:val=""/>
      <w:lvlJc w:val="left"/>
      <w:pPr>
        <w:ind w:left="720" w:hanging="360"/>
      </w:pPr>
      <w:rPr>
        <w:rFonts w:ascii="Wingdings" w:eastAsia="Yu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7C264BB"/>
    <w:multiLevelType w:val="hybridMultilevel"/>
    <w:tmpl w:val="81EA75EE"/>
    <w:lvl w:ilvl="0" w:tplc="ECBEC20A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57E66B81"/>
    <w:multiLevelType w:val="hybridMultilevel"/>
    <w:tmpl w:val="03F8B5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0CE5A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7B2F42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280878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420A3B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3E8BFE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626C32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930889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1963B5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7ED616C"/>
    <w:multiLevelType w:val="hybridMultilevel"/>
    <w:tmpl w:val="90348D94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7" w15:restartNumberingAfterBreak="0">
    <w:nsid w:val="57EE1AA8"/>
    <w:multiLevelType w:val="hybridMultilevel"/>
    <w:tmpl w:val="9B26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81F5A2E"/>
    <w:multiLevelType w:val="hybridMultilevel"/>
    <w:tmpl w:val="C80CFE9E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EA8CF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E415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18C48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EF1E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5D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011F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421D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87F48C4"/>
    <w:multiLevelType w:val="hybridMultilevel"/>
    <w:tmpl w:val="9808197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 w15:restartNumberingAfterBreak="0">
    <w:nsid w:val="59113443"/>
    <w:multiLevelType w:val="hybridMultilevel"/>
    <w:tmpl w:val="78B2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94D14E2"/>
    <w:multiLevelType w:val="hybridMultilevel"/>
    <w:tmpl w:val="98A0DA4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2" w15:restartNumberingAfterBreak="0">
    <w:nsid w:val="597A5C0E"/>
    <w:multiLevelType w:val="multilevel"/>
    <w:tmpl w:val="AAFE54B2"/>
    <w:lvl w:ilvl="0">
      <w:start w:val="7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3" w15:restartNumberingAfterBreak="0">
    <w:nsid w:val="5B47079D"/>
    <w:multiLevelType w:val="hybridMultilevel"/>
    <w:tmpl w:val="8382AD10"/>
    <w:lvl w:ilvl="0" w:tplc="F014B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A4F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36E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07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4E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2C3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74A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F0D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E3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C336B2B"/>
    <w:multiLevelType w:val="hybridMultilevel"/>
    <w:tmpl w:val="D9CC0EAA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07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5" w15:restartNumberingAfterBreak="0">
    <w:nsid w:val="5CFB60E4"/>
    <w:multiLevelType w:val="hybridMultilevel"/>
    <w:tmpl w:val="B6BE3C6E"/>
    <w:lvl w:ilvl="0" w:tplc="A0E60CD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B7497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C670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E207C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2B07A2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46A0F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A5466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0A23A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A5869C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D240163"/>
    <w:multiLevelType w:val="hybridMultilevel"/>
    <w:tmpl w:val="128CD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7" w15:restartNumberingAfterBreak="0">
    <w:nsid w:val="5D5B3CCD"/>
    <w:multiLevelType w:val="hybridMultilevel"/>
    <w:tmpl w:val="88C8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D7639E8"/>
    <w:multiLevelType w:val="hybridMultilevel"/>
    <w:tmpl w:val="6BC01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DC471D7"/>
    <w:multiLevelType w:val="hybridMultilevel"/>
    <w:tmpl w:val="492801B2"/>
    <w:lvl w:ilvl="0" w:tplc="4FBA0F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18D8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508E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AE01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803C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8EBE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BAE7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E87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706C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5E4257D8"/>
    <w:multiLevelType w:val="hybridMultilevel"/>
    <w:tmpl w:val="A9747064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1" w15:restartNumberingAfterBreak="0">
    <w:nsid w:val="5E953BE8"/>
    <w:multiLevelType w:val="hybridMultilevel"/>
    <w:tmpl w:val="63760C32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EA5333C"/>
    <w:multiLevelType w:val="hybridMultilevel"/>
    <w:tmpl w:val="A964D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ED565F4"/>
    <w:multiLevelType w:val="hybridMultilevel"/>
    <w:tmpl w:val="1996DB3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5F981C62"/>
    <w:multiLevelType w:val="hybridMultilevel"/>
    <w:tmpl w:val="24A41B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FC97881"/>
    <w:multiLevelType w:val="hybridMultilevel"/>
    <w:tmpl w:val="998E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600B4CE8"/>
    <w:multiLevelType w:val="hybridMultilevel"/>
    <w:tmpl w:val="69DCA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7" w15:restartNumberingAfterBreak="0">
    <w:nsid w:val="60EA3AEA"/>
    <w:multiLevelType w:val="hybridMultilevel"/>
    <w:tmpl w:val="3CACF6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61042DD4"/>
    <w:multiLevelType w:val="hybridMultilevel"/>
    <w:tmpl w:val="B2AE2C1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9" w15:restartNumberingAfterBreak="0">
    <w:nsid w:val="61525322"/>
    <w:multiLevelType w:val="hybridMultilevel"/>
    <w:tmpl w:val="0EAC2FD6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0" w15:restartNumberingAfterBreak="0">
    <w:nsid w:val="62B04B15"/>
    <w:multiLevelType w:val="hybridMultilevel"/>
    <w:tmpl w:val="3A82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2F87D62"/>
    <w:multiLevelType w:val="hybridMultilevel"/>
    <w:tmpl w:val="FE02525E"/>
    <w:lvl w:ilvl="0" w:tplc="71E626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295A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E411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7AB8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3EFF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8628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0C6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88F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BAC0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30331F5"/>
    <w:multiLevelType w:val="hybridMultilevel"/>
    <w:tmpl w:val="1526C626"/>
    <w:lvl w:ilvl="0" w:tplc="FD543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0CD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6027AE">
      <w:start w:val="2"/>
      <w:numFmt w:val="bullet"/>
      <w:lvlText w:val="-"/>
      <w:lvlJc w:val="left"/>
      <w:pPr>
        <w:ind w:left="2160" w:hanging="360"/>
      </w:pPr>
      <w:rPr>
        <w:rFonts w:ascii="Times New Roman" w:eastAsia="Yu Mincho" w:hAnsi="Times New Roman" w:cs="Times New Roman" w:hint="default"/>
      </w:rPr>
    </w:lvl>
    <w:lvl w:ilvl="3" w:tplc="E5580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729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68A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43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87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8ED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3" w15:restartNumberingAfterBreak="0">
    <w:nsid w:val="63185F2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4" w15:restartNumberingAfterBreak="0">
    <w:nsid w:val="63697307"/>
    <w:multiLevelType w:val="hybridMultilevel"/>
    <w:tmpl w:val="E858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37F587B"/>
    <w:multiLevelType w:val="hybridMultilevel"/>
    <w:tmpl w:val="84122B16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6" w15:restartNumberingAfterBreak="0">
    <w:nsid w:val="63992330"/>
    <w:multiLevelType w:val="hybridMultilevel"/>
    <w:tmpl w:val="5DE2354E"/>
    <w:lvl w:ilvl="0" w:tplc="6396CA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2065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981B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6EF3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7670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B607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8E69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E53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1CD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40019B7"/>
    <w:multiLevelType w:val="hybridMultilevel"/>
    <w:tmpl w:val="5E1A8B1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C497FE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4E741B9"/>
    <w:multiLevelType w:val="hybridMultilevel"/>
    <w:tmpl w:val="DC2E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5664BE6"/>
    <w:multiLevelType w:val="multilevel"/>
    <w:tmpl w:val="E31433C0"/>
    <w:lvl w:ilvl="0">
      <w:start w:val="5"/>
      <w:numFmt w:val="decimal"/>
      <w:lvlText w:val="%1"/>
      <w:lvlJc w:val="left"/>
      <w:pPr>
        <w:ind w:left="1020" w:hanging="1020"/>
      </w:pPr>
    </w:lvl>
    <w:lvl w:ilvl="1">
      <w:start w:val="47"/>
      <w:numFmt w:val="decimal"/>
      <w:lvlText w:val="%1.%2"/>
      <w:lvlJc w:val="left"/>
      <w:pPr>
        <w:ind w:left="1020" w:hanging="1020"/>
      </w:pPr>
    </w:lvl>
    <w:lvl w:ilvl="2">
      <w:start w:val="20"/>
      <w:numFmt w:val="decimal"/>
      <w:lvlText w:val="%1.%2.%3"/>
      <w:lvlJc w:val="left"/>
      <w:pPr>
        <w:ind w:left="1020" w:hanging="1020"/>
      </w:pPr>
    </w:lvl>
    <w:lvl w:ilvl="3">
      <w:start w:val="10"/>
      <w:numFmt w:val="decimal"/>
      <w:lvlText w:val="%1.%2.%3.%4"/>
      <w:lvlJc w:val="left"/>
      <w:pPr>
        <w:ind w:left="1020" w:hanging="10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30" w15:restartNumberingAfterBreak="0">
    <w:nsid w:val="66A6453A"/>
    <w:multiLevelType w:val="hybridMultilevel"/>
    <w:tmpl w:val="1C88F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66A76C8C"/>
    <w:multiLevelType w:val="hybridMultilevel"/>
    <w:tmpl w:val="0A7E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7200CA6"/>
    <w:multiLevelType w:val="hybridMultilevel"/>
    <w:tmpl w:val="CC2C34CA"/>
    <w:lvl w:ilvl="0" w:tplc="957C638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DAEC20">
      <w:start w:val="27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690791E">
      <w:start w:val="270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E5A5A62">
      <w:start w:val="270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F0699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8D215D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37220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C08D56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4BC866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3" w15:restartNumberingAfterBreak="0">
    <w:nsid w:val="6771357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4" w15:restartNumberingAfterBreak="0">
    <w:nsid w:val="67B311FA"/>
    <w:multiLevelType w:val="hybridMultilevel"/>
    <w:tmpl w:val="A1C6D832"/>
    <w:lvl w:ilvl="0" w:tplc="9394271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7CA407E">
      <w:start w:val="27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CA8C8B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38046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65EE1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2C2280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0A6F7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A8871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C34A3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5" w15:restartNumberingAfterBreak="0">
    <w:nsid w:val="68957CC4"/>
    <w:multiLevelType w:val="hybridMultilevel"/>
    <w:tmpl w:val="76E229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6" w15:restartNumberingAfterBreak="0">
    <w:nsid w:val="69123480"/>
    <w:multiLevelType w:val="hybridMultilevel"/>
    <w:tmpl w:val="EC5C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93435D1"/>
    <w:multiLevelType w:val="hybridMultilevel"/>
    <w:tmpl w:val="84B6B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8" w15:restartNumberingAfterBreak="0">
    <w:nsid w:val="695126CB"/>
    <w:multiLevelType w:val="hybridMultilevel"/>
    <w:tmpl w:val="EC923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69535F0E"/>
    <w:multiLevelType w:val="hybridMultilevel"/>
    <w:tmpl w:val="8A72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9B87E91"/>
    <w:multiLevelType w:val="hybridMultilevel"/>
    <w:tmpl w:val="C114A9C2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1" w15:restartNumberingAfterBreak="0">
    <w:nsid w:val="69FD4A6A"/>
    <w:multiLevelType w:val="hybridMultilevel"/>
    <w:tmpl w:val="2162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A1F791F"/>
    <w:multiLevelType w:val="hybridMultilevel"/>
    <w:tmpl w:val="F042C9E8"/>
    <w:lvl w:ilvl="0" w:tplc="82CAFC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D0A4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2024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DAC0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E29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4A4B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CABB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0888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A3418D7"/>
    <w:multiLevelType w:val="hybridMultilevel"/>
    <w:tmpl w:val="6E08832E"/>
    <w:lvl w:ilvl="0" w:tplc="5ECE69BA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4" w15:restartNumberingAfterBreak="0">
    <w:nsid w:val="6B6A01F7"/>
    <w:multiLevelType w:val="hybridMultilevel"/>
    <w:tmpl w:val="3DB4B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A0EB6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B9A3EF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6" w15:restartNumberingAfterBreak="0">
    <w:nsid w:val="6CAF41A3"/>
    <w:multiLevelType w:val="multilevel"/>
    <w:tmpl w:val="36D4DEC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53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5" w:hanging="1440"/>
      </w:pPr>
      <w:rPr>
        <w:rFonts w:hint="default"/>
      </w:rPr>
    </w:lvl>
  </w:abstractNum>
  <w:abstractNum w:abstractNumId="247" w15:restartNumberingAfterBreak="0">
    <w:nsid w:val="6CBE0A61"/>
    <w:multiLevelType w:val="hybridMultilevel"/>
    <w:tmpl w:val="94DA0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8" w15:restartNumberingAfterBreak="0">
    <w:nsid w:val="6D5B7BBE"/>
    <w:multiLevelType w:val="hybridMultilevel"/>
    <w:tmpl w:val="C98A341E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50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9" w15:restartNumberingAfterBreak="0">
    <w:nsid w:val="6DCD1E8F"/>
    <w:multiLevelType w:val="hybridMultilevel"/>
    <w:tmpl w:val="21063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DD2679C"/>
    <w:multiLevelType w:val="hybridMultilevel"/>
    <w:tmpl w:val="0D9EA770"/>
    <w:lvl w:ilvl="0" w:tplc="F9AA7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68C75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73ECF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DE2B3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4908AA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A6A8232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D00611C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B583D7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E369F7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51" w15:restartNumberingAfterBreak="0">
    <w:nsid w:val="6DFD44D8"/>
    <w:multiLevelType w:val="multilevel"/>
    <w:tmpl w:val="B052AA64"/>
    <w:lvl w:ilvl="0">
      <w:start w:val="7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2" w15:restartNumberingAfterBreak="0">
    <w:nsid w:val="6E841F6F"/>
    <w:multiLevelType w:val="hybridMultilevel"/>
    <w:tmpl w:val="5C54A0C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EF573F5"/>
    <w:multiLevelType w:val="hybridMultilevel"/>
    <w:tmpl w:val="A568F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 w15:restartNumberingAfterBreak="0">
    <w:nsid w:val="6F9F6A9D"/>
    <w:multiLevelType w:val="hybridMultilevel"/>
    <w:tmpl w:val="8D88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FCD4930"/>
    <w:multiLevelType w:val="hybridMultilevel"/>
    <w:tmpl w:val="0FD4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70BD643C"/>
    <w:multiLevelType w:val="hybridMultilevel"/>
    <w:tmpl w:val="699CF268"/>
    <w:lvl w:ilvl="0" w:tplc="1674C0D4">
      <w:start w:val="1"/>
      <w:numFmt w:val="bullet"/>
      <w:pStyle w:val="TB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EB6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0FF412A"/>
    <w:multiLevelType w:val="hybridMultilevel"/>
    <w:tmpl w:val="66146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8" w15:restartNumberingAfterBreak="0">
    <w:nsid w:val="71494806"/>
    <w:multiLevelType w:val="hybridMultilevel"/>
    <w:tmpl w:val="A4863EBA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9" w15:restartNumberingAfterBreak="0">
    <w:nsid w:val="71812929"/>
    <w:multiLevelType w:val="hybridMultilevel"/>
    <w:tmpl w:val="C860822A"/>
    <w:lvl w:ilvl="0" w:tplc="08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60" w15:restartNumberingAfterBreak="0">
    <w:nsid w:val="718F3E79"/>
    <w:multiLevelType w:val="hybridMultilevel"/>
    <w:tmpl w:val="C26C6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 w15:restartNumberingAfterBreak="0">
    <w:nsid w:val="72520CC2"/>
    <w:multiLevelType w:val="hybridMultilevel"/>
    <w:tmpl w:val="560C9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2655883"/>
    <w:multiLevelType w:val="hybridMultilevel"/>
    <w:tmpl w:val="AF98D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3" w15:restartNumberingAfterBreak="0">
    <w:nsid w:val="72E76BB8"/>
    <w:multiLevelType w:val="hybridMultilevel"/>
    <w:tmpl w:val="9D10DC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4" w15:restartNumberingAfterBreak="0">
    <w:nsid w:val="737E7FEB"/>
    <w:multiLevelType w:val="hybridMultilevel"/>
    <w:tmpl w:val="757C9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39B56FD"/>
    <w:multiLevelType w:val="hybridMultilevel"/>
    <w:tmpl w:val="F3989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6" w15:restartNumberingAfterBreak="0">
    <w:nsid w:val="742577ED"/>
    <w:multiLevelType w:val="hybridMultilevel"/>
    <w:tmpl w:val="29980B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743C7F4D"/>
    <w:multiLevelType w:val="hybridMultilevel"/>
    <w:tmpl w:val="95D2126A"/>
    <w:lvl w:ilvl="0" w:tplc="A7084D80">
      <w:start w:val="15"/>
      <w:numFmt w:val="bullet"/>
      <w:lvlText w:val="-"/>
      <w:lvlJc w:val="left"/>
      <w:pPr>
        <w:ind w:left="360" w:hanging="360"/>
      </w:pPr>
      <w:rPr>
        <w:rFonts w:ascii="Times New Roman" w:eastAsia="Yu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8" w15:restartNumberingAfterBreak="0">
    <w:nsid w:val="747D2E6E"/>
    <w:multiLevelType w:val="hybridMultilevel"/>
    <w:tmpl w:val="F26A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74897C85"/>
    <w:multiLevelType w:val="hybridMultilevel"/>
    <w:tmpl w:val="AC86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75116A0E"/>
    <w:multiLevelType w:val="hybridMultilevel"/>
    <w:tmpl w:val="DFA41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1" w15:restartNumberingAfterBreak="0">
    <w:nsid w:val="757009C2"/>
    <w:multiLevelType w:val="hybridMultilevel"/>
    <w:tmpl w:val="2F02A48C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2" w15:restartNumberingAfterBreak="0">
    <w:nsid w:val="75C26946"/>
    <w:multiLevelType w:val="hybridMultilevel"/>
    <w:tmpl w:val="18F2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75E810DF"/>
    <w:multiLevelType w:val="hybridMultilevel"/>
    <w:tmpl w:val="FF32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65B4F2F"/>
    <w:multiLevelType w:val="multilevel"/>
    <w:tmpl w:val="2CB475E2"/>
    <w:lvl w:ilvl="0">
      <w:start w:val="7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5" w15:restartNumberingAfterBreak="0">
    <w:nsid w:val="767A7AA5"/>
    <w:multiLevelType w:val="multilevel"/>
    <w:tmpl w:val="A7D639AC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3"/>
      <w:numFmt w:val="decimal"/>
      <w:lvlText w:val="%1.%2"/>
      <w:lvlJc w:val="left"/>
      <w:pPr>
        <w:ind w:left="1216" w:hanging="720"/>
      </w:pPr>
    </w:lvl>
    <w:lvl w:ilvl="2">
      <w:start w:val="4"/>
      <w:numFmt w:val="decimal"/>
      <w:lvlText w:val="%1.%2.%3"/>
      <w:lvlJc w:val="left"/>
      <w:pPr>
        <w:ind w:left="5130" w:hanging="720"/>
      </w:pPr>
    </w:lvl>
    <w:lvl w:ilvl="3">
      <w:start w:val="1"/>
      <w:numFmt w:val="decimal"/>
      <w:lvlText w:val="%1.%2.%3.%4"/>
      <w:lvlJc w:val="left"/>
      <w:pPr>
        <w:ind w:left="2568" w:hanging="1080"/>
      </w:pPr>
    </w:lvl>
    <w:lvl w:ilvl="4">
      <w:start w:val="1"/>
      <w:numFmt w:val="decimal"/>
      <w:lvlText w:val="%1.%2.%3.%4.%5"/>
      <w:lvlJc w:val="left"/>
      <w:pPr>
        <w:ind w:left="3424" w:hanging="1440"/>
      </w:pPr>
    </w:lvl>
    <w:lvl w:ilvl="5">
      <w:start w:val="1"/>
      <w:numFmt w:val="decimal"/>
      <w:lvlText w:val="%1.%2.%3.%4.%5.%6"/>
      <w:lvlJc w:val="left"/>
      <w:pPr>
        <w:ind w:left="3920" w:hanging="1440"/>
      </w:pPr>
    </w:lvl>
    <w:lvl w:ilvl="6">
      <w:start w:val="1"/>
      <w:numFmt w:val="decimal"/>
      <w:lvlText w:val="%1.%2.%3.%4.%5.%6.%7"/>
      <w:lvlJc w:val="left"/>
      <w:pPr>
        <w:ind w:left="4776" w:hanging="1800"/>
      </w:pPr>
    </w:lvl>
    <w:lvl w:ilvl="7">
      <w:start w:val="1"/>
      <w:numFmt w:val="decimal"/>
      <w:lvlText w:val="%1.%2.%3.%4.%5.%6.%7.%8"/>
      <w:lvlJc w:val="left"/>
      <w:pPr>
        <w:ind w:left="5272" w:hanging="1800"/>
      </w:pPr>
    </w:lvl>
    <w:lvl w:ilvl="8">
      <w:start w:val="1"/>
      <w:numFmt w:val="decimal"/>
      <w:lvlText w:val="%1.%2.%3.%4.%5.%6.%7.%8.%9"/>
      <w:lvlJc w:val="left"/>
      <w:pPr>
        <w:ind w:left="6128" w:hanging="2160"/>
      </w:pPr>
    </w:lvl>
  </w:abstractNum>
  <w:abstractNum w:abstractNumId="276" w15:restartNumberingAfterBreak="0">
    <w:nsid w:val="76E86E73"/>
    <w:multiLevelType w:val="hybridMultilevel"/>
    <w:tmpl w:val="1B3A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779013B3"/>
    <w:multiLevelType w:val="hybridMultilevel"/>
    <w:tmpl w:val="B8E6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7792646B"/>
    <w:multiLevelType w:val="hybridMultilevel"/>
    <w:tmpl w:val="980A1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 w15:restartNumberingAfterBreak="0">
    <w:nsid w:val="787B5D18"/>
    <w:multiLevelType w:val="hybridMultilevel"/>
    <w:tmpl w:val="78469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 w15:restartNumberingAfterBreak="0">
    <w:nsid w:val="78B7674E"/>
    <w:multiLevelType w:val="hybridMultilevel"/>
    <w:tmpl w:val="BFA6E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1" w15:restartNumberingAfterBreak="0">
    <w:nsid w:val="78F823EF"/>
    <w:multiLevelType w:val="hybridMultilevel"/>
    <w:tmpl w:val="6CAA2DF0"/>
    <w:lvl w:ilvl="0" w:tplc="04090019">
      <w:start w:val="1"/>
      <w:numFmt w:val="low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82" w15:restartNumberingAfterBreak="0">
    <w:nsid w:val="79156C54"/>
    <w:multiLevelType w:val="hybridMultilevel"/>
    <w:tmpl w:val="EAFC6A0C"/>
    <w:lvl w:ilvl="0" w:tplc="8564E26C">
      <w:start w:val="1"/>
      <w:numFmt w:val="bullet"/>
      <w:pStyle w:val="B2"/>
      <w:lvlText w:val="-"/>
      <w:lvlJc w:val="left"/>
      <w:pPr>
        <w:tabs>
          <w:tab w:val="num" w:pos="1191"/>
        </w:tabs>
        <w:ind w:left="1191" w:hanging="45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792F5895"/>
    <w:multiLevelType w:val="hybridMultilevel"/>
    <w:tmpl w:val="18ACF656"/>
    <w:lvl w:ilvl="0" w:tplc="48BE087C">
      <w:start w:val="1"/>
      <w:numFmt w:val="bullet"/>
      <w:pStyle w:val="TB2"/>
      <w:lvlText w:val=""/>
      <w:lvlJc w:val="left"/>
      <w:pPr>
        <w:ind w:left="1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284" w15:restartNumberingAfterBreak="0">
    <w:nsid w:val="79561E3D"/>
    <w:multiLevelType w:val="hybridMultilevel"/>
    <w:tmpl w:val="AC86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79877CD1"/>
    <w:multiLevelType w:val="hybridMultilevel"/>
    <w:tmpl w:val="50D220F2"/>
    <w:lvl w:ilvl="0" w:tplc="245EA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865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FC7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DCB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B82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FAA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5C4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AE5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41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6" w15:restartNumberingAfterBreak="0">
    <w:nsid w:val="79E34256"/>
    <w:multiLevelType w:val="hybridMultilevel"/>
    <w:tmpl w:val="25766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9F16573"/>
    <w:multiLevelType w:val="hybridMultilevel"/>
    <w:tmpl w:val="4F1AE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 w15:restartNumberingAfterBreak="0">
    <w:nsid w:val="7BB65810"/>
    <w:multiLevelType w:val="hybridMultilevel"/>
    <w:tmpl w:val="60308E34"/>
    <w:lvl w:ilvl="0" w:tplc="028053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C8F3C70"/>
    <w:multiLevelType w:val="hybridMultilevel"/>
    <w:tmpl w:val="8A880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0" w15:restartNumberingAfterBreak="0">
    <w:nsid w:val="7E1E20FD"/>
    <w:multiLevelType w:val="hybridMultilevel"/>
    <w:tmpl w:val="6E74B23E"/>
    <w:lvl w:ilvl="0" w:tplc="FFFFFFFF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1" w15:restartNumberingAfterBreak="0">
    <w:nsid w:val="7EB829F6"/>
    <w:multiLevelType w:val="hybridMultilevel"/>
    <w:tmpl w:val="FF0E6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7F070E51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3" w15:restartNumberingAfterBreak="0">
    <w:nsid w:val="7F9E1523"/>
    <w:multiLevelType w:val="hybridMultilevel"/>
    <w:tmpl w:val="102E0320"/>
    <w:lvl w:ilvl="0" w:tplc="4E1CF70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7C7E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5276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A61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F829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DA57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8A06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E8E2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B6A0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7FFD4E8E"/>
    <w:multiLevelType w:val="hybridMultilevel"/>
    <w:tmpl w:val="EBA84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4929186">
    <w:abstractNumId w:val="1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551277">
    <w:abstractNumId w:val="97"/>
  </w:num>
  <w:num w:numId="3" w16cid:durableId="1372069896">
    <w:abstractNumId w:val="282"/>
  </w:num>
  <w:num w:numId="4" w16cid:durableId="1108427845">
    <w:abstractNumId w:val="47"/>
  </w:num>
  <w:num w:numId="5" w16cid:durableId="1369380850">
    <w:abstractNumId w:val="176"/>
  </w:num>
  <w:num w:numId="6" w16cid:durableId="2086339015">
    <w:abstractNumId w:val="124"/>
  </w:num>
  <w:num w:numId="7" w16cid:durableId="1580670063">
    <w:abstractNumId w:val="256"/>
  </w:num>
  <w:num w:numId="8" w16cid:durableId="1806970212">
    <w:abstractNumId w:val="283"/>
  </w:num>
  <w:num w:numId="9" w16cid:durableId="1004430120">
    <w:abstractNumId w:val="97"/>
  </w:num>
  <w:num w:numId="10" w16cid:durableId="1660301356">
    <w:abstractNumId w:val="6"/>
  </w:num>
  <w:num w:numId="11" w16cid:durableId="1119883674">
    <w:abstractNumId w:val="4"/>
  </w:num>
  <w:num w:numId="12" w16cid:durableId="1534727373">
    <w:abstractNumId w:val="3"/>
  </w:num>
  <w:num w:numId="13" w16cid:durableId="1063605856">
    <w:abstractNumId w:val="2"/>
  </w:num>
  <w:num w:numId="14" w16cid:durableId="906568583">
    <w:abstractNumId w:val="1"/>
  </w:num>
  <w:num w:numId="15" w16cid:durableId="2035109278">
    <w:abstractNumId w:val="5"/>
  </w:num>
  <w:num w:numId="16" w16cid:durableId="226379096">
    <w:abstractNumId w:val="0"/>
  </w:num>
  <w:num w:numId="17" w16cid:durableId="328365336">
    <w:abstractNumId w:val="79"/>
  </w:num>
  <w:num w:numId="18" w16cid:durableId="645207611">
    <w:abstractNumId w:val="223"/>
  </w:num>
  <w:num w:numId="19" w16cid:durableId="592393354">
    <w:abstractNumId w:val="151"/>
  </w:num>
  <w:num w:numId="20" w16cid:durableId="1306860240">
    <w:abstractNumId w:val="185"/>
  </w:num>
  <w:num w:numId="21" w16cid:durableId="1801878382">
    <w:abstractNumId w:val="66"/>
  </w:num>
  <w:num w:numId="22" w16cid:durableId="263462646">
    <w:abstractNumId w:val="30"/>
  </w:num>
  <w:num w:numId="23" w16cid:durableId="1661426634">
    <w:abstractNumId w:val="62"/>
  </w:num>
  <w:num w:numId="24" w16cid:durableId="313876436">
    <w:abstractNumId w:val="152"/>
  </w:num>
  <w:num w:numId="25" w16cid:durableId="933249986">
    <w:abstractNumId w:val="245"/>
  </w:num>
  <w:num w:numId="26" w16cid:durableId="1055666813">
    <w:abstractNumId w:val="127"/>
  </w:num>
  <w:num w:numId="27" w16cid:durableId="791434784">
    <w:abstractNumId w:val="23"/>
  </w:num>
  <w:num w:numId="28" w16cid:durableId="558394463">
    <w:abstractNumId w:val="142"/>
  </w:num>
  <w:num w:numId="29" w16cid:durableId="895122904">
    <w:abstractNumId w:val="65"/>
  </w:num>
  <w:num w:numId="30" w16cid:durableId="1461459359">
    <w:abstractNumId w:val="119"/>
  </w:num>
  <w:num w:numId="31" w16cid:durableId="357197409">
    <w:abstractNumId w:val="233"/>
  </w:num>
  <w:num w:numId="32" w16cid:durableId="1924217596">
    <w:abstractNumId w:val="239"/>
  </w:num>
  <w:num w:numId="33" w16cid:durableId="249585277">
    <w:abstractNumId w:val="21"/>
  </w:num>
  <w:num w:numId="34" w16cid:durableId="1299266406">
    <w:abstractNumId w:val="69"/>
  </w:num>
  <w:num w:numId="35" w16cid:durableId="1611467948">
    <w:abstractNumId w:val="128"/>
  </w:num>
  <w:num w:numId="36" w16cid:durableId="987513406">
    <w:abstractNumId w:val="269"/>
  </w:num>
  <w:num w:numId="37" w16cid:durableId="1176841433">
    <w:abstractNumId w:val="197"/>
  </w:num>
  <w:num w:numId="38" w16cid:durableId="1122381428">
    <w:abstractNumId w:val="140"/>
  </w:num>
  <w:num w:numId="39" w16cid:durableId="496968595">
    <w:abstractNumId w:val="98"/>
  </w:num>
  <w:num w:numId="40" w16cid:durableId="607781082">
    <w:abstractNumId w:val="109"/>
  </w:num>
  <w:num w:numId="41" w16cid:durableId="1757706351">
    <w:abstractNumId w:val="273"/>
  </w:num>
  <w:num w:numId="42" w16cid:durableId="818501960">
    <w:abstractNumId w:val="19"/>
  </w:num>
  <w:num w:numId="43" w16cid:durableId="619461540">
    <w:abstractNumId w:val="26"/>
  </w:num>
  <w:num w:numId="44" w16cid:durableId="1465387999">
    <w:abstractNumId w:val="48"/>
  </w:num>
  <w:num w:numId="45" w16cid:durableId="1175996853">
    <w:abstractNumId w:val="268"/>
  </w:num>
  <w:num w:numId="46" w16cid:durableId="64383599">
    <w:abstractNumId w:val="73"/>
  </w:num>
  <w:num w:numId="47" w16cid:durableId="1500347584">
    <w:abstractNumId w:val="103"/>
  </w:num>
  <w:num w:numId="48" w16cid:durableId="187460799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453285975">
    <w:abstractNumId w:val="203"/>
  </w:num>
  <w:num w:numId="50" w16cid:durableId="1067150531">
    <w:abstractNumId w:val="278"/>
  </w:num>
  <w:num w:numId="51" w16cid:durableId="664209134">
    <w:abstractNumId w:val="72"/>
  </w:num>
  <w:num w:numId="52" w16cid:durableId="1215509560">
    <w:abstractNumId w:val="157"/>
  </w:num>
  <w:num w:numId="53" w16cid:durableId="199628400">
    <w:abstractNumId w:val="294"/>
  </w:num>
  <w:num w:numId="54" w16cid:durableId="140654551">
    <w:abstractNumId w:val="139"/>
  </w:num>
  <w:num w:numId="55" w16cid:durableId="1919751328">
    <w:abstractNumId w:val="217"/>
  </w:num>
  <w:num w:numId="56" w16cid:durableId="1767268990">
    <w:abstractNumId w:val="123"/>
  </w:num>
  <w:num w:numId="57" w16cid:durableId="1026448739">
    <w:abstractNumId w:val="41"/>
  </w:num>
  <w:num w:numId="58" w16cid:durableId="1845850630">
    <w:abstractNumId w:val="285"/>
  </w:num>
  <w:num w:numId="59" w16cid:durableId="306473785">
    <w:abstractNumId w:val="88"/>
  </w:num>
  <w:num w:numId="60" w16cid:durableId="1840654830">
    <w:abstractNumId w:val="29"/>
  </w:num>
  <w:num w:numId="61" w16cid:durableId="1100611688">
    <w:abstractNumId w:val="74"/>
  </w:num>
  <w:num w:numId="62" w16cid:durableId="789936524">
    <w:abstractNumId w:val="18"/>
  </w:num>
  <w:num w:numId="63" w16cid:durableId="1121652750">
    <w:abstractNumId w:val="54"/>
  </w:num>
  <w:num w:numId="64" w16cid:durableId="1543395132">
    <w:abstractNumId w:val="222"/>
  </w:num>
  <w:num w:numId="65" w16cid:durableId="241915946">
    <w:abstractNumId w:val="45"/>
  </w:num>
  <w:num w:numId="66" w16cid:durableId="516773392">
    <w:abstractNumId w:val="171"/>
  </w:num>
  <w:num w:numId="67" w16cid:durableId="1799301625">
    <w:abstractNumId w:val="161"/>
  </w:num>
  <w:num w:numId="68" w16cid:durableId="1350717994">
    <w:abstractNumId w:val="191"/>
  </w:num>
  <w:num w:numId="69" w16cid:durableId="1419908915">
    <w:abstractNumId w:val="129"/>
  </w:num>
  <w:num w:numId="70" w16cid:durableId="1934512187">
    <w:abstractNumId w:val="241"/>
  </w:num>
  <w:num w:numId="71" w16cid:durableId="9993188">
    <w:abstractNumId w:val="35"/>
  </w:num>
  <w:num w:numId="72" w16cid:durableId="1513646373">
    <w:abstractNumId w:val="275"/>
    <w:lvlOverride w:ilvl="0">
      <w:startOverride w:val="2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651442480">
    <w:abstractNumId w:val="76"/>
  </w:num>
  <w:num w:numId="74" w16cid:durableId="1535850293">
    <w:abstractNumId w:val="154"/>
  </w:num>
  <w:num w:numId="75" w16cid:durableId="1653026393">
    <w:abstractNumId w:val="250"/>
  </w:num>
  <w:num w:numId="76" w16cid:durableId="240068703">
    <w:abstractNumId w:val="100"/>
  </w:num>
  <w:num w:numId="77" w16cid:durableId="977026309">
    <w:abstractNumId w:val="14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8" w16cid:durableId="320083949">
    <w:abstractNumId w:val="253"/>
  </w:num>
  <w:num w:numId="79" w16cid:durableId="1473523934">
    <w:abstractNumId w:val="280"/>
  </w:num>
  <w:num w:numId="80" w16cid:durableId="1278679206">
    <w:abstractNumId w:val="153"/>
  </w:num>
  <w:num w:numId="81" w16cid:durableId="274098505">
    <w:abstractNumId w:val="207"/>
  </w:num>
  <w:num w:numId="82" w16cid:durableId="534200909">
    <w:abstractNumId w:val="106"/>
  </w:num>
  <w:num w:numId="83" w16cid:durableId="1380782032">
    <w:abstractNumId w:val="8"/>
  </w:num>
  <w:num w:numId="84" w16cid:durableId="463037352">
    <w:abstractNumId w:val="90"/>
  </w:num>
  <w:num w:numId="85" w16cid:durableId="1119490123">
    <w:abstractNumId w:val="216"/>
  </w:num>
  <w:num w:numId="86" w16cid:durableId="1461418964">
    <w:abstractNumId w:val="22"/>
  </w:num>
  <w:num w:numId="87" w16cid:durableId="2038314411">
    <w:abstractNumId w:val="164"/>
  </w:num>
  <w:num w:numId="88" w16cid:durableId="1338579714">
    <w:abstractNumId w:val="287"/>
  </w:num>
  <w:num w:numId="89" w16cid:durableId="1946309112">
    <w:abstractNumId w:val="52"/>
  </w:num>
  <w:num w:numId="90" w16cid:durableId="1281570478">
    <w:abstractNumId w:val="83"/>
  </w:num>
  <w:num w:numId="91" w16cid:durableId="87508139">
    <w:abstractNumId w:val="102"/>
  </w:num>
  <w:num w:numId="92" w16cid:durableId="764226175">
    <w:abstractNumId w:val="249"/>
  </w:num>
  <w:num w:numId="93" w16cid:durableId="1558935688">
    <w:abstractNumId w:val="186"/>
  </w:num>
  <w:num w:numId="94" w16cid:durableId="259023851">
    <w:abstractNumId w:val="122"/>
  </w:num>
  <w:num w:numId="95" w16cid:durableId="1398674240">
    <w:abstractNumId w:val="27"/>
  </w:num>
  <w:num w:numId="96" w16cid:durableId="952326775">
    <w:abstractNumId w:val="200"/>
  </w:num>
  <w:num w:numId="97" w16cid:durableId="1596279610">
    <w:abstractNumId w:val="63"/>
  </w:num>
  <w:num w:numId="98" w16cid:durableId="448085255">
    <w:abstractNumId w:val="262"/>
  </w:num>
  <w:num w:numId="99" w16cid:durableId="356587242">
    <w:abstractNumId w:val="206"/>
  </w:num>
  <w:num w:numId="100" w16cid:durableId="1553691460">
    <w:abstractNumId w:val="80"/>
  </w:num>
  <w:num w:numId="101" w16cid:durableId="2052343707">
    <w:abstractNumId w:val="53"/>
  </w:num>
  <w:num w:numId="102" w16cid:durableId="448357959">
    <w:abstractNumId w:val="271"/>
  </w:num>
  <w:num w:numId="103" w16cid:durableId="1517769003">
    <w:abstractNumId w:val="189"/>
  </w:num>
  <w:num w:numId="104" w16cid:durableId="213348115">
    <w:abstractNumId w:val="263"/>
  </w:num>
  <w:num w:numId="105" w16cid:durableId="543954083">
    <w:abstractNumId w:val="212"/>
  </w:num>
  <w:num w:numId="106" w16cid:durableId="346757925">
    <w:abstractNumId w:val="158"/>
  </w:num>
  <w:num w:numId="107" w16cid:durableId="2008627793">
    <w:abstractNumId w:val="284"/>
  </w:num>
  <w:num w:numId="108" w16cid:durableId="726949987">
    <w:abstractNumId w:val="166"/>
  </w:num>
  <w:num w:numId="109" w16cid:durableId="818573198">
    <w:abstractNumId w:val="277"/>
  </w:num>
  <w:num w:numId="110" w16cid:durableId="422994845">
    <w:abstractNumId w:val="272"/>
  </w:num>
  <w:num w:numId="111" w16cid:durableId="1586844421">
    <w:abstractNumId w:val="10"/>
  </w:num>
  <w:num w:numId="112" w16cid:durableId="1647591678">
    <w:abstractNumId w:val="215"/>
  </w:num>
  <w:num w:numId="113" w16cid:durableId="374430901">
    <w:abstractNumId w:val="235"/>
  </w:num>
  <w:num w:numId="114" w16cid:durableId="105933049">
    <w:abstractNumId w:val="135"/>
  </w:num>
  <w:num w:numId="115" w16cid:durableId="113255214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159539993">
    <w:abstractNumId w:val="224"/>
  </w:num>
  <w:num w:numId="117" w16cid:durableId="1950159555">
    <w:abstractNumId w:val="33"/>
  </w:num>
  <w:num w:numId="118" w16cid:durableId="448204427">
    <w:abstractNumId w:val="236"/>
  </w:num>
  <w:num w:numId="119" w16cid:durableId="1024290248">
    <w:abstractNumId w:val="276"/>
  </w:num>
  <w:num w:numId="120" w16cid:durableId="306978767">
    <w:abstractNumId w:val="145"/>
  </w:num>
  <w:num w:numId="121" w16cid:durableId="623730334">
    <w:abstractNumId w:val="42"/>
  </w:num>
  <w:num w:numId="122" w16cid:durableId="773552383">
    <w:abstractNumId w:val="255"/>
  </w:num>
  <w:num w:numId="123" w16cid:durableId="1113208344">
    <w:abstractNumId w:val="28"/>
  </w:num>
  <w:num w:numId="124" w16cid:durableId="1802109117">
    <w:abstractNumId w:val="68"/>
  </w:num>
  <w:num w:numId="125" w16cid:durableId="225337863">
    <w:abstractNumId w:val="36"/>
  </w:num>
  <w:num w:numId="126" w16cid:durableId="1105271616">
    <w:abstractNumId w:val="39"/>
  </w:num>
  <w:num w:numId="127" w16cid:durableId="1204556958">
    <w:abstractNumId w:val="93"/>
  </w:num>
  <w:num w:numId="128" w16cid:durableId="1020200152">
    <w:abstractNumId w:val="291"/>
  </w:num>
  <w:num w:numId="129" w16cid:durableId="801535382">
    <w:abstractNumId w:val="266"/>
  </w:num>
  <w:num w:numId="130" w16cid:durableId="1627734936">
    <w:abstractNumId w:val="95"/>
  </w:num>
  <w:num w:numId="131" w16cid:durableId="1244338180">
    <w:abstractNumId w:val="143"/>
  </w:num>
  <w:num w:numId="132" w16cid:durableId="1900700383">
    <w:abstractNumId w:val="60"/>
  </w:num>
  <w:num w:numId="133" w16cid:durableId="363216413">
    <w:abstractNumId w:val="230"/>
  </w:num>
  <w:num w:numId="134" w16cid:durableId="1719357351">
    <w:abstractNumId w:val="11"/>
  </w:num>
  <w:num w:numId="135" w16cid:durableId="848259117">
    <w:abstractNumId w:val="163"/>
  </w:num>
  <w:num w:numId="136" w16cid:durableId="1874148996">
    <w:abstractNumId w:val="231"/>
  </w:num>
  <w:num w:numId="137" w16cid:durableId="1089037953">
    <w:abstractNumId w:val="228"/>
  </w:num>
  <w:num w:numId="138" w16cid:durableId="1579317066">
    <w:abstractNumId w:val="177"/>
  </w:num>
  <w:num w:numId="139" w16cid:durableId="506210406">
    <w:abstractNumId w:val="199"/>
  </w:num>
  <w:num w:numId="140" w16cid:durableId="395779608">
    <w:abstractNumId w:val="260"/>
  </w:num>
  <w:num w:numId="141" w16cid:durableId="643240474">
    <w:abstractNumId w:val="264"/>
  </w:num>
  <w:num w:numId="142" w16cid:durableId="1665358572">
    <w:abstractNumId w:val="14"/>
  </w:num>
  <w:num w:numId="143" w16cid:durableId="1088386954">
    <w:abstractNumId w:val="38"/>
  </w:num>
  <w:num w:numId="144" w16cid:durableId="164831856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 w16cid:durableId="1195925333">
    <w:abstractNumId w:val="132"/>
  </w:num>
  <w:num w:numId="146" w16cid:durableId="2041196970">
    <w:abstractNumId w:val="288"/>
  </w:num>
  <w:num w:numId="147" w16cid:durableId="339085486">
    <w:abstractNumId w:val="94"/>
  </w:num>
  <w:num w:numId="148" w16cid:durableId="1865244366">
    <w:abstractNumId w:val="167"/>
  </w:num>
  <w:num w:numId="149" w16cid:durableId="1048146099">
    <w:abstractNumId w:val="78"/>
  </w:num>
  <w:num w:numId="150" w16cid:durableId="542407574">
    <w:abstractNumId w:val="208"/>
  </w:num>
  <w:num w:numId="151" w16cid:durableId="723987401">
    <w:abstractNumId w:val="238"/>
  </w:num>
  <w:num w:numId="152" w16cid:durableId="642193990">
    <w:abstractNumId w:val="194"/>
  </w:num>
  <w:num w:numId="153" w16cid:durableId="1040784142">
    <w:abstractNumId w:val="155"/>
  </w:num>
  <w:num w:numId="154" w16cid:durableId="254286340">
    <w:abstractNumId w:val="192"/>
  </w:num>
  <w:num w:numId="155" w16cid:durableId="126819194">
    <w:abstractNumId w:val="201"/>
  </w:num>
  <w:num w:numId="156" w16cid:durableId="266354670">
    <w:abstractNumId w:val="40"/>
  </w:num>
  <w:num w:numId="157" w16cid:durableId="827942193">
    <w:abstractNumId w:val="91"/>
  </w:num>
  <w:num w:numId="158" w16cid:durableId="1180044961">
    <w:abstractNumId w:val="187"/>
  </w:num>
  <w:num w:numId="159" w16cid:durableId="1957366009">
    <w:abstractNumId w:val="7"/>
  </w:num>
  <w:num w:numId="160" w16cid:durableId="432363762">
    <w:abstractNumId w:val="160"/>
  </w:num>
  <w:num w:numId="161" w16cid:durableId="1148595927">
    <w:abstractNumId w:val="180"/>
  </w:num>
  <w:num w:numId="162" w16cid:durableId="1862359475">
    <w:abstractNumId w:val="34"/>
  </w:num>
  <w:num w:numId="163" w16cid:durableId="1830898225">
    <w:abstractNumId w:val="254"/>
  </w:num>
  <w:num w:numId="164" w16cid:durableId="326523560">
    <w:abstractNumId w:val="67"/>
  </w:num>
  <w:num w:numId="165" w16cid:durableId="1636719577">
    <w:abstractNumId w:val="1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 w16cid:durableId="115194708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1379088014">
    <w:abstractNumId w:val="59"/>
  </w:num>
  <w:num w:numId="168" w16cid:durableId="1147748359">
    <w:abstractNumId w:val="246"/>
  </w:num>
  <w:num w:numId="169" w16cid:durableId="965039482">
    <w:abstractNumId w:val="146"/>
  </w:num>
  <w:num w:numId="170" w16cid:durableId="347410642">
    <w:abstractNumId w:val="159"/>
  </w:num>
  <w:num w:numId="171" w16cid:durableId="2058356050">
    <w:abstractNumId w:val="117"/>
  </w:num>
  <w:num w:numId="172" w16cid:durableId="1374385428">
    <w:abstractNumId w:val="61"/>
  </w:num>
  <w:num w:numId="173" w16cid:durableId="948317879">
    <w:abstractNumId w:val="17"/>
  </w:num>
  <w:num w:numId="174" w16cid:durableId="553588282">
    <w:abstractNumId w:val="148"/>
  </w:num>
  <w:num w:numId="175" w16cid:durableId="989479540">
    <w:abstractNumId w:val="108"/>
  </w:num>
  <w:num w:numId="176" w16cid:durableId="1466854164">
    <w:abstractNumId w:val="121"/>
  </w:num>
  <w:num w:numId="177" w16cid:durableId="222251574">
    <w:abstractNumId w:val="211"/>
  </w:num>
  <w:num w:numId="178" w16cid:durableId="1587808890">
    <w:abstractNumId w:val="133"/>
  </w:num>
  <w:num w:numId="179" w16cid:durableId="272981831">
    <w:abstractNumId w:val="20"/>
  </w:num>
  <w:num w:numId="180" w16cid:durableId="809634188">
    <w:abstractNumId w:val="51"/>
  </w:num>
  <w:num w:numId="181" w16cid:durableId="1508326818">
    <w:abstractNumId w:val="267"/>
  </w:num>
  <w:num w:numId="182" w16cid:durableId="1681466264">
    <w:abstractNumId w:val="248"/>
  </w:num>
  <w:num w:numId="183" w16cid:durableId="1294795246">
    <w:abstractNumId w:val="265"/>
  </w:num>
  <w:num w:numId="184" w16cid:durableId="684599896">
    <w:abstractNumId w:val="286"/>
  </w:num>
  <w:num w:numId="185" w16cid:durableId="1633289457">
    <w:abstractNumId w:val="162"/>
  </w:num>
  <w:num w:numId="186" w16cid:durableId="1524826345">
    <w:abstractNumId w:val="116"/>
  </w:num>
  <w:num w:numId="187" w16cid:durableId="1653634725">
    <w:abstractNumId w:val="137"/>
  </w:num>
  <w:num w:numId="188" w16cid:durableId="1706515653">
    <w:abstractNumId w:val="71"/>
  </w:num>
  <w:num w:numId="189" w16cid:durableId="1607882041">
    <w:abstractNumId w:val="279"/>
  </w:num>
  <w:num w:numId="190" w16cid:durableId="25372671">
    <w:abstractNumId w:val="270"/>
  </w:num>
  <w:num w:numId="191" w16cid:durableId="593324793">
    <w:abstractNumId w:val="293"/>
  </w:num>
  <w:num w:numId="192" w16cid:durableId="494108274">
    <w:abstractNumId w:val="229"/>
    <w:lvlOverride w:ilvl="0">
      <w:startOverride w:val="5"/>
    </w:lvlOverride>
    <w:lvlOverride w:ilvl="1">
      <w:startOverride w:val="47"/>
    </w:lvlOverride>
    <w:lvlOverride w:ilvl="2">
      <w:startOverride w:val="20"/>
    </w:lvlOverride>
    <w:lvlOverride w:ilvl="3">
      <w:startOverride w:val="10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 w16cid:durableId="1462650217">
    <w:abstractNumId w:val="49"/>
  </w:num>
  <w:num w:numId="194" w16cid:durableId="581715683">
    <w:abstractNumId w:val="179"/>
  </w:num>
  <w:num w:numId="195" w16cid:durableId="1327784044">
    <w:abstractNumId w:val="114"/>
  </w:num>
  <w:num w:numId="196" w16cid:durableId="36051669">
    <w:abstractNumId w:val="124"/>
    <w:lvlOverride w:ilvl="0">
      <w:startOverride w:val="1"/>
    </w:lvlOverride>
  </w:num>
  <w:num w:numId="197" w16cid:durableId="1956709674">
    <w:abstractNumId w:val="124"/>
    <w:lvlOverride w:ilvl="0">
      <w:startOverride w:val="1"/>
    </w:lvlOverride>
  </w:num>
  <w:num w:numId="198" w16cid:durableId="82799702">
    <w:abstractNumId w:val="124"/>
    <w:lvlOverride w:ilvl="0">
      <w:startOverride w:val="1"/>
    </w:lvlOverride>
  </w:num>
  <w:num w:numId="199" w16cid:durableId="51539941">
    <w:abstractNumId w:val="124"/>
    <w:lvlOverride w:ilvl="0">
      <w:startOverride w:val="1"/>
    </w:lvlOverride>
  </w:num>
  <w:num w:numId="200" w16cid:durableId="505362512">
    <w:abstractNumId w:val="124"/>
    <w:lvlOverride w:ilvl="0">
      <w:startOverride w:val="1"/>
    </w:lvlOverride>
  </w:num>
  <w:num w:numId="201" w16cid:durableId="1242984989">
    <w:abstractNumId w:val="124"/>
    <w:lvlOverride w:ilvl="0">
      <w:startOverride w:val="1"/>
    </w:lvlOverride>
  </w:num>
  <w:num w:numId="202" w16cid:durableId="2066752073">
    <w:abstractNumId w:val="124"/>
    <w:lvlOverride w:ilvl="0">
      <w:startOverride w:val="1"/>
    </w:lvlOverride>
  </w:num>
  <w:num w:numId="203" w16cid:durableId="349257844">
    <w:abstractNumId w:val="124"/>
    <w:lvlOverride w:ilvl="0">
      <w:startOverride w:val="1"/>
    </w:lvlOverride>
  </w:num>
  <w:num w:numId="204" w16cid:durableId="289291396">
    <w:abstractNumId w:val="176"/>
    <w:lvlOverride w:ilvl="0">
      <w:startOverride w:val="1"/>
    </w:lvlOverride>
  </w:num>
  <w:num w:numId="205" w16cid:durableId="592469571">
    <w:abstractNumId w:val="176"/>
    <w:lvlOverride w:ilvl="0">
      <w:startOverride w:val="1"/>
    </w:lvlOverride>
  </w:num>
  <w:num w:numId="206" w16cid:durableId="448478943">
    <w:abstractNumId w:val="13"/>
  </w:num>
  <w:num w:numId="207" w16cid:durableId="1906990882">
    <w:abstractNumId w:val="124"/>
    <w:lvlOverride w:ilvl="0">
      <w:startOverride w:val="1"/>
    </w:lvlOverride>
  </w:num>
  <w:num w:numId="208" w16cid:durableId="433525867">
    <w:abstractNumId w:val="234"/>
  </w:num>
  <w:num w:numId="209" w16cid:durableId="2145847981">
    <w:abstractNumId w:val="32"/>
  </w:num>
  <w:num w:numId="210" w16cid:durableId="814641396">
    <w:abstractNumId w:val="104"/>
  </w:num>
  <w:num w:numId="211" w16cid:durableId="1650983353">
    <w:abstractNumId w:val="70"/>
  </w:num>
  <w:num w:numId="212" w16cid:durableId="11078135">
    <w:abstractNumId w:val="190"/>
  </w:num>
  <w:num w:numId="213" w16cid:durableId="363023643">
    <w:abstractNumId w:val="244"/>
  </w:num>
  <w:num w:numId="214" w16cid:durableId="1078746159">
    <w:abstractNumId w:val="124"/>
    <w:lvlOverride w:ilvl="0">
      <w:startOverride w:val="1"/>
    </w:lvlOverride>
  </w:num>
  <w:num w:numId="215" w16cid:durableId="614681483">
    <w:abstractNumId w:val="124"/>
    <w:lvlOverride w:ilvl="0">
      <w:startOverride w:val="1"/>
    </w:lvlOverride>
  </w:num>
  <w:num w:numId="216" w16cid:durableId="1240409830">
    <w:abstractNumId w:val="176"/>
    <w:lvlOverride w:ilvl="0">
      <w:startOverride w:val="1"/>
    </w:lvlOverride>
  </w:num>
  <w:num w:numId="217" w16cid:durableId="688722349">
    <w:abstractNumId w:val="24"/>
  </w:num>
  <w:num w:numId="218" w16cid:durableId="1529222457">
    <w:abstractNumId w:val="124"/>
    <w:lvlOverride w:ilvl="0">
      <w:startOverride w:val="1"/>
    </w:lvlOverride>
  </w:num>
  <w:num w:numId="219" w16cid:durableId="1083531731">
    <w:abstractNumId w:val="124"/>
    <w:lvlOverride w:ilvl="0">
      <w:startOverride w:val="1"/>
    </w:lvlOverride>
  </w:num>
  <w:num w:numId="220" w16cid:durableId="1178427106">
    <w:abstractNumId w:val="188"/>
  </w:num>
  <w:num w:numId="221" w16cid:durableId="1746028158">
    <w:abstractNumId w:val="173"/>
  </w:num>
  <w:num w:numId="222" w16cid:durableId="1919361099">
    <w:abstractNumId w:val="243"/>
  </w:num>
  <w:num w:numId="223" w16cid:durableId="1323509194">
    <w:abstractNumId w:val="172"/>
  </w:num>
  <w:num w:numId="224" w16cid:durableId="2084836742">
    <w:abstractNumId w:val="176"/>
    <w:lvlOverride w:ilvl="0">
      <w:startOverride w:val="1"/>
    </w:lvlOverride>
  </w:num>
  <w:num w:numId="225" w16cid:durableId="757291682">
    <w:abstractNumId w:val="124"/>
    <w:lvlOverride w:ilvl="0">
      <w:startOverride w:val="1"/>
    </w:lvlOverride>
  </w:num>
  <w:num w:numId="226" w16cid:durableId="1145706406">
    <w:abstractNumId w:val="124"/>
    <w:lvlOverride w:ilvl="0">
      <w:startOverride w:val="1"/>
    </w:lvlOverride>
  </w:num>
  <w:num w:numId="227" w16cid:durableId="1332022424">
    <w:abstractNumId w:val="124"/>
    <w:lvlOverride w:ilvl="0">
      <w:startOverride w:val="1"/>
    </w:lvlOverride>
  </w:num>
  <w:num w:numId="228" w16cid:durableId="342588925">
    <w:abstractNumId w:val="124"/>
    <w:lvlOverride w:ilvl="0">
      <w:startOverride w:val="1"/>
    </w:lvlOverride>
  </w:num>
  <w:num w:numId="229" w16cid:durableId="824007240">
    <w:abstractNumId w:val="124"/>
    <w:lvlOverride w:ilvl="0">
      <w:startOverride w:val="1"/>
    </w:lvlOverride>
  </w:num>
  <w:num w:numId="230" w16cid:durableId="1836412084">
    <w:abstractNumId w:val="124"/>
    <w:lvlOverride w:ilvl="0">
      <w:startOverride w:val="1"/>
    </w:lvlOverride>
  </w:num>
  <w:num w:numId="231" w16cid:durableId="1066689290">
    <w:abstractNumId w:val="124"/>
  </w:num>
  <w:num w:numId="232" w16cid:durableId="510722147">
    <w:abstractNumId w:val="124"/>
    <w:lvlOverride w:ilvl="0">
      <w:startOverride w:val="5"/>
    </w:lvlOverride>
  </w:num>
  <w:num w:numId="233" w16cid:durableId="989560797">
    <w:abstractNumId w:val="124"/>
    <w:lvlOverride w:ilvl="0">
      <w:startOverride w:val="1"/>
    </w:lvlOverride>
  </w:num>
  <w:num w:numId="234" w16cid:durableId="528572602">
    <w:abstractNumId w:val="124"/>
    <w:lvlOverride w:ilvl="0">
      <w:startOverride w:val="1"/>
    </w:lvlOverride>
  </w:num>
  <w:num w:numId="235" w16cid:durableId="2029914555">
    <w:abstractNumId w:val="124"/>
    <w:lvlOverride w:ilvl="0">
      <w:startOverride w:val="1"/>
    </w:lvlOverride>
  </w:num>
  <w:num w:numId="236" w16cid:durableId="222299000">
    <w:abstractNumId w:val="124"/>
    <w:lvlOverride w:ilvl="0">
      <w:startOverride w:val="1"/>
    </w:lvlOverride>
  </w:num>
  <w:num w:numId="237" w16cid:durableId="1904296544">
    <w:abstractNumId w:val="124"/>
    <w:lvlOverride w:ilvl="0">
      <w:startOverride w:val="1"/>
    </w:lvlOverride>
  </w:num>
  <w:num w:numId="238" w16cid:durableId="1628468214">
    <w:abstractNumId w:val="124"/>
    <w:lvlOverride w:ilvl="0">
      <w:startOverride w:val="1"/>
    </w:lvlOverride>
  </w:num>
  <w:num w:numId="239" w16cid:durableId="1443065902">
    <w:abstractNumId w:val="124"/>
    <w:lvlOverride w:ilvl="0">
      <w:startOverride w:val="1"/>
    </w:lvlOverride>
  </w:num>
  <w:num w:numId="240" w16cid:durableId="965818131">
    <w:abstractNumId w:val="124"/>
    <w:lvlOverride w:ilvl="0">
      <w:startOverride w:val="1"/>
    </w:lvlOverride>
  </w:num>
  <w:num w:numId="241" w16cid:durableId="174341753">
    <w:abstractNumId w:val="31"/>
  </w:num>
  <w:num w:numId="242" w16cid:durableId="392656898">
    <w:abstractNumId w:val="176"/>
    <w:lvlOverride w:ilvl="0">
      <w:startOverride w:val="1"/>
    </w:lvlOverride>
  </w:num>
  <w:num w:numId="243" w16cid:durableId="1343583758">
    <w:abstractNumId w:val="124"/>
    <w:lvlOverride w:ilvl="0">
      <w:startOverride w:val="1"/>
    </w:lvlOverride>
  </w:num>
  <w:num w:numId="244" w16cid:durableId="983847744">
    <w:abstractNumId w:val="124"/>
    <w:lvlOverride w:ilvl="0">
      <w:startOverride w:val="1"/>
    </w:lvlOverride>
  </w:num>
  <w:num w:numId="245" w16cid:durableId="637343843">
    <w:abstractNumId w:val="176"/>
  </w:num>
  <w:num w:numId="246" w16cid:durableId="984235469">
    <w:abstractNumId w:val="176"/>
  </w:num>
  <w:num w:numId="247" w16cid:durableId="1700351242">
    <w:abstractNumId w:val="125"/>
  </w:num>
  <w:num w:numId="248" w16cid:durableId="2033459024">
    <w:abstractNumId w:val="176"/>
  </w:num>
  <w:num w:numId="249" w16cid:durableId="692608532">
    <w:abstractNumId w:val="281"/>
  </w:num>
  <w:num w:numId="250" w16cid:durableId="442843055">
    <w:abstractNumId w:val="2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1" w16cid:durableId="282545113">
    <w:abstractNumId w:val="1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 w16cid:durableId="951982774">
    <w:abstractNumId w:val="69"/>
  </w:num>
  <w:num w:numId="253" w16cid:durableId="1643998368">
    <w:abstractNumId w:val="138"/>
  </w:num>
  <w:num w:numId="254" w16cid:durableId="864292859">
    <w:abstractNumId w:val="124"/>
    <w:lvlOverride w:ilvl="0">
      <w:startOverride w:val="1"/>
    </w:lvlOverride>
  </w:num>
  <w:num w:numId="255" w16cid:durableId="165827735">
    <w:abstractNumId w:val="124"/>
    <w:lvlOverride w:ilvl="0">
      <w:startOverride w:val="1"/>
    </w:lvlOverride>
  </w:num>
  <w:num w:numId="256" w16cid:durableId="55320677">
    <w:abstractNumId w:val="81"/>
  </w:num>
  <w:num w:numId="257" w16cid:durableId="1698773264">
    <w:abstractNumId w:val="87"/>
  </w:num>
  <w:num w:numId="258" w16cid:durableId="63643450">
    <w:abstractNumId w:val="130"/>
  </w:num>
  <w:num w:numId="259" w16cid:durableId="2084912800">
    <w:abstractNumId w:val="124"/>
    <w:lvlOverride w:ilvl="0">
      <w:startOverride w:val="1"/>
    </w:lvlOverride>
  </w:num>
  <w:num w:numId="260" w16cid:durableId="1045910851">
    <w:abstractNumId w:val="75"/>
  </w:num>
  <w:num w:numId="261" w16cid:durableId="343746067">
    <w:abstractNumId w:val="64"/>
  </w:num>
  <w:num w:numId="262" w16cid:durableId="1717461296">
    <w:abstractNumId w:val="55"/>
  </w:num>
  <w:num w:numId="263" w16cid:durableId="1886017843">
    <w:abstractNumId w:val="44"/>
  </w:num>
  <w:num w:numId="264" w16cid:durableId="863515712">
    <w:abstractNumId w:val="16"/>
  </w:num>
  <w:num w:numId="265" w16cid:durableId="799957136">
    <w:abstractNumId w:val="43"/>
  </w:num>
  <w:num w:numId="266" w16cid:durableId="1708678740">
    <w:abstractNumId w:val="227"/>
  </w:num>
  <w:num w:numId="267" w16cid:durableId="138307914">
    <w:abstractNumId w:val="214"/>
  </w:num>
  <w:num w:numId="268" w16cid:durableId="801341061">
    <w:abstractNumId w:val="213"/>
  </w:num>
  <w:num w:numId="269" w16cid:durableId="1695424332">
    <w:abstractNumId w:val="15"/>
  </w:num>
  <w:num w:numId="270" w16cid:durableId="426461036">
    <w:abstractNumId w:val="252"/>
  </w:num>
  <w:num w:numId="271" w16cid:durableId="1378580763">
    <w:abstractNumId w:val="184"/>
  </w:num>
  <w:num w:numId="272" w16cid:durableId="198394004">
    <w:abstractNumId w:val="56"/>
  </w:num>
  <w:num w:numId="273" w16cid:durableId="395858191">
    <w:abstractNumId w:val="170"/>
  </w:num>
  <w:num w:numId="274" w16cid:durableId="1216235435">
    <w:abstractNumId w:val="196"/>
  </w:num>
  <w:num w:numId="275" w16cid:durableId="433289261">
    <w:abstractNumId w:val="9"/>
  </w:num>
  <w:num w:numId="276" w16cid:durableId="1567305173">
    <w:abstractNumId w:val="210"/>
  </w:num>
  <w:num w:numId="277" w16cid:durableId="513737705">
    <w:abstractNumId w:val="120"/>
  </w:num>
  <w:num w:numId="278" w16cid:durableId="1408113422">
    <w:abstractNumId w:val="134"/>
  </w:num>
  <w:num w:numId="279" w16cid:durableId="1495562222">
    <w:abstractNumId w:val="77"/>
  </w:num>
  <w:num w:numId="280" w16cid:durableId="973556720">
    <w:abstractNumId w:val="175"/>
  </w:num>
  <w:num w:numId="281" w16cid:durableId="349377590">
    <w:abstractNumId w:val="25"/>
  </w:num>
  <w:num w:numId="282" w16cid:durableId="1265185503">
    <w:abstractNumId w:val="131"/>
  </w:num>
  <w:num w:numId="283" w16cid:durableId="1888714324">
    <w:abstractNumId w:val="89"/>
  </w:num>
  <w:num w:numId="284" w16cid:durableId="452754947">
    <w:abstractNumId w:val="46"/>
  </w:num>
  <w:num w:numId="285" w16cid:durableId="319114486">
    <w:abstractNumId w:val="168"/>
  </w:num>
  <w:num w:numId="286" w16cid:durableId="2137024804">
    <w:abstractNumId w:val="136"/>
  </w:num>
  <w:num w:numId="287" w16cid:durableId="937979426">
    <w:abstractNumId w:val="219"/>
  </w:num>
  <w:num w:numId="288" w16cid:durableId="323094360">
    <w:abstractNumId w:val="58"/>
  </w:num>
  <w:num w:numId="289" w16cid:durableId="598760356">
    <w:abstractNumId w:val="111"/>
  </w:num>
  <w:num w:numId="290" w16cid:durableId="159736319">
    <w:abstractNumId w:val="85"/>
  </w:num>
  <w:num w:numId="291" w16cid:durableId="2050955128">
    <w:abstractNumId w:val="82"/>
  </w:num>
  <w:num w:numId="292" w16cid:durableId="1451165022">
    <w:abstractNumId w:val="258"/>
  </w:num>
  <w:num w:numId="293" w16cid:durableId="158153745">
    <w:abstractNumId w:val="181"/>
  </w:num>
  <w:num w:numId="294" w16cid:durableId="1438522040">
    <w:abstractNumId w:val="141"/>
  </w:num>
  <w:num w:numId="295" w16cid:durableId="768618816">
    <w:abstractNumId w:val="96"/>
  </w:num>
  <w:num w:numId="296" w16cid:durableId="1049063522">
    <w:abstractNumId w:val="204"/>
  </w:num>
  <w:num w:numId="297" w16cid:durableId="310142316">
    <w:abstractNumId w:val="149"/>
  </w:num>
  <w:num w:numId="298" w16cid:durableId="1113944000">
    <w:abstractNumId w:val="290"/>
  </w:num>
  <w:num w:numId="299" w16cid:durableId="1476751002">
    <w:abstractNumId w:val="156"/>
  </w:num>
  <w:num w:numId="300" w16cid:durableId="791901468">
    <w:abstractNumId w:val="57"/>
  </w:num>
  <w:num w:numId="301" w16cid:durableId="17774574">
    <w:abstractNumId w:val="165"/>
  </w:num>
  <w:num w:numId="302" w16cid:durableId="1104885072">
    <w:abstractNumId w:val="84"/>
  </w:num>
  <w:num w:numId="303" w16cid:durableId="164170263">
    <w:abstractNumId w:val="240"/>
  </w:num>
  <w:num w:numId="304" w16cid:durableId="1651322542">
    <w:abstractNumId w:val="99"/>
  </w:num>
  <w:num w:numId="305" w16cid:durableId="1237591238">
    <w:abstractNumId w:val="12"/>
  </w:num>
  <w:num w:numId="306" w16cid:durableId="204025769">
    <w:abstractNumId w:val="101"/>
  </w:num>
  <w:num w:numId="307" w16cid:durableId="349767727">
    <w:abstractNumId w:val="112"/>
  </w:num>
  <w:num w:numId="308" w16cid:durableId="1937640085">
    <w:abstractNumId w:val="118"/>
  </w:num>
  <w:num w:numId="309" w16cid:durableId="1967663494">
    <w:abstractNumId w:val="113"/>
  </w:num>
  <w:num w:numId="310" w16cid:durableId="1980567810">
    <w:abstractNumId w:val="225"/>
  </w:num>
  <w:num w:numId="311" w16cid:durableId="1909684825">
    <w:abstractNumId w:val="193"/>
  </w:num>
  <w:num w:numId="312" w16cid:durableId="356005082">
    <w:abstractNumId w:val="232"/>
  </w:num>
  <w:num w:numId="313" w16cid:durableId="1606687309">
    <w:abstractNumId w:val="237"/>
  </w:num>
  <w:num w:numId="314" w16cid:durableId="1154688103">
    <w:abstractNumId w:val="247"/>
  </w:num>
  <w:num w:numId="315" w16cid:durableId="740759027">
    <w:abstractNumId w:val="126"/>
  </w:num>
  <w:num w:numId="316" w16cid:durableId="1260017182">
    <w:abstractNumId w:val="182"/>
  </w:num>
  <w:num w:numId="317" w16cid:durableId="20010330">
    <w:abstractNumId w:val="150"/>
  </w:num>
  <w:num w:numId="318" w16cid:durableId="558368546">
    <w:abstractNumId w:val="220"/>
  </w:num>
  <w:num w:numId="319" w16cid:durableId="1589344714">
    <w:abstractNumId w:val="261"/>
  </w:num>
  <w:num w:numId="320" w16cid:durableId="325087155">
    <w:abstractNumId w:val="257"/>
  </w:num>
  <w:num w:numId="321" w16cid:durableId="718477936">
    <w:abstractNumId w:val="2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2" w16cid:durableId="506335894">
    <w:abstractNumId w:val="110"/>
  </w:num>
  <w:num w:numId="323" w16cid:durableId="777918487">
    <w:abstractNumId w:val="50"/>
  </w:num>
  <w:num w:numId="324" w16cid:durableId="1493253795">
    <w:abstractNumId w:val="198"/>
  </w:num>
  <w:num w:numId="325" w16cid:durableId="1194731504">
    <w:abstractNumId w:val="92"/>
  </w:num>
  <w:num w:numId="326" w16cid:durableId="1607424607">
    <w:abstractNumId w:val="147"/>
  </w:num>
  <w:num w:numId="327" w16cid:durableId="1173498252">
    <w:abstractNumId w:val="105"/>
  </w:num>
  <w:num w:numId="328" w16cid:durableId="452947889">
    <w:abstractNumId w:val="205"/>
  </w:num>
  <w:num w:numId="329" w16cid:durableId="646010527">
    <w:abstractNumId w:val="195"/>
  </w:num>
  <w:num w:numId="330" w16cid:durableId="1522545763">
    <w:abstractNumId w:val="37"/>
  </w:num>
  <w:num w:numId="331" w16cid:durableId="97333356">
    <w:abstractNumId w:val="251"/>
  </w:num>
  <w:num w:numId="332" w16cid:durableId="1458596551">
    <w:abstractNumId w:val="202"/>
  </w:num>
  <w:num w:numId="333" w16cid:durableId="761877256">
    <w:abstractNumId w:val="169"/>
  </w:num>
  <w:num w:numId="334" w16cid:durableId="349841171">
    <w:abstractNumId w:val="178"/>
  </w:num>
  <w:num w:numId="335" w16cid:durableId="1284463926">
    <w:abstractNumId w:val="226"/>
  </w:num>
  <w:num w:numId="336" w16cid:durableId="869143712">
    <w:abstractNumId w:val="221"/>
  </w:num>
  <w:num w:numId="337" w16cid:durableId="1863590887">
    <w:abstractNumId w:val="86"/>
  </w:num>
  <w:num w:numId="338" w16cid:durableId="2120568021">
    <w:abstractNumId w:val="242"/>
  </w:num>
  <w:num w:numId="339" w16cid:durableId="1043335130">
    <w:abstractNumId w:val="209"/>
  </w:num>
  <w:num w:numId="340" w16cid:durableId="1816264763">
    <w:abstractNumId w:val="259"/>
  </w:num>
  <w:num w:numId="341" w16cid:durableId="1452868991">
    <w:abstractNumId w:val="289"/>
  </w:num>
  <w:num w:numId="342" w16cid:durableId="1218904066">
    <w:abstractNumId w:val="124"/>
    <w:lvlOverride w:ilvl="0">
      <w:startOverride w:val="1"/>
    </w:lvlOverride>
  </w:num>
  <w:num w:numId="343" w16cid:durableId="148131048">
    <w:abstractNumId w:val="107"/>
  </w:num>
  <w:num w:numId="344" w16cid:durableId="1694840550">
    <w:abstractNumId w:val="274"/>
  </w:num>
  <w:numIdMacAtCleanup w:val="3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DateAndTime/>
  <w:printFractionalCharacterWidth/>
  <w:embedSystemFont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3A"/>
    <w:rsid w:val="000003C7"/>
    <w:rsid w:val="00000849"/>
    <w:rsid w:val="0000114B"/>
    <w:rsid w:val="000017FA"/>
    <w:rsid w:val="0000183E"/>
    <w:rsid w:val="00001990"/>
    <w:rsid w:val="00001B6B"/>
    <w:rsid w:val="00002195"/>
    <w:rsid w:val="0000242B"/>
    <w:rsid w:val="00002E66"/>
    <w:rsid w:val="00003C9D"/>
    <w:rsid w:val="0000422F"/>
    <w:rsid w:val="000044C9"/>
    <w:rsid w:val="00004764"/>
    <w:rsid w:val="000047F0"/>
    <w:rsid w:val="0000481B"/>
    <w:rsid w:val="00004873"/>
    <w:rsid w:val="00004A6D"/>
    <w:rsid w:val="0000505D"/>
    <w:rsid w:val="00005BD1"/>
    <w:rsid w:val="00005BF5"/>
    <w:rsid w:val="00005D24"/>
    <w:rsid w:val="00006563"/>
    <w:rsid w:val="00006D47"/>
    <w:rsid w:val="000074CA"/>
    <w:rsid w:val="0001010B"/>
    <w:rsid w:val="00010882"/>
    <w:rsid w:val="0001088A"/>
    <w:rsid w:val="00010974"/>
    <w:rsid w:val="00011067"/>
    <w:rsid w:val="0001173A"/>
    <w:rsid w:val="00012682"/>
    <w:rsid w:val="00012AD6"/>
    <w:rsid w:val="00012E91"/>
    <w:rsid w:val="0001389F"/>
    <w:rsid w:val="00013CB2"/>
    <w:rsid w:val="000141E4"/>
    <w:rsid w:val="0001437D"/>
    <w:rsid w:val="00014F88"/>
    <w:rsid w:val="000159CB"/>
    <w:rsid w:val="00015C82"/>
    <w:rsid w:val="00016943"/>
    <w:rsid w:val="00016E9E"/>
    <w:rsid w:val="00016ED7"/>
    <w:rsid w:val="00017A62"/>
    <w:rsid w:val="00017B9B"/>
    <w:rsid w:val="000202BB"/>
    <w:rsid w:val="00020300"/>
    <w:rsid w:val="00021148"/>
    <w:rsid w:val="00021A07"/>
    <w:rsid w:val="00021D51"/>
    <w:rsid w:val="000232AA"/>
    <w:rsid w:val="0002333E"/>
    <w:rsid w:val="00023412"/>
    <w:rsid w:val="000239DC"/>
    <w:rsid w:val="0002497D"/>
    <w:rsid w:val="00025471"/>
    <w:rsid w:val="0002547B"/>
    <w:rsid w:val="000259C3"/>
    <w:rsid w:val="00025C66"/>
    <w:rsid w:val="0002638E"/>
    <w:rsid w:val="0002683C"/>
    <w:rsid w:val="00026AC6"/>
    <w:rsid w:val="00026E84"/>
    <w:rsid w:val="0002786D"/>
    <w:rsid w:val="00027E30"/>
    <w:rsid w:val="00030059"/>
    <w:rsid w:val="000308E3"/>
    <w:rsid w:val="00030BC5"/>
    <w:rsid w:val="00031622"/>
    <w:rsid w:val="00031BA2"/>
    <w:rsid w:val="000323F2"/>
    <w:rsid w:val="00032D61"/>
    <w:rsid w:val="00032D69"/>
    <w:rsid w:val="00032E2E"/>
    <w:rsid w:val="0003327B"/>
    <w:rsid w:val="00033397"/>
    <w:rsid w:val="0003344A"/>
    <w:rsid w:val="0003372A"/>
    <w:rsid w:val="0003376E"/>
    <w:rsid w:val="00033A61"/>
    <w:rsid w:val="00033B35"/>
    <w:rsid w:val="00033B4E"/>
    <w:rsid w:val="00033F3F"/>
    <w:rsid w:val="0003455B"/>
    <w:rsid w:val="00034971"/>
    <w:rsid w:val="00034BD8"/>
    <w:rsid w:val="00034E00"/>
    <w:rsid w:val="00036295"/>
    <w:rsid w:val="00036C2E"/>
    <w:rsid w:val="00036CAB"/>
    <w:rsid w:val="00037B8D"/>
    <w:rsid w:val="00037F8E"/>
    <w:rsid w:val="00040095"/>
    <w:rsid w:val="000402D3"/>
    <w:rsid w:val="000407B7"/>
    <w:rsid w:val="000423CA"/>
    <w:rsid w:val="00043C34"/>
    <w:rsid w:val="00045716"/>
    <w:rsid w:val="0004576A"/>
    <w:rsid w:val="0004605B"/>
    <w:rsid w:val="00046F53"/>
    <w:rsid w:val="00046FD7"/>
    <w:rsid w:val="000472B6"/>
    <w:rsid w:val="00050609"/>
    <w:rsid w:val="00050C5D"/>
    <w:rsid w:val="00051BE6"/>
    <w:rsid w:val="00052048"/>
    <w:rsid w:val="00052803"/>
    <w:rsid w:val="000530D6"/>
    <w:rsid w:val="000533E3"/>
    <w:rsid w:val="0005422E"/>
    <w:rsid w:val="00054287"/>
    <w:rsid w:val="000550E6"/>
    <w:rsid w:val="00055448"/>
    <w:rsid w:val="00055492"/>
    <w:rsid w:val="00056655"/>
    <w:rsid w:val="00056996"/>
    <w:rsid w:val="00056999"/>
    <w:rsid w:val="000571CE"/>
    <w:rsid w:val="000574AC"/>
    <w:rsid w:val="00057843"/>
    <w:rsid w:val="00057C00"/>
    <w:rsid w:val="000608B2"/>
    <w:rsid w:val="00060B62"/>
    <w:rsid w:val="00061D4B"/>
    <w:rsid w:val="00061EC8"/>
    <w:rsid w:val="00062142"/>
    <w:rsid w:val="00062513"/>
    <w:rsid w:val="000637DF"/>
    <w:rsid w:val="00064946"/>
    <w:rsid w:val="00064A46"/>
    <w:rsid w:val="00064C94"/>
    <w:rsid w:val="00064E07"/>
    <w:rsid w:val="00065231"/>
    <w:rsid w:val="0006537D"/>
    <w:rsid w:val="00065F74"/>
    <w:rsid w:val="00065F79"/>
    <w:rsid w:val="000663EF"/>
    <w:rsid w:val="00066684"/>
    <w:rsid w:val="00066937"/>
    <w:rsid w:val="00066AE4"/>
    <w:rsid w:val="0007069D"/>
    <w:rsid w:val="00070965"/>
    <w:rsid w:val="000714C1"/>
    <w:rsid w:val="00071B2E"/>
    <w:rsid w:val="000720EE"/>
    <w:rsid w:val="00072283"/>
    <w:rsid w:val="00072472"/>
    <w:rsid w:val="000728C4"/>
    <w:rsid w:val="0007294B"/>
    <w:rsid w:val="000735EF"/>
    <w:rsid w:val="00073BDF"/>
    <w:rsid w:val="00073EC8"/>
    <w:rsid w:val="00073F6A"/>
    <w:rsid w:val="00074AA6"/>
    <w:rsid w:val="00074D3B"/>
    <w:rsid w:val="000751EE"/>
    <w:rsid w:val="00075B45"/>
    <w:rsid w:val="00076112"/>
    <w:rsid w:val="00076170"/>
    <w:rsid w:val="00077438"/>
    <w:rsid w:val="000776C2"/>
    <w:rsid w:val="00077908"/>
    <w:rsid w:val="00077CB6"/>
    <w:rsid w:val="0008030E"/>
    <w:rsid w:val="00080512"/>
    <w:rsid w:val="00080547"/>
    <w:rsid w:val="00080801"/>
    <w:rsid w:val="00080DDE"/>
    <w:rsid w:val="00081045"/>
    <w:rsid w:val="00081910"/>
    <w:rsid w:val="00081923"/>
    <w:rsid w:val="00081DF5"/>
    <w:rsid w:val="0008341E"/>
    <w:rsid w:val="000837DA"/>
    <w:rsid w:val="000843B2"/>
    <w:rsid w:val="0008480A"/>
    <w:rsid w:val="00084AA2"/>
    <w:rsid w:val="00084DCC"/>
    <w:rsid w:val="00085204"/>
    <w:rsid w:val="00085B41"/>
    <w:rsid w:val="00086702"/>
    <w:rsid w:val="00086F61"/>
    <w:rsid w:val="00086FAD"/>
    <w:rsid w:val="00087B50"/>
    <w:rsid w:val="00090BCE"/>
    <w:rsid w:val="0009164F"/>
    <w:rsid w:val="00091A0D"/>
    <w:rsid w:val="00092F93"/>
    <w:rsid w:val="000930E1"/>
    <w:rsid w:val="0009333D"/>
    <w:rsid w:val="00093441"/>
    <w:rsid w:val="000935C3"/>
    <w:rsid w:val="00093728"/>
    <w:rsid w:val="00093D9E"/>
    <w:rsid w:val="00094055"/>
    <w:rsid w:val="00094C90"/>
    <w:rsid w:val="00094D98"/>
    <w:rsid w:val="00094F86"/>
    <w:rsid w:val="00095215"/>
    <w:rsid w:val="000953A0"/>
    <w:rsid w:val="00095B14"/>
    <w:rsid w:val="00096307"/>
    <w:rsid w:val="000965C0"/>
    <w:rsid w:val="00096A99"/>
    <w:rsid w:val="00097D83"/>
    <w:rsid w:val="000A049A"/>
    <w:rsid w:val="000A0E7B"/>
    <w:rsid w:val="000A106A"/>
    <w:rsid w:val="000A1BF9"/>
    <w:rsid w:val="000A31BA"/>
    <w:rsid w:val="000A38FA"/>
    <w:rsid w:val="000A59AE"/>
    <w:rsid w:val="000A5C0B"/>
    <w:rsid w:val="000A5CF2"/>
    <w:rsid w:val="000A5E72"/>
    <w:rsid w:val="000A5FF3"/>
    <w:rsid w:val="000A62AA"/>
    <w:rsid w:val="000A651B"/>
    <w:rsid w:val="000A6872"/>
    <w:rsid w:val="000A70E0"/>
    <w:rsid w:val="000A7126"/>
    <w:rsid w:val="000A7214"/>
    <w:rsid w:val="000A7387"/>
    <w:rsid w:val="000B062B"/>
    <w:rsid w:val="000B0ED9"/>
    <w:rsid w:val="000B12D1"/>
    <w:rsid w:val="000B14F4"/>
    <w:rsid w:val="000B1575"/>
    <w:rsid w:val="000B16B9"/>
    <w:rsid w:val="000B1A29"/>
    <w:rsid w:val="000B1C90"/>
    <w:rsid w:val="000B1F0A"/>
    <w:rsid w:val="000B20D8"/>
    <w:rsid w:val="000B2434"/>
    <w:rsid w:val="000B2F57"/>
    <w:rsid w:val="000B3762"/>
    <w:rsid w:val="000B394E"/>
    <w:rsid w:val="000B3E68"/>
    <w:rsid w:val="000B4215"/>
    <w:rsid w:val="000B470C"/>
    <w:rsid w:val="000B47B6"/>
    <w:rsid w:val="000B5417"/>
    <w:rsid w:val="000B57DA"/>
    <w:rsid w:val="000B5DED"/>
    <w:rsid w:val="000B6186"/>
    <w:rsid w:val="000B7AFF"/>
    <w:rsid w:val="000C068C"/>
    <w:rsid w:val="000C0BAA"/>
    <w:rsid w:val="000C18EC"/>
    <w:rsid w:val="000C1A99"/>
    <w:rsid w:val="000C1C87"/>
    <w:rsid w:val="000C23AC"/>
    <w:rsid w:val="000C23CA"/>
    <w:rsid w:val="000C2A2D"/>
    <w:rsid w:val="000C3359"/>
    <w:rsid w:val="000C37DA"/>
    <w:rsid w:val="000C4F03"/>
    <w:rsid w:val="000C54BB"/>
    <w:rsid w:val="000C6381"/>
    <w:rsid w:val="000C6396"/>
    <w:rsid w:val="000C65A9"/>
    <w:rsid w:val="000C6F89"/>
    <w:rsid w:val="000C71FF"/>
    <w:rsid w:val="000C72E5"/>
    <w:rsid w:val="000C732E"/>
    <w:rsid w:val="000C7357"/>
    <w:rsid w:val="000D0C61"/>
    <w:rsid w:val="000D13FE"/>
    <w:rsid w:val="000D17F3"/>
    <w:rsid w:val="000D1959"/>
    <w:rsid w:val="000D197F"/>
    <w:rsid w:val="000D1AE1"/>
    <w:rsid w:val="000D1EFC"/>
    <w:rsid w:val="000D2DA9"/>
    <w:rsid w:val="000D3047"/>
    <w:rsid w:val="000D3071"/>
    <w:rsid w:val="000D311F"/>
    <w:rsid w:val="000D3323"/>
    <w:rsid w:val="000D4A55"/>
    <w:rsid w:val="000D4B38"/>
    <w:rsid w:val="000D4CEC"/>
    <w:rsid w:val="000D53D0"/>
    <w:rsid w:val="000D5662"/>
    <w:rsid w:val="000D58AB"/>
    <w:rsid w:val="000D5AE0"/>
    <w:rsid w:val="000D5D2B"/>
    <w:rsid w:val="000D62FA"/>
    <w:rsid w:val="000D6801"/>
    <w:rsid w:val="000D7467"/>
    <w:rsid w:val="000D767B"/>
    <w:rsid w:val="000D76D0"/>
    <w:rsid w:val="000D7D40"/>
    <w:rsid w:val="000D7F8A"/>
    <w:rsid w:val="000E12C5"/>
    <w:rsid w:val="000E14E2"/>
    <w:rsid w:val="000E3382"/>
    <w:rsid w:val="000E33E4"/>
    <w:rsid w:val="000E3D74"/>
    <w:rsid w:val="000E3FD3"/>
    <w:rsid w:val="000E4C4F"/>
    <w:rsid w:val="000E5293"/>
    <w:rsid w:val="000E553C"/>
    <w:rsid w:val="000E591B"/>
    <w:rsid w:val="000E5CDE"/>
    <w:rsid w:val="000E5E64"/>
    <w:rsid w:val="000E6620"/>
    <w:rsid w:val="000E70C5"/>
    <w:rsid w:val="000E736B"/>
    <w:rsid w:val="000E75E6"/>
    <w:rsid w:val="000F0DA4"/>
    <w:rsid w:val="000F1D2E"/>
    <w:rsid w:val="000F32E9"/>
    <w:rsid w:val="000F43FB"/>
    <w:rsid w:val="000F48E0"/>
    <w:rsid w:val="000F58E6"/>
    <w:rsid w:val="000F736E"/>
    <w:rsid w:val="000F7733"/>
    <w:rsid w:val="0010032C"/>
    <w:rsid w:val="00100483"/>
    <w:rsid w:val="001011F8"/>
    <w:rsid w:val="0010127A"/>
    <w:rsid w:val="0010209D"/>
    <w:rsid w:val="001025D1"/>
    <w:rsid w:val="00103227"/>
    <w:rsid w:val="001032A8"/>
    <w:rsid w:val="00103CB8"/>
    <w:rsid w:val="00103F0A"/>
    <w:rsid w:val="00104465"/>
    <w:rsid w:val="00104DF7"/>
    <w:rsid w:val="001050D0"/>
    <w:rsid w:val="001053E0"/>
    <w:rsid w:val="001058C2"/>
    <w:rsid w:val="00105D20"/>
    <w:rsid w:val="00105D31"/>
    <w:rsid w:val="00105F9D"/>
    <w:rsid w:val="001067B1"/>
    <w:rsid w:val="001071DD"/>
    <w:rsid w:val="00107744"/>
    <w:rsid w:val="00107B2F"/>
    <w:rsid w:val="00110D4B"/>
    <w:rsid w:val="00110EA0"/>
    <w:rsid w:val="001111E7"/>
    <w:rsid w:val="00111223"/>
    <w:rsid w:val="001113CD"/>
    <w:rsid w:val="001114A9"/>
    <w:rsid w:val="0011179C"/>
    <w:rsid w:val="00111F2D"/>
    <w:rsid w:val="00113EC0"/>
    <w:rsid w:val="00114582"/>
    <w:rsid w:val="00114664"/>
    <w:rsid w:val="00115FC5"/>
    <w:rsid w:val="0011650A"/>
    <w:rsid w:val="00116602"/>
    <w:rsid w:val="0011673F"/>
    <w:rsid w:val="00116EDA"/>
    <w:rsid w:val="00117252"/>
    <w:rsid w:val="00117262"/>
    <w:rsid w:val="00117B86"/>
    <w:rsid w:val="00117FE9"/>
    <w:rsid w:val="001204B9"/>
    <w:rsid w:val="0012124F"/>
    <w:rsid w:val="001216A4"/>
    <w:rsid w:val="00121E5B"/>
    <w:rsid w:val="0012211E"/>
    <w:rsid w:val="00122C19"/>
    <w:rsid w:val="00122C6B"/>
    <w:rsid w:val="00123C2F"/>
    <w:rsid w:val="00124B42"/>
    <w:rsid w:val="00125F47"/>
    <w:rsid w:val="001269FC"/>
    <w:rsid w:val="00126E15"/>
    <w:rsid w:val="00127F30"/>
    <w:rsid w:val="001300C4"/>
    <w:rsid w:val="0013056F"/>
    <w:rsid w:val="00130F3F"/>
    <w:rsid w:val="0013114C"/>
    <w:rsid w:val="0013168C"/>
    <w:rsid w:val="00131EC9"/>
    <w:rsid w:val="0013235D"/>
    <w:rsid w:val="00132507"/>
    <w:rsid w:val="0013282B"/>
    <w:rsid w:val="00132E94"/>
    <w:rsid w:val="0013433C"/>
    <w:rsid w:val="00134E41"/>
    <w:rsid w:val="00135546"/>
    <w:rsid w:val="00135561"/>
    <w:rsid w:val="001363BC"/>
    <w:rsid w:val="00136CAD"/>
    <w:rsid w:val="0013705D"/>
    <w:rsid w:val="00137280"/>
    <w:rsid w:val="00137ACA"/>
    <w:rsid w:val="00137D7D"/>
    <w:rsid w:val="00137EA4"/>
    <w:rsid w:val="00140085"/>
    <w:rsid w:val="001412A3"/>
    <w:rsid w:val="00141DC4"/>
    <w:rsid w:val="001420AF"/>
    <w:rsid w:val="001420E7"/>
    <w:rsid w:val="00142A68"/>
    <w:rsid w:val="00142B2E"/>
    <w:rsid w:val="00142CC3"/>
    <w:rsid w:val="00142DC6"/>
    <w:rsid w:val="00142F09"/>
    <w:rsid w:val="001451A9"/>
    <w:rsid w:val="00145590"/>
    <w:rsid w:val="0014633C"/>
    <w:rsid w:val="00146E11"/>
    <w:rsid w:val="001473EA"/>
    <w:rsid w:val="00147A82"/>
    <w:rsid w:val="00150FBB"/>
    <w:rsid w:val="0015122C"/>
    <w:rsid w:val="00151408"/>
    <w:rsid w:val="00151BBA"/>
    <w:rsid w:val="001528C8"/>
    <w:rsid w:val="00152A10"/>
    <w:rsid w:val="00152BB7"/>
    <w:rsid w:val="00153936"/>
    <w:rsid w:val="0015415A"/>
    <w:rsid w:val="001542BF"/>
    <w:rsid w:val="0015439E"/>
    <w:rsid w:val="00154CC9"/>
    <w:rsid w:val="00154F0C"/>
    <w:rsid w:val="00155540"/>
    <w:rsid w:val="001559FF"/>
    <w:rsid w:val="00155B3F"/>
    <w:rsid w:val="00155DBE"/>
    <w:rsid w:val="00155E1C"/>
    <w:rsid w:val="001569E8"/>
    <w:rsid w:val="00156C79"/>
    <w:rsid w:val="00157C6F"/>
    <w:rsid w:val="00160200"/>
    <w:rsid w:val="001607A7"/>
    <w:rsid w:val="00160995"/>
    <w:rsid w:val="00160CEA"/>
    <w:rsid w:val="001613F7"/>
    <w:rsid w:val="001617EA"/>
    <w:rsid w:val="00162264"/>
    <w:rsid w:val="00162564"/>
    <w:rsid w:val="001627AF"/>
    <w:rsid w:val="00162FDF"/>
    <w:rsid w:val="001630C9"/>
    <w:rsid w:val="00163A28"/>
    <w:rsid w:val="001643FC"/>
    <w:rsid w:val="001646FE"/>
    <w:rsid w:val="00164813"/>
    <w:rsid w:val="00164B4D"/>
    <w:rsid w:val="0016522E"/>
    <w:rsid w:val="00165847"/>
    <w:rsid w:val="00165EE5"/>
    <w:rsid w:val="001667E4"/>
    <w:rsid w:val="00166D2E"/>
    <w:rsid w:val="00166FDA"/>
    <w:rsid w:val="001673A1"/>
    <w:rsid w:val="00170E3D"/>
    <w:rsid w:val="00170F57"/>
    <w:rsid w:val="00170F71"/>
    <w:rsid w:val="001717E0"/>
    <w:rsid w:val="00171A10"/>
    <w:rsid w:val="00171CA1"/>
    <w:rsid w:val="00172713"/>
    <w:rsid w:val="001727BF"/>
    <w:rsid w:val="00172822"/>
    <w:rsid w:val="00172C4E"/>
    <w:rsid w:val="0017363E"/>
    <w:rsid w:val="0017410E"/>
    <w:rsid w:val="001741CF"/>
    <w:rsid w:val="00175401"/>
    <w:rsid w:val="0017560F"/>
    <w:rsid w:val="00175C01"/>
    <w:rsid w:val="00176973"/>
    <w:rsid w:val="0017740C"/>
    <w:rsid w:val="00177AB1"/>
    <w:rsid w:val="00177B4B"/>
    <w:rsid w:val="001802CA"/>
    <w:rsid w:val="0018047A"/>
    <w:rsid w:val="0018184A"/>
    <w:rsid w:val="001827F7"/>
    <w:rsid w:val="00182A41"/>
    <w:rsid w:val="00183542"/>
    <w:rsid w:val="00183A25"/>
    <w:rsid w:val="00183ACC"/>
    <w:rsid w:val="00183AE3"/>
    <w:rsid w:val="001843CA"/>
    <w:rsid w:val="00184F88"/>
    <w:rsid w:val="00185215"/>
    <w:rsid w:val="00185AAD"/>
    <w:rsid w:val="00185EDA"/>
    <w:rsid w:val="00186148"/>
    <w:rsid w:val="001869AC"/>
    <w:rsid w:val="00187329"/>
    <w:rsid w:val="00187ABD"/>
    <w:rsid w:val="0019071D"/>
    <w:rsid w:val="001909DC"/>
    <w:rsid w:val="00190B13"/>
    <w:rsid w:val="00191DAB"/>
    <w:rsid w:val="0019243E"/>
    <w:rsid w:val="0019272D"/>
    <w:rsid w:val="00192E69"/>
    <w:rsid w:val="00193076"/>
    <w:rsid w:val="00193470"/>
    <w:rsid w:val="0019367D"/>
    <w:rsid w:val="001937FC"/>
    <w:rsid w:val="00193CC6"/>
    <w:rsid w:val="00193D52"/>
    <w:rsid w:val="00193E81"/>
    <w:rsid w:val="001940CE"/>
    <w:rsid w:val="001942D1"/>
    <w:rsid w:val="00194523"/>
    <w:rsid w:val="00194E74"/>
    <w:rsid w:val="00194FB0"/>
    <w:rsid w:val="00194FB1"/>
    <w:rsid w:val="001953A7"/>
    <w:rsid w:val="00195687"/>
    <w:rsid w:val="0019584E"/>
    <w:rsid w:val="00195BD1"/>
    <w:rsid w:val="00195E98"/>
    <w:rsid w:val="0019640F"/>
    <w:rsid w:val="00196BD2"/>
    <w:rsid w:val="00197CE2"/>
    <w:rsid w:val="00197E5A"/>
    <w:rsid w:val="001A0440"/>
    <w:rsid w:val="001A099D"/>
    <w:rsid w:val="001A0E1B"/>
    <w:rsid w:val="001A20EF"/>
    <w:rsid w:val="001A2298"/>
    <w:rsid w:val="001A245D"/>
    <w:rsid w:val="001A271A"/>
    <w:rsid w:val="001A2D1F"/>
    <w:rsid w:val="001A367A"/>
    <w:rsid w:val="001A3C21"/>
    <w:rsid w:val="001A3C3F"/>
    <w:rsid w:val="001A3EC3"/>
    <w:rsid w:val="001A4370"/>
    <w:rsid w:val="001A4D49"/>
    <w:rsid w:val="001A525B"/>
    <w:rsid w:val="001A6641"/>
    <w:rsid w:val="001A6A62"/>
    <w:rsid w:val="001A6CB4"/>
    <w:rsid w:val="001A7810"/>
    <w:rsid w:val="001A7A38"/>
    <w:rsid w:val="001B0850"/>
    <w:rsid w:val="001B0C42"/>
    <w:rsid w:val="001B0DAB"/>
    <w:rsid w:val="001B1907"/>
    <w:rsid w:val="001B1914"/>
    <w:rsid w:val="001B1CCD"/>
    <w:rsid w:val="001B1FE2"/>
    <w:rsid w:val="001B2DAA"/>
    <w:rsid w:val="001B388E"/>
    <w:rsid w:val="001B3AD5"/>
    <w:rsid w:val="001B3C0F"/>
    <w:rsid w:val="001B4105"/>
    <w:rsid w:val="001B41B3"/>
    <w:rsid w:val="001B4DB5"/>
    <w:rsid w:val="001B4EC7"/>
    <w:rsid w:val="001B5D52"/>
    <w:rsid w:val="001B5D91"/>
    <w:rsid w:val="001B6A09"/>
    <w:rsid w:val="001B6AEF"/>
    <w:rsid w:val="001B7237"/>
    <w:rsid w:val="001B7A0C"/>
    <w:rsid w:val="001C0E8B"/>
    <w:rsid w:val="001C118A"/>
    <w:rsid w:val="001C159E"/>
    <w:rsid w:val="001C181E"/>
    <w:rsid w:val="001C2805"/>
    <w:rsid w:val="001C35C6"/>
    <w:rsid w:val="001C3B5B"/>
    <w:rsid w:val="001C3EAA"/>
    <w:rsid w:val="001C4249"/>
    <w:rsid w:val="001C4404"/>
    <w:rsid w:val="001C4EA9"/>
    <w:rsid w:val="001C568D"/>
    <w:rsid w:val="001C597E"/>
    <w:rsid w:val="001C66E8"/>
    <w:rsid w:val="001C6B6E"/>
    <w:rsid w:val="001D012B"/>
    <w:rsid w:val="001D02E2"/>
    <w:rsid w:val="001D11A9"/>
    <w:rsid w:val="001D1228"/>
    <w:rsid w:val="001D1864"/>
    <w:rsid w:val="001D2EDB"/>
    <w:rsid w:val="001D3093"/>
    <w:rsid w:val="001D3261"/>
    <w:rsid w:val="001D58D9"/>
    <w:rsid w:val="001D5A19"/>
    <w:rsid w:val="001D73E2"/>
    <w:rsid w:val="001D74D1"/>
    <w:rsid w:val="001D7A14"/>
    <w:rsid w:val="001E0337"/>
    <w:rsid w:val="001E0F6C"/>
    <w:rsid w:val="001E1117"/>
    <w:rsid w:val="001E194C"/>
    <w:rsid w:val="001E2274"/>
    <w:rsid w:val="001E2D34"/>
    <w:rsid w:val="001E2F94"/>
    <w:rsid w:val="001E31F6"/>
    <w:rsid w:val="001E32EA"/>
    <w:rsid w:val="001E3AF4"/>
    <w:rsid w:val="001E3BBC"/>
    <w:rsid w:val="001E3E1E"/>
    <w:rsid w:val="001E45A3"/>
    <w:rsid w:val="001E51EC"/>
    <w:rsid w:val="001E593D"/>
    <w:rsid w:val="001E59CF"/>
    <w:rsid w:val="001E5C85"/>
    <w:rsid w:val="001E5D52"/>
    <w:rsid w:val="001E60E5"/>
    <w:rsid w:val="001E74CE"/>
    <w:rsid w:val="001E77DB"/>
    <w:rsid w:val="001E7894"/>
    <w:rsid w:val="001F03B9"/>
    <w:rsid w:val="001F05A5"/>
    <w:rsid w:val="001F168B"/>
    <w:rsid w:val="001F2196"/>
    <w:rsid w:val="001F258C"/>
    <w:rsid w:val="001F2CA4"/>
    <w:rsid w:val="001F3133"/>
    <w:rsid w:val="001F371A"/>
    <w:rsid w:val="001F3AB3"/>
    <w:rsid w:val="001F4719"/>
    <w:rsid w:val="001F4B2C"/>
    <w:rsid w:val="001F4B66"/>
    <w:rsid w:val="001F4B92"/>
    <w:rsid w:val="001F6196"/>
    <w:rsid w:val="001F6545"/>
    <w:rsid w:val="001F6D42"/>
    <w:rsid w:val="00201AC2"/>
    <w:rsid w:val="0020240D"/>
    <w:rsid w:val="0020298B"/>
    <w:rsid w:val="00202A77"/>
    <w:rsid w:val="00202ED2"/>
    <w:rsid w:val="0020348B"/>
    <w:rsid w:val="00203EA9"/>
    <w:rsid w:val="00204B11"/>
    <w:rsid w:val="00204F95"/>
    <w:rsid w:val="002055AA"/>
    <w:rsid w:val="00206271"/>
    <w:rsid w:val="002067D0"/>
    <w:rsid w:val="00206C01"/>
    <w:rsid w:val="00207928"/>
    <w:rsid w:val="0021085C"/>
    <w:rsid w:val="00210D1C"/>
    <w:rsid w:val="00211893"/>
    <w:rsid w:val="00211FCE"/>
    <w:rsid w:val="00212157"/>
    <w:rsid w:val="00212904"/>
    <w:rsid w:val="00212958"/>
    <w:rsid w:val="002136AB"/>
    <w:rsid w:val="00213F1A"/>
    <w:rsid w:val="00213F7F"/>
    <w:rsid w:val="0021429F"/>
    <w:rsid w:val="002143C3"/>
    <w:rsid w:val="00214703"/>
    <w:rsid w:val="0021480A"/>
    <w:rsid w:val="002160BF"/>
    <w:rsid w:val="00216CC0"/>
    <w:rsid w:val="00216E6E"/>
    <w:rsid w:val="00216FA3"/>
    <w:rsid w:val="00217018"/>
    <w:rsid w:val="0021715B"/>
    <w:rsid w:val="002176C4"/>
    <w:rsid w:val="00217C98"/>
    <w:rsid w:val="0022065E"/>
    <w:rsid w:val="00220DB2"/>
    <w:rsid w:val="002215C4"/>
    <w:rsid w:val="002217B9"/>
    <w:rsid w:val="00221903"/>
    <w:rsid w:val="00221AE8"/>
    <w:rsid w:val="00221C32"/>
    <w:rsid w:val="00221DE7"/>
    <w:rsid w:val="002223DD"/>
    <w:rsid w:val="00223088"/>
    <w:rsid w:val="00223297"/>
    <w:rsid w:val="00223542"/>
    <w:rsid w:val="00223842"/>
    <w:rsid w:val="00223A0A"/>
    <w:rsid w:val="00223A90"/>
    <w:rsid w:val="00223AEB"/>
    <w:rsid w:val="00224932"/>
    <w:rsid w:val="0022494D"/>
    <w:rsid w:val="00225152"/>
    <w:rsid w:val="00225EFF"/>
    <w:rsid w:val="00226254"/>
    <w:rsid w:val="00226465"/>
    <w:rsid w:val="002275D5"/>
    <w:rsid w:val="002303EF"/>
    <w:rsid w:val="0023073B"/>
    <w:rsid w:val="00230752"/>
    <w:rsid w:val="00230912"/>
    <w:rsid w:val="00230CD2"/>
    <w:rsid w:val="002310CC"/>
    <w:rsid w:val="00231411"/>
    <w:rsid w:val="00231786"/>
    <w:rsid w:val="00231C28"/>
    <w:rsid w:val="00232212"/>
    <w:rsid w:val="00232543"/>
    <w:rsid w:val="00232E0D"/>
    <w:rsid w:val="0023306A"/>
    <w:rsid w:val="002331D7"/>
    <w:rsid w:val="002334D2"/>
    <w:rsid w:val="00234196"/>
    <w:rsid w:val="002348CC"/>
    <w:rsid w:val="00235325"/>
    <w:rsid w:val="00235849"/>
    <w:rsid w:val="00235A28"/>
    <w:rsid w:val="00236289"/>
    <w:rsid w:val="002363F3"/>
    <w:rsid w:val="00236686"/>
    <w:rsid w:val="0023676A"/>
    <w:rsid w:val="00236EC7"/>
    <w:rsid w:val="0023712D"/>
    <w:rsid w:val="002372C0"/>
    <w:rsid w:val="002373F6"/>
    <w:rsid w:val="00237814"/>
    <w:rsid w:val="00237825"/>
    <w:rsid w:val="00237B62"/>
    <w:rsid w:val="00237D1D"/>
    <w:rsid w:val="00241109"/>
    <w:rsid w:val="002412F4"/>
    <w:rsid w:val="00241A9E"/>
    <w:rsid w:val="00241BB0"/>
    <w:rsid w:val="0024203E"/>
    <w:rsid w:val="0024204C"/>
    <w:rsid w:val="00242901"/>
    <w:rsid w:val="00242AF7"/>
    <w:rsid w:val="00242FE7"/>
    <w:rsid w:val="002436BA"/>
    <w:rsid w:val="0024386A"/>
    <w:rsid w:val="00243C1E"/>
    <w:rsid w:val="00244201"/>
    <w:rsid w:val="00244A7E"/>
    <w:rsid w:val="00244EEE"/>
    <w:rsid w:val="002452AC"/>
    <w:rsid w:val="0024572B"/>
    <w:rsid w:val="00245A15"/>
    <w:rsid w:val="00246415"/>
    <w:rsid w:val="00247355"/>
    <w:rsid w:val="00247A8C"/>
    <w:rsid w:val="0025004C"/>
    <w:rsid w:val="00250368"/>
    <w:rsid w:val="00250712"/>
    <w:rsid w:val="00250BB9"/>
    <w:rsid w:val="00250D0D"/>
    <w:rsid w:val="00250DD2"/>
    <w:rsid w:val="002514ED"/>
    <w:rsid w:val="0025194F"/>
    <w:rsid w:val="002528F4"/>
    <w:rsid w:val="00252D43"/>
    <w:rsid w:val="00252E68"/>
    <w:rsid w:val="00252E85"/>
    <w:rsid w:val="00252FB1"/>
    <w:rsid w:val="0025303E"/>
    <w:rsid w:val="00253759"/>
    <w:rsid w:val="0025399F"/>
    <w:rsid w:val="00253C03"/>
    <w:rsid w:val="002547BD"/>
    <w:rsid w:val="002554BF"/>
    <w:rsid w:val="002560EE"/>
    <w:rsid w:val="00256EA3"/>
    <w:rsid w:val="00257A9A"/>
    <w:rsid w:val="00257E2F"/>
    <w:rsid w:val="0026028D"/>
    <w:rsid w:val="002609A7"/>
    <w:rsid w:val="00261420"/>
    <w:rsid w:val="0026205C"/>
    <w:rsid w:val="00263588"/>
    <w:rsid w:val="002639D5"/>
    <w:rsid w:val="00263D90"/>
    <w:rsid w:val="00263F54"/>
    <w:rsid w:val="00264A2F"/>
    <w:rsid w:val="002658EC"/>
    <w:rsid w:val="00265B7F"/>
    <w:rsid w:val="00265ECA"/>
    <w:rsid w:val="00266963"/>
    <w:rsid w:val="00266E2E"/>
    <w:rsid w:val="002671BE"/>
    <w:rsid w:val="00267438"/>
    <w:rsid w:val="00267CB3"/>
    <w:rsid w:val="0027048E"/>
    <w:rsid w:val="00270A65"/>
    <w:rsid w:val="00272A73"/>
    <w:rsid w:val="00273223"/>
    <w:rsid w:val="00273BBA"/>
    <w:rsid w:val="00274BB2"/>
    <w:rsid w:val="00274FBF"/>
    <w:rsid w:val="002750FD"/>
    <w:rsid w:val="00275567"/>
    <w:rsid w:val="00275952"/>
    <w:rsid w:val="002760E5"/>
    <w:rsid w:val="002769C1"/>
    <w:rsid w:val="00277405"/>
    <w:rsid w:val="00280285"/>
    <w:rsid w:val="00280F10"/>
    <w:rsid w:val="002812FA"/>
    <w:rsid w:val="0028283D"/>
    <w:rsid w:val="0028368A"/>
    <w:rsid w:val="00283910"/>
    <w:rsid w:val="00283B7E"/>
    <w:rsid w:val="00283D40"/>
    <w:rsid w:val="002847A2"/>
    <w:rsid w:val="00284CEC"/>
    <w:rsid w:val="00285216"/>
    <w:rsid w:val="002854B6"/>
    <w:rsid w:val="002854CD"/>
    <w:rsid w:val="00285A34"/>
    <w:rsid w:val="00285A5C"/>
    <w:rsid w:val="00285CD6"/>
    <w:rsid w:val="002863CF"/>
    <w:rsid w:val="0028643D"/>
    <w:rsid w:val="00286492"/>
    <w:rsid w:val="00286D1E"/>
    <w:rsid w:val="00286EF7"/>
    <w:rsid w:val="00286F28"/>
    <w:rsid w:val="00287AC8"/>
    <w:rsid w:val="00287E37"/>
    <w:rsid w:val="00290126"/>
    <w:rsid w:val="002909B3"/>
    <w:rsid w:val="00290AC0"/>
    <w:rsid w:val="00290B06"/>
    <w:rsid w:val="00291114"/>
    <w:rsid w:val="00291FB9"/>
    <w:rsid w:val="00292254"/>
    <w:rsid w:val="002926EA"/>
    <w:rsid w:val="00292DBB"/>
    <w:rsid w:val="00294640"/>
    <w:rsid w:val="00294ED0"/>
    <w:rsid w:val="0029550F"/>
    <w:rsid w:val="0029552C"/>
    <w:rsid w:val="002955A7"/>
    <w:rsid w:val="00295806"/>
    <w:rsid w:val="00295A60"/>
    <w:rsid w:val="00295DFB"/>
    <w:rsid w:val="00295FD1"/>
    <w:rsid w:val="00296304"/>
    <w:rsid w:val="00296488"/>
    <w:rsid w:val="002964FB"/>
    <w:rsid w:val="00296856"/>
    <w:rsid w:val="00296F01"/>
    <w:rsid w:val="00297C3B"/>
    <w:rsid w:val="00297D87"/>
    <w:rsid w:val="002A06BB"/>
    <w:rsid w:val="002A09F5"/>
    <w:rsid w:val="002A109F"/>
    <w:rsid w:val="002A10F9"/>
    <w:rsid w:val="002A12CB"/>
    <w:rsid w:val="002A14C6"/>
    <w:rsid w:val="002A25E7"/>
    <w:rsid w:val="002A2F08"/>
    <w:rsid w:val="002A333C"/>
    <w:rsid w:val="002A3BCD"/>
    <w:rsid w:val="002A4BFB"/>
    <w:rsid w:val="002A5658"/>
    <w:rsid w:val="002A5BFF"/>
    <w:rsid w:val="002A6854"/>
    <w:rsid w:val="002A69D2"/>
    <w:rsid w:val="002A7539"/>
    <w:rsid w:val="002A7EE4"/>
    <w:rsid w:val="002B0974"/>
    <w:rsid w:val="002B0A1A"/>
    <w:rsid w:val="002B0EEC"/>
    <w:rsid w:val="002B13EA"/>
    <w:rsid w:val="002B15C1"/>
    <w:rsid w:val="002B17D7"/>
    <w:rsid w:val="002B1B71"/>
    <w:rsid w:val="002B1D7C"/>
    <w:rsid w:val="002B1E33"/>
    <w:rsid w:val="002B2AD9"/>
    <w:rsid w:val="002B307A"/>
    <w:rsid w:val="002B3318"/>
    <w:rsid w:val="002B3BF2"/>
    <w:rsid w:val="002B3CA7"/>
    <w:rsid w:val="002B3CB7"/>
    <w:rsid w:val="002B46B4"/>
    <w:rsid w:val="002B4A7C"/>
    <w:rsid w:val="002B5194"/>
    <w:rsid w:val="002B52AC"/>
    <w:rsid w:val="002B56E1"/>
    <w:rsid w:val="002B6433"/>
    <w:rsid w:val="002B6708"/>
    <w:rsid w:val="002B689A"/>
    <w:rsid w:val="002C0140"/>
    <w:rsid w:val="002C01DE"/>
    <w:rsid w:val="002C04F7"/>
    <w:rsid w:val="002C0D02"/>
    <w:rsid w:val="002C0D6E"/>
    <w:rsid w:val="002C0E7B"/>
    <w:rsid w:val="002C1BE8"/>
    <w:rsid w:val="002C1C11"/>
    <w:rsid w:val="002C1EA1"/>
    <w:rsid w:val="002C25BB"/>
    <w:rsid w:val="002C2D48"/>
    <w:rsid w:val="002C2D59"/>
    <w:rsid w:val="002C3A02"/>
    <w:rsid w:val="002C4026"/>
    <w:rsid w:val="002C40AF"/>
    <w:rsid w:val="002C4DAC"/>
    <w:rsid w:val="002C4F64"/>
    <w:rsid w:val="002C5088"/>
    <w:rsid w:val="002C6B42"/>
    <w:rsid w:val="002C6DBE"/>
    <w:rsid w:val="002C7996"/>
    <w:rsid w:val="002C7D0E"/>
    <w:rsid w:val="002C7D3B"/>
    <w:rsid w:val="002D0157"/>
    <w:rsid w:val="002D09AF"/>
    <w:rsid w:val="002D1FA4"/>
    <w:rsid w:val="002D1FE2"/>
    <w:rsid w:val="002D434C"/>
    <w:rsid w:val="002D4A08"/>
    <w:rsid w:val="002D4BB1"/>
    <w:rsid w:val="002D547F"/>
    <w:rsid w:val="002D5C16"/>
    <w:rsid w:val="002D61B4"/>
    <w:rsid w:val="002D6466"/>
    <w:rsid w:val="002D68AC"/>
    <w:rsid w:val="002D694C"/>
    <w:rsid w:val="002D6ACE"/>
    <w:rsid w:val="002D6AFE"/>
    <w:rsid w:val="002D6F97"/>
    <w:rsid w:val="002D714C"/>
    <w:rsid w:val="002D7267"/>
    <w:rsid w:val="002D72E9"/>
    <w:rsid w:val="002D77AD"/>
    <w:rsid w:val="002D77FA"/>
    <w:rsid w:val="002D78B3"/>
    <w:rsid w:val="002E1EEE"/>
    <w:rsid w:val="002E1FBE"/>
    <w:rsid w:val="002E2804"/>
    <w:rsid w:val="002E2C7D"/>
    <w:rsid w:val="002E31E3"/>
    <w:rsid w:val="002E51DC"/>
    <w:rsid w:val="002E568B"/>
    <w:rsid w:val="002E5759"/>
    <w:rsid w:val="002E5D96"/>
    <w:rsid w:val="002E60D1"/>
    <w:rsid w:val="002E64D3"/>
    <w:rsid w:val="002E67FF"/>
    <w:rsid w:val="002E6E81"/>
    <w:rsid w:val="002E6FC1"/>
    <w:rsid w:val="002E73D8"/>
    <w:rsid w:val="002F04ED"/>
    <w:rsid w:val="002F06A9"/>
    <w:rsid w:val="002F0A6A"/>
    <w:rsid w:val="002F0F4C"/>
    <w:rsid w:val="002F100B"/>
    <w:rsid w:val="002F182E"/>
    <w:rsid w:val="002F266A"/>
    <w:rsid w:val="002F2860"/>
    <w:rsid w:val="002F2FC0"/>
    <w:rsid w:val="002F3129"/>
    <w:rsid w:val="002F332D"/>
    <w:rsid w:val="002F364A"/>
    <w:rsid w:val="002F3A97"/>
    <w:rsid w:val="002F43D9"/>
    <w:rsid w:val="002F4586"/>
    <w:rsid w:val="002F4F78"/>
    <w:rsid w:val="002F6862"/>
    <w:rsid w:val="002F6FA5"/>
    <w:rsid w:val="002F7155"/>
    <w:rsid w:val="002F7A48"/>
    <w:rsid w:val="003006C1"/>
    <w:rsid w:val="00300884"/>
    <w:rsid w:val="00300A86"/>
    <w:rsid w:val="0030122B"/>
    <w:rsid w:val="00301288"/>
    <w:rsid w:val="00301CA2"/>
    <w:rsid w:val="0030247E"/>
    <w:rsid w:val="00302E83"/>
    <w:rsid w:val="00302F0D"/>
    <w:rsid w:val="00303201"/>
    <w:rsid w:val="003032B9"/>
    <w:rsid w:val="003034ED"/>
    <w:rsid w:val="00303F5E"/>
    <w:rsid w:val="00304870"/>
    <w:rsid w:val="00305170"/>
    <w:rsid w:val="003058AB"/>
    <w:rsid w:val="003062D8"/>
    <w:rsid w:val="00306B4E"/>
    <w:rsid w:val="003077A7"/>
    <w:rsid w:val="00307A19"/>
    <w:rsid w:val="00307CBA"/>
    <w:rsid w:val="00307D5E"/>
    <w:rsid w:val="003102B2"/>
    <w:rsid w:val="00310377"/>
    <w:rsid w:val="003106C3"/>
    <w:rsid w:val="003108AF"/>
    <w:rsid w:val="003109FD"/>
    <w:rsid w:val="003111CD"/>
    <w:rsid w:val="003118CB"/>
    <w:rsid w:val="0031265F"/>
    <w:rsid w:val="00312E88"/>
    <w:rsid w:val="00312FFA"/>
    <w:rsid w:val="0031308A"/>
    <w:rsid w:val="003132E3"/>
    <w:rsid w:val="00313ECB"/>
    <w:rsid w:val="00314B9F"/>
    <w:rsid w:val="00314C0C"/>
    <w:rsid w:val="00314C4A"/>
    <w:rsid w:val="00315629"/>
    <w:rsid w:val="00315821"/>
    <w:rsid w:val="00315AE3"/>
    <w:rsid w:val="0031640D"/>
    <w:rsid w:val="0031694C"/>
    <w:rsid w:val="00316A54"/>
    <w:rsid w:val="00316C00"/>
    <w:rsid w:val="00316CC5"/>
    <w:rsid w:val="003172DC"/>
    <w:rsid w:val="00317B5B"/>
    <w:rsid w:val="00317C4D"/>
    <w:rsid w:val="003203E8"/>
    <w:rsid w:val="00320995"/>
    <w:rsid w:val="00320C45"/>
    <w:rsid w:val="00320D68"/>
    <w:rsid w:val="003210DC"/>
    <w:rsid w:val="00321330"/>
    <w:rsid w:val="0032201F"/>
    <w:rsid w:val="003227BD"/>
    <w:rsid w:val="00322C10"/>
    <w:rsid w:val="00322ED8"/>
    <w:rsid w:val="00324196"/>
    <w:rsid w:val="00324A2A"/>
    <w:rsid w:val="00324A47"/>
    <w:rsid w:val="003250D3"/>
    <w:rsid w:val="00326EA2"/>
    <w:rsid w:val="00327E67"/>
    <w:rsid w:val="003302E0"/>
    <w:rsid w:val="0033130E"/>
    <w:rsid w:val="00331906"/>
    <w:rsid w:val="00331F56"/>
    <w:rsid w:val="0033247A"/>
    <w:rsid w:val="0033284B"/>
    <w:rsid w:val="00333D60"/>
    <w:rsid w:val="00334798"/>
    <w:rsid w:val="003357C5"/>
    <w:rsid w:val="00335827"/>
    <w:rsid w:val="00336358"/>
    <w:rsid w:val="00336504"/>
    <w:rsid w:val="00336CAF"/>
    <w:rsid w:val="0033727E"/>
    <w:rsid w:val="00340695"/>
    <w:rsid w:val="00340BAB"/>
    <w:rsid w:val="00340CB1"/>
    <w:rsid w:val="00341A0D"/>
    <w:rsid w:val="003426F2"/>
    <w:rsid w:val="00342BAC"/>
    <w:rsid w:val="00343169"/>
    <w:rsid w:val="0034318E"/>
    <w:rsid w:val="003432F1"/>
    <w:rsid w:val="00344D5E"/>
    <w:rsid w:val="00345259"/>
    <w:rsid w:val="00345406"/>
    <w:rsid w:val="00345620"/>
    <w:rsid w:val="00345B71"/>
    <w:rsid w:val="003463CC"/>
    <w:rsid w:val="0034666D"/>
    <w:rsid w:val="00346759"/>
    <w:rsid w:val="00347079"/>
    <w:rsid w:val="0034789F"/>
    <w:rsid w:val="00350C46"/>
    <w:rsid w:val="00351096"/>
    <w:rsid w:val="003511BA"/>
    <w:rsid w:val="0035126D"/>
    <w:rsid w:val="00351ADC"/>
    <w:rsid w:val="00351B6B"/>
    <w:rsid w:val="00352834"/>
    <w:rsid w:val="00352A78"/>
    <w:rsid w:val="00352DE0"/>
    <w:rsid w:val="00352EFC"/>
    <w:rsid w:val="00353390"/>
    <w:rsid w:val="00353C20"/>
    <w:rsid w:val="00354400"/>
    <w:rsid w:val="00354451"/>
    <w:rsid w:val="0035446F"/>
    <w:rsid w:val="0035462D"/>
    <w:rsid w:val="003548C5"/>
    <w:rsid w:val="0035511C"/>
    <w:rsid w:val="003565D1"/>
    <w:rsid w:val="00356D37"/>
    <w:rsid w:val="00357D53"/>
    <w:rsid w:val="00357F75"/>
    <w:rsid w:val="003609C8"/>
    <w:rsid w:val="00360B94"/>
    <w:rsid w:val="00360F86"/>
    <w:rsid w:val="00361301"/>
    <w:rsid w:val="0036160D"/>
    <w:rsid w:val="0036183C"/>
    <w:rsid w:val="0036231F"/>
    <w:rsid w:val="0036304C"/>
    <w:rsid w:val="003643E2"/>
    <w:rsid w:val="00364C0D"/>
    <w:rsid w:val="00365219"/>
    <w:rsid w:val="003653A5"/>
    <w:rsid w:val="0036594A"/>
    <w:rsid w:val="003659E6"/>
    <w:rsid w:val="0036626D"/>
    <w:rsid w:val="003668D2"/>
    <w:rsid w:val="00366B30"/>
    <w:rsid w:val="00366C82"/>
    <w:rsid w:val="00367389"/>
    <w:rsid w:val="003675F4"/>
    <w:rsid w:val="00367983"/>
    <w:rsid w:val="003701A7"/>
    <w:rsid w:val="00370B5B"/>
    <w:rsid w:val="00370FF8"/>
    <w:rsid w:val="003713E3"/>
    <w:rsid w:val="00371628"/>
    <w:rsid w:val="00371902"/>
    <w:rsid w:val="003721B3"/>
    <w:rsid w:val="003724FC"/>
    <w:rsid w:val="00372863"/>
    <w:rsid w:val="00372E4C"/>
    <w:rsid w:val="003730F5"/>
    <w:rsid w:val="00373CB8"/>
    <w:rsid w:val="00374053"/>
    <w:rsid w:val="0037450A"/>
    <w:rsid w:val="0037463A"/>
    <w:rsid w:val="003746A0"/>
    <w:rsid w:val="003746B4"/>
    <w:rsid w:val="003747DE"/>
    <w:rsid w:val="003750B5"/>
    <w:rsid w:val="00375907"/>
    <w:rsid w:val="00375C3A"/>
    <w:rsid w:val="00375C89"/>
    <w:rsid w:val="00376627"/>
    <w:rsid w:val="00376E95"/>
    <w:rsid w:val="00376FEE"/>
    <w:rsid w:val="003771F7"/>
    <w:rsid w:val="00380F64"/>
    <w:rsid w:val="003818A0"/>
    <w:rsid w:val="00381AC5"/>
    <w:rsid w:val="00381ECC"/>
    <w:rsid w:val="00382DD4"/>
    <w:rsid w:val="003830BF"/>
    <w:rsid w:val="00384060"/>
    <w:rsid w:val="00384189"/>
    <w:rsid w:val="003841A4"/>
    <w:rsid w:val="00384935"/>
    <w:rsid w:val="003878F7"/>
    <w:rsid w:val="00387C4A"/>
    <w:rsid w:val="0039057F"/>
    <w:rsid w:val="003905E1"/>
    <w:rsid w:val="00391872"/>
    <w:rsid w:val="00391A91"/>
    <w:rsid w:val="0039228A"/>
    <w:rsid w:val="00392B8C"/>
    <w:rsid w:val="00392D7B"/>
    <w:rsid w:val="00393408"/>
    <w:rsid w:val="0039352C"/>
    <w:rsid w:val="00393B31"/>
    <w:rsid w:val="00393BD3"/>
    <w:rsid w:val="003945C5"/>
    <w:rsid w:val="003950BC"/>
    <w:rsid w:val="003954C4"/>
    <w:rsid w:val="003968BB"/>
    <w:rsid w:val="00396A2C"/>
    <w:rsid w:val="0039757D"/>
    <w:rsid w:val="003979B3"/>
    <w:rsid w:val="00397C34"/>
    <w:rsid w:val="00397F52"/>
    <w:rsid w:val="003A041E"/>
    <w:rsid w:val="003A0B38"/>
    <w:rsid w:val="003A2116"/>
    <w:rsid w:val="003A251E"/>
    <w:rsid w:val="003A27BB"/>
    <w:rsid w:val="003A2887"/>
    <w:rsid w:val="003A301D"/>
    <w:rsid w:val="003A3534"/>
    <w:rsid w:val="003A4ED0"/>
    <w:rsid w:val="003A4F0D"/>
    <w:rsid w:val="003A512B"/>
    <w:rsid w:val="003A59A9"/>
    <w:rsid w:val="003A605E"/>
    <w:rsid w:val="003A627A"/>
    <w:rsid w:val="003A6528"/>
    <w:rsid w:val="003A6B93"/>
    <w:rsid w:val="003A6F4C"/>
    <w:rsid w:val="003A7D4E"/>
    <w:rsid w:val="003A7EF4"/>
    <w:rsid w:val="003B20BD"/>
    <w:rsid w:val="003B2497"/>
    <w:rsid w:val="003B2C04"/>
    <w:rsid w:val="003B2CF8"/>
    <w:rsid w:val="003B2D30"/>
    <w:rsid w:val="003B31C0"/>
    <w:rsid w:val="003B3213"/>
    <w:rsid w:val="003B343D"/>
    <w:rsid w:val="003B3BC6"/>
    <w:rsid w:val="003B43E6"/>
    <w:rsid w:val="003B4C87"/>
    <w:rsid w:val="003B4EF8"/>
    <w:rsid w:val="003B5AD1"/>
    <w:rsid w:val="003B639E"/>
    <w:rsid w:val="003B6864"/>
    <w:rsid w:val="003B6B6C"/>
    <w:rsid w:val="003B6EE6"/>
    <w:rsid w:val="003B780A"/>
    <w:rsid w:val="003C06C5"/>
    <w:rsid w:val="003C0756"/>
    <w:rsid w:val="003C0E3D"/>
    <w:rsid w:val="003C11DC"/>
    <w:rsid w:val="003C140C"/>
    <w:rsid w:val="003C1D7B"/>
    <w:rsid w:val="003C1FCA"/>
    <w:rsid w:val="003C22A9"/>
    <w:rsid w:val="003C2772"/>
    <w:rsid w:val="003C2A81"/>
    <w:rsid w:val="003C2CE8"/>
    <w:rsid w:val="003C393D"/>
    <w:rsid w:val="003C4401"/>
    <w:rsid w:val="003C458B"/>
    <w:rsid w:val="003C4C5C"/>
    <w:rsid w:val="003C50B3"/>
    <w:rsid w:val="003C5238"/>
    <w:rsid w:val="003C5C73"/>
    <w:rsid w:val="003C67E3"/>
    <w:rsid w:val="003C6E32"/>
    <w:rsid w:val="003C70AD"/>
    <w:rsid w:val="003C7548"/>
    <w:rsid w:val="003C7941"/>
    <w:rsid w:val="003C7C27"/>
    <w:rsid w:val="003D028F"/>
    <w:rsid w:val="003D0624"/>
    <w:rsid w:val="003D09BC"/>
    <w:rsid w:val="003D1008"/>
    <w:rsid w:val="003D1841"/>
    <w:rsid w:val="003D1DA2"/>
    <w:rsid w:val="003D1ED5"/>
    <w:rsid w:val="003D2C1D"/>
    <w:rsid w:val="003D3152"/>
    <w:rsid w:val="003D36F7"/>
    <w:rsid w:val="003D41FA"/>
    <w:rsid w:val="003D573A"/>
    <w:rsid w:val="003D58C6"/>
    <w:rsid w:val="003D5E30"/>
    <w:rsid w:val="003D5F28"/>
    <w:rsid w:val="003D619F"/>
    <w:rsid w:val="003D6500"/>
    <w:rsid w:val="003D6576"/>
    <w:rsid w:val="003D6A0E"/>
    <w:rsid w:val="003D79A7"/>
    <w:rsid w:val="003D7AE9"/>
    <w:rsid w:val="003E0205"/>
    <w:rsid w:val="003E024A"/>
    <w:rsid w:val="003E0838"/>
    <w:rsid w:val="003E08DC"/>
    <w:rsid w:val="003E0D7C"/>
    <w:rsid w:val="003E103C"/>
    <w:rsid w:val="003E1582"/>
    <w:rsid w:val="003E1C17"/>
    <w:rsid w:val="003E259C"/>
    <w:rsid w:val="003E3732"/>
    <w:rsid w:val="003E402C"/>
    <w:rsid w:val="003E40DD"/>
    <w:rsid w:val="003E4BA6"/>
    <w:rsid w:val="003E5079"/>
    <w:rsid w:val="003E540C"/>
    <w:rsid w:val="003E553C"/>
    <w:rsid w:val="003E5886"/>
    <w:rsid w:val="003E58F1"/>
    <w:rsid w:val="003E59EF"/>
    <w:rsid w:val="003E5A2F"/>
    <w:rsid w:val="003E5AFA"/>
    <w:rsid w:val="003E5DEF"/>
    <w:rsid w:val="003E6685"/>
    <w:rsid w:val="003E68B9"/>
    <w:rsid w:val="003E6D2F"/>
    <w:rsid w:val="003E6ED5"/>
    <w:rsid w:val="003E726F"/>
    <w:rsid w:val="003E7436"/>
    <w:rsid w:val="003E756B"/>
    <w:rsid w:val="003F0DBE"/>
    <w:rsid w:val="003F1724"/>
    <w:rsid w:val="003F20DD"/>
    <w:rsid w:val="003F25CC"/>
    <w:rsid w:val="003F3036"/>
    <w:rsid w:val="003F3559"/>
    <w:rsid w:val="003F4BCB"/>
    <w:rsid w:val="003F61CE"/>
    <w:rsid w:val="003F66B0"/>
    <w:rsid w:val="003F6BA6"/>
    <w:rsid w:val="003F6E04"/>
    <w:rsid w:val="003F6EDF"/>
    <w:rsid w:val="003F78DD"/>
    <w:rsid w:val="003F792B"/>
    <w:rsid w:val="003F7B3D"/>
    <w:rsid w:val="004004BE"/>
    <w:rsid w:val="00400837"/>
    <w:rsid w:val="004008AC"/>
    <w:rsid w:val="00400962"/>
    <w:rsid w:val="00400D03"/>
    <w:rsid w:val="0040435D"/>
    <w:rsid w:val="004047B4"/>
    <w:rsid w:val="00405541"/>
    <w:rsid w:val="0040559C"/>
    <w:rsid w:val="0040569A"/>
    <w:rsid w:val="00405F63"/>
    <w:rsid w:val="0040609D"/>
    <w:rsid w:val="0040639E"/>
    <w:rsid w:val="004069E0"/>
    <w:rsid w:val="00406CC8"/>
    <w:rsid w:val="00406CF5"/>
    <w:rsid w:val="0040767E"/>
    <w:rsid w:val="00407A93"/>
    <w:rsid w:val="0041006B"/>
    <w:rsid w:val="0041052B"/>
    <w:rsid w:val="004112C3"/>
    <w:rsid w:val="004117F0"/>
    <w:rsid w:val="0041198C"/>
    <w:rsid w:val="00411B24"/>
    <w:rsid w:val="004124A2"/>
    <w:rsid w:val="00412A64"/>
    <w:rsid w:val="00412FF9"/>
    <w:rsid w:val="004133DA"/>
    <w:rsid w:val="0041353A"/>
    <w:rsid w:val="00413787"/>
    <w:rsid w:val="004137DB"/>
    <w:rsid w:val="00413C5A"/>
    <w:rsid w:val="00413ECD"/>
    <w:rsid w:val="00414F39"/>
    <w:rsid w:val="0041560F"/>
    <w:rsid w:val="004162A1"/>
    <w:rsid w:val="00416A9C"/>
    <w:rsid w:val="004175A8"/>
    <w:rsid w:val="004201C1"/>
    <w:rsid w:val="004206BD"/>
    <w:rsid w:val="00420C61"/>
    <w:rsid w:val="00421596"/>
    <w:rsid w:val="0042175C"/>
    <w:rsid w:val="00421BC8"/>
    <w:rsid w:val="00421D90"/>
    <w:rsid w:val="00421FB2"/>
    <w:rsid w:val="004225C8"/>
    <w:rsid w:val="00422699"/>
    <w:rsid w:val="00422E7D"/>
    <w:rsid w:val="00422EED"/>
    <w:rsid w:val="00424CA5"/>
    <w:rsid w:val="00425544"/>
    <w:rsid w:val="004259E7"/>
    <w:rsid w:val="00425C9A"/>
    <w:rsid w:val="00425CC0"/>
    <w:rsid w:val="00426E3E"/>
    <w:rsid w:val="004276C0"/>
    <w:rsid w:val="0042774E"/>
    <w:rsid w:val="00427BB2"/>
    <w:rsid w:val="00430149"/>
    <w:rsid w:val="004303DB"/>
    <w:rsid w:val="004303EC"/>
    <w:rsid w:val="00430C63"/>
    <w:rsid w:val="0043108D"/>
    <w:rsid w:val="004313DD"/>
    <w:rsid w:val="004316BB"/>
    <w:rsid w:val="00431A0E"/>
    <w:rsid w:val="004320AD"/>
    <w:rsid w:val="004325DC"/>
    <w:rsid w:val="00432D19"/>
    <w:rsid w:val="00433858"/>
    <w:rsid w:val="00433A38"/>
    <w:rsid w:val="004343F7"/>
    <w:rsid w:val="00434D38"/>
    <w:rsid w:val="00434E4B"/>
    <w:rsid w:val="00435270"/>
    <w:rsid w:val="004358FE"/>
    <w:rsid w:val="004364A6"/>
    <w:rsid w:val="0043666D"/>
    <w:rsid w:val="00437C45"/>
    <w:rsid w:val="00437E60"/>
    <w:rsid w:val="00437F2D"/>
    <w:rsid w:val="004403C7"/>
    <w:rsid w:val="00440E78"/>
    <w:rsid w:val="00441147"/>
    <w:rsid w:val="004416D0"/>
    <w:rsid w:val="004419C5"/>
    <w:rsid w:val="00441EB5"/>
    <w:rsid w:val="00442E05"/>
    <w:rsid w:val="00442FD7"/>
    <w:rsid w:val="0044365F"/>
    <w:rsid w:val="00443AB7"/>
    <w:rsid w:val="00443C8B"/>
    <w:rsid w:val="00443E70"/>
    <w:rsid w:val="00444223"/>
    <w:rsid w:val="00444E53"/>
    <w:rsid w:val="00445041"/>
    <w:rsid w:val="0044514A"/>
    <w:rsid w:val="00446067"/>
    <w:rsid w:val="0044648A"/>
    <w:rsid w:val="00446D7D"/>
    <w:rsid w:val="00446FAF"/>
    <w:rsid w:val="00447161"/>
    <w:rsid w:val="00450095"/>
    <w:rsid w:val="00450568"/>
    <w:rsid w:val="00450988"/>
    <w:rsid w:val="0045098B"/>
    <w:rsid w:val="00450B1C"/>
    <w:rsid w:val="00450CD7"/>
    <w:rsid w:val="004510CC"/>
    <w:rsid w:val="004512C5"/>
    <w:rsid w:val="00451E7D"/>
    <w:rsid w:val="00451F4A"/>
    <w:rsid w:val="004524D2"/>
    <w:rsid w:val="00452A60"/>
    <w:rsid w:val="00452B60"/>
    <w:rsid w:val="00453372"/>
    <w:rsid w:val="00454741"/>
    <w:rsid w:val="00454803"/>
    <w:rsid w:val="00454B21"/>
    <w:rsid w:val="0045530E"/>
    <w:rsid w:val="004559BB"/>
    <w:rsid w:val="00456D79"/>
    <w:rsid w:val="004577B5"/>
    <w:rsid w:val="00460E81"/>
    <w:rsid w:val="004613F2"/>
    <w:rsid w:val="00461A96"/>
    <w:rsid w:val="00462277"/>
    <w:rsid w:val="004625C0"/>
    <w:rsid w:val="0046280A"/>
    <w:rsid w:val="00462E81"/>
    <w:rsid w:val="00463A62"/>
    <w:rsid w:val="00464C99"/>
    <w:rsid w:val="004658E1"/>
    <w:rsid w:val="00465F98"/>
    <w:rsid w:val="00466075"/>
    <w:rsid w:val="00467434"/>
    <w:rsid w:val="004676C5"/>
    <w:rsid w:val="00467EBD"/>
    <w:rsid w:val="004709AE"/>
    <w:rsid w:val="00471895"/>
    <w:rsid w:val="004735FC"/>
    <w:rsid w:val="00474B87"/>
    <w:rsid w:val="00475085"/>
    <w:rsid w:val="004750C7"/>
    <w:rsid w:val="0047518E"/>
    <w:rsid w:val="004754CA"/>
    <w:rsid w:val="00475B72"/>
    <w:rsid w:val="00475B9E"/>
    <w:rsid w:val="00475C23"/>
    <w:rsid w:val="00475C91"/>
    <w:rsid w:val="00475DD7"/>
    <w:rsid w:val="004761E7"/>
    <w:rsid w:val="0047642D"/>
    <w:rsid w:val="004765A3"/>
    <w:rsid w:val="004769CA"/>
    <w:rsid w:val="00477067"/>
    <w:rsid w:val="00477A52"/>
    <w:rsid w:val="0048076D"/>
    <w:rsid w:val="004818B1"/>
    <w:rsid w:val="00481D4E"/>
    <w:rsid w:val="00481F93"/>
    <w:rsid w:val="0048213E"/>
    <w:rsid w:val="004822C5"/>
    <w:rsid w:val="00482798"/>
    <w:rsid w:val="0048291D"/>
    <w:rsid w:val="00482B0F"/>
    <w:rsid w:val="00483012"/>
    <w:rsid w:val="00483B30"/>
    <w:rsid w:val="004845FE"/>
    <w:rsid w:val="004847FB"/>
    <w:rsid w:val="00484A26"/>
    <w:rsid w:val="004851CF"/>
    <w:rsid w:val="004858C8"/>
    <w:rsid w:val="00485EE8"/>
    <w:rsid w:val="004865C1"/>
    <w:rsid w:val="004866D8"/>
    <w:rsid w:val="004866D9"/>
    <w:rsid w:val="00486C30"/>
    <w:rsid w:val="004873C4"/>
    <w:rsid w:val="00487690"/>
    <w:rsid w:val="00487C25"/>
    <w:rsid w:val="00487CC6"/>
    <w:rsid w:val="00487E74"/>
    <w:rsid w:val="004909C2"/>
    <w:rsid w:val="00490CC2"/>
    <w:rsid w:val="00491A74"/>
    <w:rsid w:val="00491E90"/>
    <w:rsid w:val="00492B16"/>
    <w:rsid w:val="00492C36"/>
    <w:rsid w:val="00492C5E"/>
    <w:rsid w:val="004934C1"/>
    <w:rsid w:val="00493504"/>
    <w:rsid w:val="00493C3F"/>
    <w:rsid w:val="004945A0"/>
    <w:rsid w:val="0049483B"/>
    <w:rsid w:val="004949CA"/>
    <w:rsid w:val="004952A7"/>
    <w:rsid w:val="00495CEA"/>
    <w:rsid w:val="00495FE2"/>
    <w:rsid w:val="00497350"/>
    <w:rsid w:val="004977DC"/>
    <w:rsid w:val="00497835"/>
    <w:rsid w:val="00497914"/>
    <w:rsid w:val="00497F34"/>
    <w:rsid w:val="00497F96"/>
    <w:rsid w:val="004A07C1"/>
    <w:rsid w:val="004A0A5D"/>
    <w:rsid w:val="004A0A64"/>
    <w:rsid w:val="004A0D11"/>
    <w:rsid w:val="004A17E5"/>
    <w:rsid w:val="004A1996"/>
    <w:rsid w:val="004A21D2"/>
    <w:rsid w:val="004A23F3"/>
    <w:rsid w:val="004A2615"/>
    <w:rsid w:val="004A377E"/>
    <w:rsid w:val="004A393D"/>
    <w:rsid w:val="004A3C83"/>
    <w:rsid w:val="004A3DDE"/>
    <w:rsid w:val="004A4159"/>
    <w:rsid w:val="004A4233"/>
    <w:rsid w:val="004A451B"/>
    <w:rsid w:val="004A455D"/>
    <w:rsid w:val="004A50CC"/>
    <w:rsid w:val="004A517C"/>
    <w:rsid w:val="004A5604"/>
    <w:rsid w:val="004A596A"/>
    <w:rsid w:val="004A6C2A"/>
    <w:rsid w:val="004A6E73"/>
    <w:rsid w:val="004A7C9C"/>
    <w:rsid w:val="004B0268"/>
    <w:rsid w:val="004B0FA5"/>
    <w:rsid w:val="004B1111"/>
    <w:rsid w:val="004B1487"/>
    <w:rsid w:val="004B1488"/>
    <w:rsid w:val="004B1681"/>
    <w:rsid w:val="004B1799"/>
    <w:rsid w:val="004B250B"/>
    <w:rsid w:val="004B25E9"/>
    <w:rsid w:val="004B286A"/>
    <w:rsid w:val="004B2B77"/>
    <w:rsid w:val="004B319A"/>
    <w:rsid w:val="004B3841"/>
    <w:rsid w:val="004B38FD"/>
    <w:rsid w:val="004B4852"/>
    <w:rsid w:val="004B4942"/>
    <w:rsid w:val="004B58AF"/>
    <w:rsid w:val="004B598A"/>
    <w:rsid w:val="004B6C64"/>
    <w:rsid w:val="004B6CF2"/>
    <w:rsid w:val="004B6F9F"/>
    <w:rsid w:val="004B7517"/>
    <w:rsid w:val="004B7AC2"/>
    <w:rsid w:val="004C017B"/>
    <w:rsid w:val="004C169A"/>
    <w:rsid w:val="004C265F"/>
    <w:rsid w:val="004C29B6"/>
    <w:rsid w:val="004C2A0C"/>
    <w:rsid w:val="004C2B03"/>
    <w:rsid w:val="004C32E0"/>
    <w:rsid w:val="004C43C3"/>
    <w:rsid w:val="004C4911"/>
    <w:rsid w:val="004C5A0D"/>
    <w:rsid w:val="004C5CF2"/>
    <w:rsid w:val="004C5D49"/>
    <w:rsid w:val="004C6A3A"/>
    <w:rsid w:val="004C7001"/>
    <w:rsid w:val="004C74E2"/>
    <w:rsid w:val="004C7E9B"/>
    <w:rsid w:val="004D0686"/>
    <w:rsid w:val="004D0CA9"/>
    <w:rsid w:val="004D0F1F"/>
    <w:rsid w:val="004D12F5"/>
    <w:rsid w:val="004D1D6A"/>
    <w:rsid w:val="004D1DE8"/>
    <w:rsid w:val="004D257C"/>
    <w:rsid w:val="004D27BA"/>
    <w:rsid w:val="004D2A50"/>
    <w:rsid w:val="004D2CC8"/>
    <w:rsid w:val="004D34CA"/>
    <w:rsid w:val="004D3578"/>
    <w:rsid w:val="004D3586"/>
    <w:rsid w:val="004D368F"/>
    <w:rsid w:val="004D3929"/>
    <w:rsid w:val="004D3D6A"/>
    <w:rsid w:val="004D4221"/>
    <w:rsid w:val="004D454D"/>
    <w:rsid w:val="004D4661"/>
    <w:rsid w:val="004D5486"/>
    <w:rsid w:val="004D5A5B"/>
    <w:rsid w:val="004D5DEE"/>
    <w:rsid w:val="004D75D9"/>
    <w:rsid w:val="004D788D"/>
    <w:rsid w:val="004E01A1"/>
    <w:rsid w:val="004E026A"/>
    <w:rsid w:val="004E170B"/>
    <w:rsid w:val="004E18A1"/>
    <w:rsid w:val="004E2061"/>
    <w:rsid w:val="004E213A"/>
    <w:rsid w:val="004E3168"/>
    <w:rsid w:val="004E333E"/>
    <w:rsid w:val="004E36AA"/>
    <w:rsid w:val="004E36CD"/>
    <w:rsid w:val="004E3B65"/>
    <w:rsid w:val="004E3C1B"/>
    <w:rsid w:val="004E4795"/>
    <w:rsid w:val="004E4CC8"/>
    <w:rsid w:val="004E79CC"/>
    <w:rsid w:val="004F0017"/>
    <w:rsid w:val="004F01D7"/>
    <w:rsid w:val="004F0268"/>
    <w:rsid w:val="004F0D11"/>
    <w:rsid w:val="004F19EC"/>
    <w:rsid w:val="004F1DDF"/>
    <w:rsid w:val="004F2065"/>
    <w:rsid w:val="004F23D7"/>
    <w:rsid w:val="004F3233"/>
    <w:rsid w:val="004F3D9A"/>
    <w:rsid w:val="004F4192"/>
    <w:rsid w:val="004F425A"/>
    <w:rsid w:val="004F4369"/>
    <w:rsid w:val="004F4F13"/>
    <w:rsid w:val="004F514B"/>
    <w:rsid w:val="004F576A"/>
    <w:rsid w:val="004F593C"/>
    <w:rsid w:val="004F5EF2"/>
    <w:rsid w:val="004F636A"/>
    <w:rsid w:val="004F67A9"/>
    <w:rsid w:val="004F6AAB"/>
    <w:rsid w:val="004F6D1E"/>
    <w:rsid w:val="004F6FD5"/>
    <w:rsid w:val="004F7978"/>
    <w:rsid w:val="004F79E4"/>
    <w:rsid w:val="004F7B8B"/>
    <w:rsid w:val="004F7D4F"/>
    <w:rsid w:val="00500415"/>
    <w:rsid w:val="00500AD3"/>
    <w:rsid w:val="00500D1A"/>
    <w:rsid w:val="0050125F"/>
    <w:rsid w:val="005012EA"/>
    <w:rsid w:val="0050143B"/>
    <w:rsid w:val="00501EF7"/>
    <w:rsid w:val="00502CC7"/>
    <w:rsid w:val="0050309F"/>
    <w:rsid w:val="005030BA"/>
    <w:rsid w:val="00503996"/>
    <w:rsid w:val="00503A14"/>
    <w:rsid w:val="00503A4A"/>
    <w:rsid w:val="005046C7"/>
    <w:rsid w:val="00504E32"/>
    <w:rsid w:val="00504E94"/>
    <w:rsid w:val="0050527B"/>
    <w:rsid w:val="00506892"/>
    <w:rsid w:val="0050701C"/>
    <w:rsid w:val="00507199"/>
    <w:rsid w:val="005074B9"/>
    <w:rsid w:val="005075C7"/>
    <w:rsid w:val="00510266"/>
    <w:rsid w:val="00511260"/>
    <w:rsid w:val="00511AA3"/>
    <w:rsid w:val="00511EFD"/>
    <w:rsid w:val="0051281D"/>
    <w:rsid w:val="00512FA2"/>
    <w:rsid w:val="005131F5"/>
    <w:rsid w:val="0051334D"/>
    <w:rsid w:val="00514080"/>
    <w:rsid w:val="005144D8"/>
    <w:rsid w:val="00514D80"/>
    <w:rsid w:val="00514DCA"/>
    <w:rsid w:val="005154D8"/>
    <w:rsid w:val="00515577"/>
    <w:rsid w:val="00515861"/>
    <w:rsid w:val="00515C3F"/>
    <w:rsid w:val="00515DAE"/>
    <w:rsid w:val="00515F50"/>
    <w:rsid w:val="00516286"/>
    <w:rsid w:val="00516512"/>
    <w:rsid w:val="00516A1E"/>
    <w:rsid w:val="00517486"/>
    <w:rsid w:val="0052053D"/>
    <w:rsid w:val="00520710"/>
    <w:rsid w:val="00520BFC"/>
    <w:rsid w:val="005210A6"/>
    <w:rsid w:val="005222DD"/>
    <w:rsid w:val="0052428F"/>
    <w:rsid w:val="00524364"/>
    <w:rsid w:val="00524D5C"/>
    <w:rsid w:val="005259F8"/>
    <w:rsid w:val="00525C1E"/>
    <w:rsid w:val="00525CC4"/>
    <w:rsid w:val="00525FB8"/>
    <w:rsid w:val="00526330"/>
    <w:rsid w:val="00526E31"/>
    <w:rsid w:val="0052741A"/>
    <w:rsid w:val="0053002D"/>
    <w:rsid w:val="00530A0E"/>
    <w:rsid w:val="00530BE1"/>
    <w:rsid w:val="005318EE"/>
    <w:rsid w:val="00531B07"/>
    <w:rsid w:val="00531B0E"/>
    <w:rsid w:val="00532EC7"/>
    <w:rsid w:val="0053379D"/>
    <w:rsid w:val="00533C08"/>
    <w:rsid w:val="00534309"/>
    <w:rsid w:val="00535110"/>
    <w:rsid w:val="0053593F"/>
    <w:rsid w:val="00536F26"/>
    <w:rsid w:val="0053731D"/>
    <w:rsid w:val="0053763E"/>
    <w:rsid w:val="005400B8"/>
    <w:rsid w:val="005401D4"/>
    <w:rsid w:val="00540FAF"/>
    <w:rsid w:val="00540FEB"/>
    <w:rsid w:val="005412D5"/>
    <w:rsid w:val="00541595"/>
    <w:rsid w:val="005417BD"/>
    <w:rsid w:val="00541BDC"/>
    <w:rsid w:val="00541D79"/>
    <w:rsid w:val="00542DAB"/>
    <w:rsid w:val="00543603"/>
    <w:rsid w:val="005439A8"/>
    <w:rsid w:val="00543D35"/>
    <w:rsid w:val="00543D5F"/>
    <w:rsid w:val="00543E6C"/>
    <w:rsid w:val="00543F7A"/>
    <w:rsid w:val="00543FBE"/>
    <w:rsid w:val="005440F2"/>
    <w:rsid w:val="00544169"/>
    <w:rsid w:val="00545025"/>
    <w:rsid w:val="0054580A"/>
    <w:rsid w:val="00545830"/>
    <w:rsid w:val="005458C6"/>
    <w:rsid w:val="00545F03"/>
    <w:rsid w:val="0054617E"/>
    <w:rsid w:val="00546716"/>
    <w:rsid w:val="0054688E"/>
    <w:rsid w:val="00546E0D"/>
    <w:rsid w:val="00547321"/>
    <w:rsid w:val="0054767D"/>
    <w:rsid w:val="005477F6"/>
    <w:rsid w:val="00550023"/>
    <w:rsid w:val="0055026E"/>
    <w:rsid w:val="00550968"/>
    <w:rsid w:val="00551035"/>
    <w:rsid w:val="005512DD"/>
    <w:rsid w:val="00551778"/>
    <w:rsid w:val="005518F6"/>
    <w:rsid w:val="0055256D"/>
    <w:rsid w:val="00552D34"/>
    <w:rsid w:val="00552DBD"/>
    <w:rsid w:val="00553215"/>
    <w:rsid w:val="005532F1"/>
    <w:rsid w:val="00553565"/>
    <w:rsid w:val="00554F70"/>
    <w:rsid w:val="005554C6"/>
    <w:rsid w:val="00555A50"/>
    <w:rsid w:val="00555B9C"/>
    <w:rsid w:val="00555FE6"/>
    <w:rsid w:val="00556E2F"/>
    <w:rsid w:val="00557CF6"/>
    <w:rsid w:val="00557EF2"/>
    <w:rsid w:val="0056027E"/>
    <w:rsid w:val="0056030E"/>
    <w:rsid w:val="0056042F"/>
    <w:rsid w:val="005617F8"/>
    <w:rsid w:val="005619B1"/>
    <w:rsid w:val="00561ECD"/>
    <w:rsid w:val="00562110"/>
    <w:rsid w:val="005622B6"/>
    <w:rsid w:val="0056274D"/>
    <w:rsid w:val="00563024"/>
    <w:rsid w:val="00563934"/>
    <w:rsid w:val="00565087"/>
    <w:rsid w:val="0056645F"/>
    <w:rsid w:val="005666D9"/>
    <w:rsid w:val="00566993"/>
    <w:rsid w:val="00566C0D"/>
    <w:rsid w:val="00566F59"/>
    <w:rsid w:val="00567C60"/>
    <w:rsid w:val="00567FF3"/>
    <w:rsid w:val="00570228"/>
    <w:rsid w:val="005706F1"/>
    <w:rsid w:val="00570C4F"/>
    <w:rsid w:val="00570F15"/>
    <w:rsid w:val="00570FC9"/>
    <w:rsid w:val="00571470"/>
    <w:rsid w:val="00571D81"/>
    <w:rsid w:val="00571DAD"/>
    <w:rsid w:val="00572207"/>
    <w:rsid w:val="00572430"/>
    <w:rsid w:val="00572845"/>
    <w:rsid w:val="00572B93"/>
    <w:rsid w:val="005737A6"/>
    <w:rsid w:val="005739FD"/>
    <w:rsid w:val="00573A1C"/>
    <w:rsid w:val="00574021"/>
    <w:rsid w:val="00574C29"/>
    <w:rsid w:val="00575412"/>
    <w:rsid w:val="0057547A"/>
    <w:rsid w:val="00575693"/>
    <w:rsid w:val="0057662B"/>
    <w:rsid w:val="00576993"/>
    <w:rsid w:val="00577055"/>
    <w:rsid w:val="0057770E"/>
    <w:rsid w:val="00577C48"/>
    <w:rsid w:val="00580BF6"/>
    <w:rsid w:val="00580F7F"/>
    <w:rsid w:val="00580FF4"/>
    <w:rsid w:val="00581197"/>
    <w:rsid w:val="00581223"/>
    <w:rsid w:val="00581363"/>
    <w:rsid w:val="00581CF7"/>
    <w:rsid w:val="00581D49"/>
    <w:rsid w:val="00582255"/>
    <w:rsid w:val="00582BE6"/>
    <w:rsid w:val="005837D4"/>
    <w:rsid w:val="00583814"/>
    <w:rsid w:val="005838C3"/>
    <w:rsid w:val="00584DDC"/>
    <w:rsid w:val="00584FE3"/>
    <w:rsid w:val="00585C94"/>
    <w:rsid w:val="00585FA7"/>
    <w:rsid w:val="005864B9"/>
    <w:rsid w:val="005869B7"/>
    <w:rsid w:val="00587546"/>
    <w:rsid w:val="00587856"/>
    <w:rsid w:val="00587DEC"/>
    <w:rsid w:val="00590FD7"/>
    <w:rsid w:val="005910A4"/>
    <w:rsid w:val="00591151"/>
    <w:rsid w:val="0059130A"/>
    <w:rsid w:val="0059229A"/>
    <w:rsid w:val="00592747"/>
    <w:rsid w:val="00592924"/>
    <w:rsid w:val="005930B5"/>
    <w:rsid w:val="0059400B"/>
    <w:rsid w:val="005943BF"/>
    <w:rsid w:val="0059525D"/>
    <w:rsid w:val="00595B41"/>
    <w:rsid w:val="00595D6E"/>
    <w:rsid w:val="00595E60"/>
    <w:rsid w:val="00595E65"/>
    <w:rsid w:val="005964AD"/>
    <w:rsid w:val="005971A2"/>
    <w:rsid w:val="00597CEC"/>
    <w:rsid w:val="005A05D1"/>
    <w:rsid w:val="005A0E94"/>
    <w:rsid w:val="005A0EC6"/>
    <w:rsid w:val="005A10F5"/>
    <w:rsid w:val="005A1164"/>
    <w:rsid w:val="005A1511"/>
    <w:rsid w:val="005A17C6"/>
    <w:rsid w:val="005A1875"/>
    <w:rsid w:val="005A18F8"/>
    <w:rsid w:val="005A1CA2"/>
    <w:rsid w:val="005A1F7E"/>
    <w:rsid w:val="005A2D90"/>
    <w:rsid w:val="005A3210"/>
    <w:rsid w:val="005A32C9"/>
    <w:rsid w:val="005A330D"/>
    <w:rsid w:val="005A3534"/>
    <w:rsid w:val="005A3E80"/>
    <w:rsid w:val="005A40F2"/>
    <w:rsid w:val="005A4E05"/>
    <w:rsid w:val="005A64E2"/>
    <w:rsid w:val="005A6617"/>
    <w:rsid w:val="005A7613"/>
    <w:rsid w:val="005A7688"/>
    <w:rsid w:val="005A7CD0"/>
    <w:rsid w:val="005B036A"/>
    <w:rsid w:val="005B0DC2"/>
    <w:rsid w:val="005B0F9D"/>
    <w:rsid w:val="005B1782"/>
    <w:rsid w:val="005B1C20"/>
    <w:rsid w:val="005B1C73"/>
    <w:rsid w:val="005B2C3C"/>
    <w:rsid w:val="005B337D"/>
    <w:rsid w:val="005B35E7"/>
    <w:rsid w:val="005B3F16"/>
    <w:rsid w:val="005B457A"/>
    <w:rsid w:val="005B50D4"/>
    <w:rsid w:val="005B544A"/>
    <w:rsid w:val="005B5514"/>
    <w:rsid w:val="005B69D4"/>
    <w:rsid w:val="005B7A7E"/>
    <w:rsid w:val="005B7BAA"/>
    <w:rsid w:val="005B7C9B"/>
    <w:rsid w:val="005C06C2"/>
    <w:rsid w:val="005C15DA"/>
    <w:rsid w:val="005C17C7"/>
    <w:rsid w:val="005C1A90"/>
    <w:rsid w:val="005C2974"/>
    <w:rsid w:val="005C298A"/>
    <w:rsid w:val="005C3423"/>
    <w:rsid w:val="005C380B"/>
    <w:rsid w:val="005C439E"/>
    <w:rsid w:val="005C477F"/>
    <w:rsid w:val="005C4FF4"/>
    <w:rsid w:val="005C5AB6"/>
    <w:rsid w:val="005C6409"/>
    <w:rsid w:val="005C67C8"/>
    <w:rsid w:val="005C68EA"/>
    <w:rsid w:val="005C6E86"/>
    <w:rsid w:val="005C6ECB"/>
    <w:rsid w:val="005D038C"/>
    <w:rsid w:val="005D1CDC"/>
    <w:rsid w:val="005D1DD6"/>
    <w:rsid w:val="005D1E28"/>
    <w:rsid w:val="005D1F46"/>
    <w:rsid w:val="005D31A1"/>
    <w:rsid w:val="005D3931"/>
    <w:rsid w:val="005D3F1B"/>
    <w:rsid w:val="005D4201"/>
    <w:rsid w:val="005D4A0A"/>
    <w:rsid w:val="005D5219"/>
    <w:rsid w:val="005D5684"/>
    <w:rsid w:val="005D5CFF"/>
    <w:rsid w:val="005D6627"/>
    <w:rsid w:val="005D6926"/>
    <w:rsid w:val="005D709A"/>
    <w:rsid w:val="005D741E"/>
    <w:rsid w:val="005D7893"/>
    <w:rsid w:val="005E037C"/>
    <w:rsid w:val="005E0804"/>
    <w:rsid w:val="005E1593"/>
    <w:rsid w:val="005E210F"/>
    <w:rsid w:val="005E235E"/>
    <w:rsid w:val="005E27D7"/>
    <w:rsid w:val="005E282D"/>
    <w:rsid w:val="005E2FD7"/>
    <w:rsid w:val="005E39C3"/>
    <w:rsid w:val="005E40AD"/>
    <w:rsid w:val="005E42C1"/>
    <w:rsid w:val="005E433F"/>
    <w:rsid w:val="005E43C1"/>
    <w:rsid w:val="005E4606"/>
    <w:rsid w:val="005E4A23"/>
    <w:rsid w:val="005E4BAF"/>
    <w:rsid w:val="005E529C"/>
    <w:rsid w:val="005E5963"/>
    <w:rsid w:val="005E5973"/>
    <w:rsid w:val="005E5985"/>
    <w:rsid w:val="005E7D94"/>
    <w:rsid w:val="005E7F47"/>
    <w:rsid w:val="005F072F"/>
    <w:rsid w:val="005F0D63"/>
    <w:rsid w:val="005F0F55"/>
    <w:rsid w:val="005F1363"/>
    <w:rsid w:val="005F14B5"/>
    <w:rsid w:val="005F18EC"/>
    <w:rsid w:val="005F19FA"/>
    <w:rsid w:val="005F259E"/>
    <w:rsid w:val="005F2CEB"/>
    <w:rsid w:val="005F37E8"/>
    <w:rsid w:val="005F3BCF"/>
    <w:rsid w:val="005F3EF0"/>
    <w:rsid w:val="005F4637"/>
    <w:rsid w:val="005F4D3E"/>
    <w:rsid w:val="005F535D"/>
    <w:rsid w:val="005F593D"/>
    <w:rsid w:val="005F5CA1"/>
    <w:rsid w:val="005F6A8E"/>
    <w:rsid w:val="005F6AC7"/>
    <w:rsid w:val="005F6DA1"/>
    <w:rsid w:val="005F702F"/>
    <w:rsid w:val="005F7AED"/>
    <w:rsid w:val="006010FD"/>
    <w:rsid w:val="00601267"/>
    <w:rsid w:val="006017CB"/>
    <w:rsid w:val="00601D83"/>
    <w:rsid w:val="0060210D"/>
    <w:rsid w:val="006029DA"/>
    <w:rsid w:val="00602C86"/>
    <w:rsid w:val="0060349C"/>
    <w:rsid w:val="00603579"/>
    <w:rsid w:val="006038C3"/>
    <w:rsid w:val="00603C82"/>
    <w:rsid w:val="00603F88"/>
    <w:rsid w:val="00604130"/>
    <w:rsid w:val="006051BC"/>
    <w:rsid w:val="006068E6"/>
    <w:rsid w:val="00606A54"/>
    <w:rsid w:val="00606DF7"/>
    <w:rsid w:val="006105F0"/>
    <w:rsid w:val="00610719"/>
    <w:rsid w:val="00611E56"/>
    <w:rsid w:val="00612129"/>
    <w:rsid w:val="00612D10"/>
    <w:rsid w:val="00613A10"/>
    <w:rsid w:val="00613A5F"/>
    <w:rsid w:val="00614B3A"/>
    <w:rsid w:val="00614C3F"/>
    <w:rsid w:val="00614E5E"/>
    <w:rsid w:val="00615162"/>
    <w:rsid w:val="00615223"/>
    <w:rsid w:val="00615774"/>
    <w:rsid w:val="00615796"/>
    <w:rsid w:val="00615836"/>
    <w:rsid w:val="006163FF"/>
    <w:rsid w:val="0061651C"/>
    <w:rsid w:val="0061680F"/>
    <w:rsid w:val="00617241"/>
    <w:rsid w:val="00617397"/>
    <w:rsid w:val="00617F9B"/>
    <w:rsid w:val="00620592"/>
    <w:rsid w:val="00620843"/>
    <w:rsid w:val="00621188"/>
    <w:rsid w:val="00621224"/>
    <w:rsid w:val="006215E6"/>
    <w:rsid w:val="00621D5A"/>
    <w:rsid w:val="00621DCD"/>
    <w:rsid w:val="00621EF5"/>
    <w:rsid w:val="00622687"/>
    <w:rsid w:val="00623913"/>
    <w:rsid w:val="006239D0"/>
    <w:rsid w:val="00623B0D"/>
    <w:rsid w:val="006243E0"/>
    <w:rsid w:val="006243ED"/>
    <w:rsid w:val="00624539"/>
    <w:rsid w:val="006252F8"/>
    <w:rsid w:val="0062578E"/>
    <w:rsid w:val="00626042"/>
    <w:rsid w:val="00626119"/>
    <w:rsid w:val="00626497"/>
    <w:rsid w:val="00626691"/>
    <w:rsid w:val="00626D9E"/>
    <w:rsid w:val="00626E69"/>
    <w:rsid w:val="006271B0"/>
    <w:rsid w:val="006275F6"/>
    <w:rsid w:val="00631285"/>
    <w:rsid w:val="00631928"/>
    <w:rsid w:val="00631A3C"/>
    <w:rsid w:val="00631F15"/>
    <w:rsid w:val="00632D6E"/>
    <w:rsid w:val="00633099"/>
    <w:rsid w:val="006336DF"/>
    <w:rsid w:val="00633985"/>
    <w:rsid w:val="00633E38"/>
    <w:rsid w:val="00635198"/>
    <w:rsid w:val="006353B4"/>
    <w:rsid w:val="00635722"/>
    <w:rsid w:val="00635E02"/>
    <w:rsid w:val="00636C27"/>
    <w:rsid w:val="00637820"/>
    <w:rsid w:val="00637918"/>
    <w:rsid w:val="00637A44"/>
    <w:rsid w:val="006405C1"/>
    <w:rsid w:val="006406A7"/>
    <w:rsid w:val="00640E67"/>
    <w:rsid w:val="00640E68"/>
    <w:rsid w:val="0064186F"/>
    <w:rsid w:val="00641E7F"/>
    <w:rsid w:val="006428B2"/>
    <w:rsid w:val="0064315F"/>
    <w:rsid w:val="00643754"/>
    <w:rsid w:val="0064380A"/>
    <w:rsid w:val="00644849"/>
    <w:rsid w:val="00644F82"/>
    <w:rsid w:val="006450B0"/>
    <w:rsid w:val="00645151"/>
    <w:rsid w:val="00645A28"/>
    <w:rsid w:val="00645A57"/>
    <w:rsid w:val="00645BDA"/>
    <w:rsid w:val="0064602B"/>
    <w:rsid w:val="0064675D"/>
    <w:rsid w:val="00646903"/>
    <w:rsid w:val="00646CCA"/>
    <w:rsid w:val="00646F91"/>
    <w:rsid w:val="00647034"/>
    <w:rsid w:val="006472CA"/>
    <w:rsid w:val="00647EE6"/>
    <w:rsid w:val="006500F1"/>
    <w:rsid w:val="00650435"/>
    <w:rsid w:val="00650915"/>
    <w:rsid w:val="00650B2A"/>
    <w:rsid w:val="00650C62"/>
    <w:rsid w:val="00652960"/>
    <w:rsid w:val="00652EDD"/>
    <w:rsid w:val="00652EE6"/>
    <w:rsid w:val="00653BE4"/>
    <w:rsid w:val="00653D45"/>
    <w:rsid w:val="00654AC6"/>
    <w:rsid w:val="006554B1"/>
    <w:rsid w:val="006556C2"/>
    <w:rsid w:val="00655B8B"/>
    <w:rsid w:val="00656007"/>
    <w:rsid w:val="006564CA"/>
    <w:rsid w:val="00657039"/>
    <w:rsid w:val="006574A1"/>
    <w:rsid w:val="0065765D"/>
    <w:rsid w:val="00657F54"/>
    <w:rsid w:val="00660019"/>
    <w:rsid w:val="0066025A"/>
    <w:rsid w:val="00660760"/>
    <w:rsid w:val="00660C54"/>
    <w:rsid w:val="00661960"/>
    <w:rsid w:val="00662409"/>
    <w:rsid w:val="00662D8C"/>
    <w:rsid w:val="00662FC1"/>
    <w:rsid w:val="00664956"/>
    <w:rsid w:val="0066499C"/>
    <w:rsid w:val="006653E8"/>
    <w:rsid w:val="00665CE6"/>
    <w:rsid w:val="00665ECC"/>
    <w:rsid w:val="00666040"/>
    <w:rsid w:val="006661D3"/>
    <w:rsid w:val="00666270"/>
    <w:rsid w:val="00666C98"/>
    <w:rsid w:val="00666FAD"/>
    <w:rsid w:val="0066726C"/>
    <w:rsid w:val="00667527"/>
    <w:rsid w:val="00667BD0"/>
    <w:rsid w:val="006709D2"/>
    <w:rsid w:val="00670CF5"/>
    <w:rsid w:val="00670ED9"/>
    <w:rsid w:val="0067106B"/>
    <w:rsid w:val="0067136D"/>
    <w:rsid w:val="0067199E"/>
    <w:rsid w:val="00672068"/>
    <w:rsid w:val="00672BF0"/>
    <w:rsid w:val="00672BF5"/>
    <w:rsid w:val="0067328B"/>
    <w:rsid w:val="006732CE"/>
    <w:rsid w:val="00673A3E"/>
    <w:rsid w:val="00673A6E"/>
    <w:rsid w:val="00673EE2"/>
    <w:rsid w:val="00674536"/>
    <w:rsid w:val="006745C4"/>
    <w:rsid w:val="00674699"/>
    <w:rsid w:val="00674AD4"/>
    <w:rsid w:val="00674DF6"/>
    <w:rsid w:val="00675244"/>
    <w:rsid w:val="0067535E"/>
    <w:rsid w:val="006755EF"/>
    <w:rsid w:val="006759DE"/>
    <w:rsid w:val="00676662"/>
    <w:rsid w:val="006767CF"/>
    <w:rsid w:val="00676C0E"/>
    <w:rsid w:val="00676D2D"/>
    <w:rsid w:val="00677112"/>
    <w:rsid w:val="0067717F"/>
    <w:rsid w:val="006778B7"/>
    <w:rsid w:val="00677C7D"/>
    <w:rsid w:val="00677F3C"/>
    <w:rsid w:val="00680578"/>
    <w:rsid w:val="00680C37"/>
    <w:rsid w:val="006816C2"/>
    <w:rsid w:val="00681780"/>
    <w:rsid w:val="00682098"/>
    <w:rsid w:val="00682117"/>
    <w:rsid w:val="00682C6C"/>
    <w:rsid w:val="006830D2"/>
    <w:rsid w:val="00683477"/>
    <w:rsid w:val="00683AD4"/>
    <w:rsid w:val="0068401A"/>
    <w:rsid w:val="006848CC"/>
    <w:rsid w:val="00684AC9"/>
    <w:rsid w:val="00684D1F"/>
    <w:rsid w:val="00685008"/>
    <w:rsid w:val="00685DB4"/>
    <w:rsid w:val="0068605B"/>
    <w:rsid w:val="00686566"/>
    <w:rsid w:val="00686604"/>
    <w:rsid w:val="00686D2C"/>
    <w:rsid w:val="00686D6B"/>
    <w:rsid w:val="00687D23"/>
    <w:rsid w:val="00687E55"/>
    <w:rsid w:val="00687FC7"/>
    <w:rsid w:val="00690931"/>
    <w:rsid w:val="00691753"/>
    <w:rsid w:val="00691D5F"/>
    <w:rsid w:val="00692FD7"/>
    <w:rsid w:val="0069303F"/>
    <w:rsid w:val="00693772"/>
    <w:rsid w:val="00694298"/>
    <w:rsid w:val="00694611"/>
    <w:rsid w:val="00694D9C"/>
    <w:rsid w:val="00694EAB"/>
    <w:rsid w:val="00695141"/>
    <w:rsid w:val="00695AAB"/>
    <w:rsid w:val="006960C8"/>
    <w:rsid w:val="00696165"/>
    <w:rsid w:val="00697652"/>
    <w:rsid w:val="00697E93"/>
    <w:rsid w:val="00697E95"/>
    <w:rsid w:val="00697E99"/>
    <w:rsid w:val="006A1135"/>
    <w:rsid w:val="006A116C"/>
    <w:rsid w:val="006A11EE"/>
    <w:rsid w:val="006A1280"/>
    <w:rsid w:val="006A220D"/>
    <w:rsid w:val="006A269D"/>
    <w:rsid w:val="006A2D2C"/>
    <w:rsid w:val="006A3097"/>
    <w:rsid w:val="006A3515"/>
    <w:rsid w:val="006A3C6E"/>
    <w:rsid w:val="006A4FE5"/>
    <w:rsid w:val="006A545C"/>
    <w:rsid w:val="006A5C8D"/>
    <w:rsid w:val="006A5F7E"/>
    <w:rsid w:val="006A60C6"/>
    <w:rsid w:val="006A629E"/>
    <w:rsid w:val="006A65D9"/>
    <w:rsid w:val="006A7531"/>
    <w:rsid w:val="006B0723"/>
    <w:rsid w:val="006B0B42"/>
    <w:rsid w:val="006B1B3B"/>
    <w:rsid w:val="006B1D18"/>
    <w:rsid w:val="006B1EE3"/>
    <w:rsid w:val="006B2111"/>
    <w:rsid w:val="006B21FD"/>
    <w:rsid w:val="006B28AC"/>
    <w:rsid w:val="006B371F"/>
    <w:rsid w:val="006B493F"/>
    <w:rsid w:val="006B4B57"/>
    <w:rsid w:val="006B5249"/>
    <w:rsid w:val="006B6378"/>
    <w:rsid w:val="006B6824"/>
    <w:rsid w:val="006B7A9F"/>
    <w:rsid w:val="006B7E2B"/>
    <w:rsid w:val="006C0923"/>
    <w:rsid w:val="006C19D9"/>
    <w:rsid w:val="006C1A9C"/>
    <w:rsid w:val="006C1E44"/>
    <w:rsid w:val="006C27C9"/>
    <w:rsid w:val="006C2D72"/>
    <w:rsid w:val="006C31F4"/>
    <w:rsid w:val="006C3338"/>
    <w:rsid w:val="006C4017"/>
    <w:rsid w:val="006C478E"/>
    <w:rsid w:val="006C4BD3"/>
    <w:rsid w:val="006C52F4"/>
    <w:rsid w:val="006C59EC"/>
    <w:rsid w:val="006C5ADB"/>
    <w:rsid w:val="006C6993"/>
    <w:rsid w:val="006C713F"/>
    <w:rsid w:val="006C727A"/>
    <w:rsid w:val="006C795F"/>
    <w:rsid w:val="006C7AE0"/>
    <w:rsid w:val="006C7EAD"/>
    <w:rsid w:val="006D03CC"/>
    <w:rsid w:val="006D1FF0"/>
    <w:rsid w:val="006D2079"/>
    <w:rsid w:val="006D24EB"/>
    <w:rsid w:val="006D3A7E"/>
    <w:rsid w:val="006D3AC4"/>
    <w:rsid w:val="006D462F"/>
    <w:rsid w:val="006D4ADD"/>
    <w:rsid w:val="006D4D23"/>
    <w:rsid w:val="006D5BD3"/>
    <w:rsid w:val="006D6318"/>
    <w:rsid w:val="006D63D2"/>
    <w:rsid w:val="006D7111"/>
    <w:rsid w:val="006D7417"/>
    <w:rsid w:val="006E0D58"/>
    <w:rsid w:val="006E106F"/>
    <w:rsid w:val="006E1113"/>
    <w:rsid w:val="006E1266"/>
    <w:rsid w:val="006E233F"/>
    <w:rsid w:val="006E237D"/>
    <w:rsid w:val="006E26E0"/>
    <w:rsid w:val="006E2ED8"/>
    <w:rsid w:val="006E2F81"/>
    <w:rsid w:val="006E332E"/>
    <w:rsid w:val="006E3BAE"/>
    <w:rsid w:val="006E4EDF"/>
    <w:rsid w:val="006E503F"/>
    <w:rsid w:val="006E50CB"/>
    <w:rsid w:val="006E5723"/>
    <w:rsid w:val="006E5A8B"/>
    <w:rsid w:val="006E5C19"/>
    <w:rsid w:val="006E6CFB"/>
    <w:rsid w:val="006E6F2E"/>
    <w:rsid w:val="006E70A7"/>
    <w:rsid w:val="006E74B5"/>
    <w:rsid w:val="006E74D8"/>
    <w:rsid w:val="006E7760"/>
    <w:rsid w:val="006E7792"/>
    <w:rsid w:val="006E7C41"/>
    <w:rsid w:val="006F012B"/>
    <w:rsid w:val="006F0CE9"/>
    <w:rsid w:val="006F0EFA"/>
    <w:rsid w:val="006F124D"/>
    <w:rsid w:val="006F1D39"/>
    <w:rsid w:val="006F2244"/>
    <w:rsid w:val="006F2367"/>
    <w:rsid w:val="006F23D9"/>
    <w:rsid w:val="006F35E5"/>
    <w:rsid w:val="006F3777"/>
    <w:rsid w:val="006F3AF7"/>
    <w:rsid w:val="006F3AFE"/>
    <w:rsid w:val="006F3C10"/>
    <w:rsid w:val="006F3EF4"/>
    <w:rsid w:val="006F3F1B"/>
    <w:rsid w:val="006F4816"/>
    <w:rsid w:val="006F4C12"/>
    <w:rsid w:val="006F514A"/>
    <w:rsid w:val="006F5631"/>
    <w:rsid w:val="006F5709"/>
    <w:rsid w:val="006F570E"/>
    <w:rsid w:val="006F5E83"/>
    <w:rsid w:val="006F694C"/>
    <w:rsid w:val="006F6F5E"/>
    <w:rsid w:val="006F739F"/>
    <w:rsid w:val="006F7A86"/>
    <w:rsid w:val="007001BC"/>
    <w:rsid w:val="007001FA"/>
    <w:rsid w:val="0070053B"/>
    <w:rsid w:val="00701742"/>
    <w:rsid w:val="0070222A"/>
    <w:rsid w:val="007025DA"/>
    <w:rsid w:val="00702DDC"/>
    <w:rsid w:val="007031ED"/>
    <w:rsid w:val="007035EA"/>
    <w:rsid w:val="007036F1"/>
    <w:rsid w:val="00703706"/>
    <w:rsid w:val="007037D0"/>
    <w:rsid w:val="007039F5"/>
    <w:rsid w:val="00703A11"/>
    <w:rsid w:val="00703B6F"/>
    <w:rsid w:val="00704B07"/>
    <w:rsid w:val="00704C01"/>
    <w:rsid w:val="007050EB"/>
    <w:rsid w:val="00705554"/>
    <w:rsid w:val="007059A3"/>
    <w:rsid w:val="0070659F"/>
    <w:rsid w:val="00707BA8"/>
    <w:rsid w:val="00707FFD"/>
    <w:rsid w:val="00710316"/>
    <w:rsid w:val="0071060C"/>
    <w:rsid w:val="007109FF"/>
    <w:rsid w:val="00711754"/>
    <w:rsid w:val="00711B3E"/>
    <w:rsid w:val="00712008"/>
    <w:rsid w:val="0071264A"/>
    <w:rsid w:val="0071269B"/>
    <w:rsid w:val="00712AA7"/>
    <w:rsid w:val="0071366E"/>
    <w:rsid w:val="00713B2F"/>
    <w:rsid w:val="00713CE8"/>
    <w:rsid w:val="0071439E"/>
    <w:rsid w:val="00714BF3"/>
    <w:rsid w:val="00715CDA"/>
    <w:rsid w:val="00715DC1"/>
    <w:rsid w:val="00715F17"/>
    <w:rsid w:val="0071649E"/>
    <w:rsid w:val="00716763"/>
    <w:rsid w:val="00717C7A"/>
    <w:rsid w:val="00717F12"/>
    <w:rsid w:val="00717F48"/>
    <w:rsid w:val="007206F4"/>
    <w:rsid w:val="0072150C"/>
    <w:rsid w:val="0072162B"/>
    <w:rsid w:val="00721BF6"/>
    <w:rsid w:val="00721BFB"/>
    <w:rsid w:val="00721F79"/>
    <w:rsid w:val="00723ED7"/>
    <w:rsid w:val="007244EF"/>
    <w:rsid w:val="007266B5"/>
    <w:rsid w:val="007266F9"/>
    <w:rsid w:val="007268D2"/>
    <w:rsid w:val="00726989"/>
    <w:rsid w:val="00726E4A"/>
    <w:rsid w:val="0072700B"/>
    <w:rsid w:val="00727324"/>
    <w:rsid w:val="00727BD6"/>
    <w:rsid w:val="00730192"/>
    <w:rsid w:val="00730347"/>
    <w:rsid w:val="007305B9"/>
    <w:rsid w:val="007308A4"/>
    <w:rsid w:val="00730C30"/>
    <w:rsid w:val="00732182"/>
    <w:rsid w:val="0073269B"/>
    <w:rsid w:val="007326D8"/>
    <w:rsid w:val="00732C06"/>
    <w:rsid w:val="00732C2F"/>
    <w:rsid w:val="007335DC"/>
    <w:rsid w:val="007336E1"/>
    <w:rsid w:val="007337CA"/>
    <w:rsid w:val="00734A5B"/>
    <w:rsid w:val="00734B59"/>
    <w:rsid w:val="00734E80"/>
    <w:rsid w:val="00735281"/>
    <w:rsid w:val="007355BE"/>
    <w:rsid w:val="007356F5"/>
    <w:rsid w:val="00735D19"/>
    <w:rsid w:val="00736955"/>
    <w:rsid w:val="00736E87"/>
    <w:rsid w:val="0073770B"/>
    <w:rsid w:val="00737829"/>
    <w:rsid w:val="0074013E"/>
    <w:rsid w:val="00740227"/>
    <w:rsid w:val="00740484"/>
    <w:rsid w:val="00742729"/>
    <w:rsid w:val="00743009"/>
    <w:rsid w:val="00743829"/>
    <w:rsid w:val="007438E8"/>
    <w:rsid w:val="00743A1E"/>
    <w:rsid w:val="007443A7"/>
    <w:rsid w:val="00744A8A"/>
    <w:rsid w:val="00744E26"/>
    <w:rsid w:val="00744E76"/>
    <w:rsid w:val="00744F72"/>
    <w:rsid w:val="00745A10"/>
    <w:rsid w:val="00746437"/>
    <w:rsid w:val="00746C60"/>
    <w:rsid w:val="00747E5A"/>
    <w:rsid w:val="007501F1"/>
    <w:rsid w:val="00750A80"/>
    <w:rsid w:val="00750F37"/>
    <w:rsid w:val="00751654"/>
    <w:rsid w:val="00752FED"/>
    <w:rsid w:val="007532AC"/>
    <w:rsid w:val="00753702"/>
    <w:rsid w:val="00753791"/>
    <w:rsid w:val="007539B9"/>
    <w:rsid w:val="007547C1"/>
    <w:rsid w:val="0075553F"/>
    <w:rsid w:val="0075575F"/>
    <w:rsid w:val="0075604C"/>
    <w:rsid w:val="007561F3"/>
    <w:rsid w:val="00756330"/>
    <w:rsid w:val="007565F2"/>
    <w:rsid w:val="007567AA"/>
    <w:rsid w:val="00756DF6"/>
    <w:rsid w:val="00756FB5"/>
    <w:rsid w:val="007576A0"/>
    <w:rsid w:val="00757834"/>
    <w:rsid w:val="00757C29"/>
    <w:rsid w:val="007615C4"/>
    <w:rsid w:val="00761F1A"/>
    <w:rsid w:val="00762039"/>
    <w:rsid w:val="007629CD"/>
    <w:rsid w:val="007635E5"/>
    <w:rsid w:val="007636BA"/>
    <w:rsid w:val="00764233"/>
    <w:rsid w:val="007643D3"/>
    <w:rsid w:val="007647B3"/>
    <w:rsid w:val="0076558C"/>
    <w:rsid w:val="00765722"/>
    <w:rsid w:val="00765C41"/>
    <w:rsid w:val="00765C94"/>
    <w:rsid w:val="00765DAA"/>
    <w:rsid w:val="00766342"/>
    <w:rsid w:val="00766A5B"/>
    <w:rsid w:val="0076739E"/>
    <w:rsid w:val="00770B29"/>
    <w:rsid w:val="00771927"/>
    <w:rsid w:val="00771F6C"/>
    <w:rsid w:val="007720FD"/>
    <w:rsid w:val="00772240"/>
    <w:rsid w:val="00772A7E"/>
    <w:rsid w:val="0077422C"/>
    <w:rsid w:val="007744EA"/>
    <w:rsid w:val="00774CB2"/>
    <w:rsid w:val="00774D58"/>
    <w:rsid w:val="00775142"/>
    <w:rsid w:val="007752E7"/>
    <w:rsid w:val="0077555A"/>
    <w:rsid w:val="00775841"/>
    <w:rsid w:val="00775E0A"/>
    <w:rsid w:val="00776445"/>
    <w:rsid w:val="007764E2"/>
    <w:rsid w:val="00776CEF"/>
    <w:rsid w:val="00777102"/>
    <w:rsid w:val="00777A94"/>
    <w:rsid w:val="007803ED"/>
    <w:rsid w:val="00780A2C"/>
    <w:rsid w:val="00781571"/>
    <w:rsid w:val="007816EF"/>
    <w:rsid w:val="007818FB"/>
    <w:rsid w:val="007819B9"/>
    <w:rsid w:val="00781F0F"/>
    <w:rsid w:val="00782257"/>
    <w:rsid w:val="007828FD"/>
    <w:rsid w:val="007829DA"/>
    <w:rsid w:val="0078379A"/>
    <w:rsid w:val="00783BDF"/>
    <w:rsid w:val="00783D30"/>
    <w:rsid w:val="00784555"/>
    <w:rsid w:val="007845DC"/>
    <w:rsid w:val="00784BF9"/>
    <w:rsid w:val="00784C1D"/>
    <w:rsid w:val="007850F3"/>
    <w:rsid w:val="007856B1"/>
    <w:rsid w:val="00786984"/>
    <w:rsid w:val="007875C0"/>
    <w:rsid w:val="007876DA"/>
    <w:rsid w:val="00787E24"/>
    <w:rsid w:val="0079012D"/>
    <w:rsid w:val="00790343"/>
    <w:rsid w:val="007906CE"/>
    <w:rsid w:val="00790AA0"/>
    <w:rsid w:val="00791413"/>
    <w:rsid w:val="007925AD"/>
    <w:rsid w:val="00792A39"/>
    <w:rsid w:val="00792C52"/>
    <w:rsid w:val="00792C7C"/>
    <w:rsid w:val="00793180"/>
    <w:rsid w:val="007947C3"/>
    <w:rsid w:val="00794839"/>
    <w:rsid w:val="007948E8"/>
    <w:rsid w:val="00794F31"/>
    <w:rsid w:val="00795536"/>
    <w:rsid w:val="00796406"/>
    <w:rsid w:val="00796432"/>
    <w:rsid w:val="00796831"/>
    <w:rsid w:val="00797D34"/>
    <w:rsid w:val="007A0872"/>
    <w:rsid w:val="007A1414"/>
    <w:rsid w:val="007A21D7"/>
    <w:rsid w:val="007A2429"/>
    <w:rsid w:val="007A28E1"/>
    <w:rsid w:val="007A3025"/>
    <w:rsid w:val="007A339F"/>
    <w:rsid w:val="007A36DE"/>
    <w:rsid w:val="007A3F1F"/>
    <w:rsid w:val="007A4A23"/>
    <w:rsid w:val="007A5E86"/>
    <w:rsid w:val="007A6104"/>
    <w:rsid w:val="007A6390"/>
    <w:rsid w:val="007A739E"/>
    <w:rsid w:val="007A73D9"/>
    <w:rsid w:val="007A7C94"/>
    <w:rsid w:val="007A7F68"/>
    <w:rsid w:val="007B0AD0"/>
    <w:rsid w:val="007B0F13"/>
    <w:rsid w:val="007B1C4F"/>
    <w:rsid w:val="007B1D1B"/>
    <w:rsid w:val="007B2239"/>
    <w:rsid w:val="007B33A5"/>
    <w:rsid w:val="007B46D0"/>
    <w:rsid w:val="007B5197"/>
    <w:rsid w:val="007B51E7"/>
    <w:rsid w:val="007B5393"/>
    <w:rsid w:val="007B57B8"/>
    <w:rsid w:val="007B6A9E"/>
    <w:rsid w:val="007B6AED"/>
    <w:rsid w:val="007B6F0D"/>
    <w:rsid w:val="007B7A2F"/>
    <w:rsid w:val="007B7A4D"/>
    <w:rsid w:val="007C07B4"/>
    <w:rsid w:val="007C18B3"/>
    <w:rsid w:val="007C1C72"/>
    <w:rsid w:val="007C21DF"/>
    <w:rsid w:val="007C260C"/>
    <w:rsid w:val="007C2D2C"/>
    <w:rsid w:val="007C31D7"/>
    <w:rsid w:val="007C33A3"/>
    <w:rsid w:val="007C35AC"/>
    <w:rsid w:val="007C3EF1"/>
    <w:rsid w:val="007C4454"/>
    <w:rsid w:val="007C4B4E"/>
    <w:rsid w:val="007C630C"/>
    <w:rsid w:val="007C6665"/>
    <w:rsid w:val="007C6C1C"/>
    <w:rsid w:val="007C6F71"/>
    <w:rsid w:val="007C7886"/>
    <w:rsid w:val="007C7C33"/>
    <w:rsid w:val="007C7D1B"/>
    <w:rsid w:val="007C7EE8"/>
    <w:rsid w:val="007D0050"/>
    <w:rsid w:val="007D0C34"/>
    <w:rsid w:val="007D0EF2"/>
    <w:rsid w:val="007D165E"/>
    <w:rsid w:val="007D197A"/>
    <w:rsid w:val="007D1C0F"/>
    <w:rsid w:val="007D27F3"/>
    <w:rsid w:val="007D282E"/>
    <w:rsid w:val="007D29B6"/>
    <w:rsid w:val="007D2DDC"/>
    <w:rsid w:val="007D3AE2"/>
    <w:rsid w:val="007D45C8"/>
    <w:rsid w:val="007D5910"/>
    <w:rsid w:val="007D595D"/>
    <w:rsid w:val="007D5C50"/>
    <w:rsid w:val="007D6413"/>
    <w:rsid w:val="007D669C"/>
    <w:rsid w:val="007D69EE"/>
    <w:rsid w:val="007D7F24"/>
    <w:rsid w:val="007E01B5"/>
    <w:rsid w:val="007E0298"/>
    <w:rsid w:val="007E067A"/>
    <w:rsid w:val="007E09BB"/>
    <w:rsid w:val="007E107B"/>
    <w:rsid w:val="007E11E0"/>
    <w:rsid w:val="007E1332"/>
    <w:rsid w:val="007E1749"/>
    <w:rsid w:val="007E1BAE"/>
    <w:rsid w:val="007E1C57"/>
    <w:rsid w:val="007E23A4"/>
    <w:rsid w:val="007E2AA5"/>
    <w:rsid w:val="007E2CD9"/>
    <w:rsid w:val="007E3576"/>
    <w:rsid w:val="007E3763"/>
    <w:rsid w:val="007E3DD9"/>
    <w:rsid w:val="007E4000"/>
    <w:rsid w:val="007E4917"/>
    <w:rsid w:val="007E5281"/>
    <w:rsid w:val="007E57B4"/>
    <w:rsid w:val="007E591E"/>
    <w:rsid w:val="007E5C7F"/>
    <w:rsid w:val="007E6470"/>
    <w:rsid w:val="007E6BB7"/>
    <w:rsid w:val="007E7335"/>
    <w:rsid w:val="007E770B"/>
    <w:rsid w:val="007F0430"/>
    <w:rsid w:val="007F0B5D"/>
    <w:rsid w:val="007F0D2A"/>
    <w:rsid w:val="007F10E4"/>
    <w:rsid w:val="007F159F"/>
    <w:rsid w:val="007F19C7"/>
    <w:rsid w:val="007F1B1F"/>
    <w:rsid w:val="007F1FB5"/>
    <w:rsid w:val="007F204B"/>
    <w:rsid w:val="007F2350"/>
    <w:rsid w:val="007F2374"/>
    <w:rsid w:val="007F3073"/>
    <w:rsid w:val="007F3D69"/>
    <w:rsid w:val="007F4E2F"/>
    <w:rsid w:val="007F53A0"/>
    <w:rsid w:val="007F5668"/>
    <w:rsid w:val="007F5A8A"/>
    <w:rsid w:val="007F5E0E"/>
    <w:rsid w:val="007F6614"/>
    <w:rsid w:val="007F66D6"/>
    <w:rsid w:val="007F76D9"/>
    <w:rsid w:val="008002DF"/>
    <w:rsid w:val="00800CFA"/>
    <w:rsid w:val="00800F22"/>
    <w:rsid w:val="0080122A"/>
    <w:rsid w:val="00801952"/>
    <w:rsid w:val="008028A4"/>
    <w:rsid w:val="008029B4"/>
    <w:rsid w:val="00802BF4"/>
    <w:rsid w:val="00802DAA"/>
    <w:rsid w:val="00803472"/>
    <w:rsid w:val="00803C07"/>
    <w:rsid w:val="00803FE4"/>
    <w:rsid w:val="0080400A"/>
    <w:rsid w:val="00804656"/>
    <w:rsid w:val="008046F0"/>
    <w:rsid w:val="00805DF4"/>
    <w:rsid w:val="00805EC1"/>
    <w:rsid w:val="00805F4C"/>
    <w:rsid w:val="00806285"/>
    <w:rsid w:val="00810EB0"/>
    <w:rsid w:val="008116A6"/>
    <w:rsid w:val="00811722"/>
    <w:rsid w:val="00811A0A"/>
    <w:rsid w:val="00812116"/>
    <w:rsid w:val="00812E56"/>
    <w:rsid w:val="00812F6D"/>
    <w:rsid w:val="00813251"/>
    <w:rsid w:val="00813541"/>
    <w:rsid w:val="008139E1"/>
    <w:rsid w:val="00813A8D"/>
    <w:rsid w:val="00813E78"/>
    <w:rsid w:val="0081460D"/>
    <w:rsid w:val="0081461E"/>
    <w:rsid w:val="00814945"/>
    <w:rsid w:val="00815908"/>
    <w:rsid w:val="00815C5D"/>
    <w:rsid w:val="00815FC9"/>
    <w:rsid w:val="00816705"/>
    <w:rsid w:val="008169B3"/>
    <w:rsid w:val="00816C5E"/>
    <w:rsid w:val="00816C7E"/>
    <w:rsid w:val="00816E94"/>
    <w:rsid w:val="00817A29"/>
    <w:rsid w:val="00817C40"/>
    <w:rsid w:val="00817F2C"/>
    <w:rsid w:val="00820A2A"/>
    <w:rsid w:val="00820A3C"/>
    <w:rsid w:val="00820DD8"/>
    <w:rsid w:val="008219F2"/>
    <w:rsid w:val="00822A0C"/>
    <w:rsid w:val="008231DD"/>
    <w:rsid w:val="008238BA"/>
    <w:rsid w:val="00823C8E"/>
    <w:rsid w:val="00824C49"/>
    <w:rsid w:val="008251B3"/>
    <w:rsid w:val="00825276"/>
    <w:rsid w:val="00825894"/>
    <w:rsid w:val="00825B18"/>
    <w:rsid w:val="008261BF"/>
    <w:rsid w:val="008308D2"/>
    <w:rsid w:val="00830CB2"/>
    <w:rsid w:val="0083117E"/>
    <w:rsid w:val="00831B2A"/>
    <w:rsid w:val="00832112"/>
    <w:rsid w:val="008323BA"/>
    <w:rsid w:val="0083276D"/>
    <w:rsid w:val="00832AB7"/>
    <w:rsid w:val="00832BD5"/>
    <w:rsid w:val="00832EF5"/>
    <w:rsid w:val="00833436"/>
    <w:rsid w:val="00833666"/>
    <w:rsid w:val="008337D7"/>
    <w:rsid w:val="00833C25"/>
    <w:rsid w:val="00834560"/>
    <w:rsid w:val="00834849"/>
    <w:rsid w:val="0083490E"/>
    <w:rsid w:val="00834E1C"/>
    <w:rsid w:val="00835019"/>
    <w:rsid w:val="008354CB"/>
    <w:rsid w:val="008357DB"/>
    <w:rsid w:val="008357FC"/>
    <w:rsid w:val="00835EBD"/>
    <w:rsid w:val="00836262"/>
    <w:rsid w:val="00836F7E"/>
    <w:rsid w:val="008401B5"/>
    <w:rsid w:val="008416C2"/>
    <w:rsid w:val="00841792"/>
    <w:rsid w:val="00842009"/>
    <w:rsid w:val="0084264B"/>
    <w:rsid w:val="00842678"/>
    <w:rsid w:val="008430D6"/>
    <w:rsid w:val="0084333F"/>
    <w:rsid w:val="008433C6"/>
    <w:rsid w:val="00843DD2"/>
    <w:rsid w:val="00844381"/>
    <w:rsid w:val="0084461B"/>
    <w:rsid w:val="0084467D"/>
    <w:rsid w:val="008447BA"/>
    <w:rsid w:val="00844F08"/>
    <w:rsid w:val="00845CA1"/>
    <w:rsid w:val="00846011"/>
    <w:rsid w:val="0084682D"/>
    <w:rsid w:val="00846AD7"/>
    <w:rsid w:val="00846C4C"/>
    <w:rsid w:val="00846C67"/>
    <w:rsid w:val="00851F16"/>
    <w:rsid w:val="00852DB1"/>
    <w:rsid w:val="008533CE"/>
    <w:rsid w:val="00854598"/>
    <w:rsid w:val="0085486D"/>
    <w:rsid w:val="00855135"/>
    <w:rsid w:val="00855EA3"/>
    <w:rsid w:val="0085625E"/>
    <w:rsid w:val="0085696A"/>
    <w:rsid w:val="00856B8F"/>
    <w:rsid w:val="00857319"/>
    <w:rsid w:val="0085780D"/>
    <w:rsid w:val="00857F25"/>
    <w:rsid w:val="0086033B"/>
    <w:rsid w:val="00860DB9"/>
    <w:rsid w:val="0086188B"/>
    <w:rsid w:val="00861B96"/>
    <w:rsid w:val="00862613"/>
    <w:rsid w:val="00862A9E"/>
    <w:rsid w:val="0086352E"/>
    <w:rsid w:val="00863F42"/>
    <w:rsid w:val="0086481B"/>
    <w:rsid w:val="008651A7"/>
    <w:rsid w:val="0086562B"/>
    <w:rsid w:val="00866087"/>
    <w:rsid w:val="00866FF1"/>
    <w:rsid w:val="00867CA3"/>
    <w:rsid w:val="00867F86"/>
    <w:rsid w:val="00870509"/>
    <w:rsid w:val="00870D2F"/>
    <w:rsid w:val="0087144C"/>
    <w:rsid w:val="00872029"/>
    <w:rsid w:val="0087272D"/>
    <w:rsid w:val="008729F3"/>
    <w:rsid w:val="00873360"/>
    <w:rsid w:val="00873594"/>
    <w:rsid w:val="00874461"/>
    <w:rsid w:val="00874924"/>
    <w:rsid w:val="00874DEF"/>
    <w:rsid w:val="00874E10"/>
    <w:rsid w:val="00875450"/>
    <w:rsid w:val="0087573A"/>
    <w:rsid w:val="008767F9"/>
    <w:rsid w:val="008768CA"/>
    <w:rsid w:val="00876BA3"/>
    <w:rsid w:val="008773D9"/>
    <w:rsid w:val="00877C05"/>
    <w:rsid w:val="00880B76"/>
    <w:rsid w:val="00881C79"/>
    <w:rsid w:val="008824EC"/>
    <w:rsid w:val="00885404"/>
    <w:rsid w:val="00885D66"/>
    <w:rsid w:val="00885D7D"/>
    <w:rsid w:val="00885E26"/>
    <w:rsid w:val="00886A71"/>
    <w:rsid w:val="00886F24"/>
    <w:rsid w:val="00887FC2"/>
    <w:rsid w:val="008904F0"/>
    <w:rsid w:val="0089053C"/>
    <w:rsid w:val="0089064D"/>
    <w:rsid w:val="008907A7"/>
    <w:rsid w:val="00890E68"/>
    <w:rsid w:val="00892161"/>
    <w:rsid w:val="008924A9"/>
    <w:rsid w:val="0089290A"/>
    <w:rsid w:val="00892B1E"/>
    <w:rsid w:val="00893A05"/>
    <w:rsid w:val="00893ABB"/>
    <w:rsid w:val="00893E76"/>
    <w:rsid w:val="00894316"/>
    <w:rsid w:val="0089445E"/>
    <w:rsid w:val="008944B2"/>
    <w:rsid w:val="00894F13"/>
    <w:rsid w:val="008955B9"/>
    <w:rsid w:val="00895F60"/>
    <w:rsid w:val="008963FA"/>
    <w:rsid w:val="00896A8F"/>
    <w:rsid w:val="00896B1A"/>
    <w:rsid w:val="00896EBA"/>
    <w:rsid w:val="00897CC4"/>
    <w:rsid w:val="00897DCA"/>
    <w:rsid w:val="00897F93"/>
    <w:rsid w:val="008A116D"/>
    <w:rsid w:val="008A17FC"/>
    <w:rsid w:val="008A1A0F"/>
    <w:rsid w:val="008A2A2B"/>
    <w:rsid w:val="008A2FE1"/>
    <w:rsid w:val="008A34EC"/>
    <w:rsid w:val="008A37E9"/>
    <w:rsid w:val="008A410F"/>
    <w:rsid w:val="008A4362"/>
    <w:rsid w:val="008A4B88"/>
    <w:rsid w:val="008A5010"/>
    <w:rsid w:val="008A5364"/>
    <w:rsid w:val="008A6729"/>
    <w:rsid w:val="008A6D6F"/>
    <w:rsid w:val="008B04F7"/>
    <w:rsid w:val="008B2D8A"/>
    <w:rsid w:val="008B3662"/>
    <w:rsid w:val="008B3692"/>
    <w:rsid w:val="008B3996"/>
    <w:rsid w:val="008B3A99"/>
    <w:rsid w:val="008B4833"/>
    <w:rsid w:val="008B484E"/>
    <w:rsid w:val="008B48DC"/>
    <w:rsid w:val="008B525C"/>
    <w:rsid w:val="008B5918"/>
    <w:rsid w:val="008B5929"/>
    <w:rsid w:val="008B5BD1"/>
    <w:rsid w:val="008B601A"/>
    <w:rsid w:val="008B62B2"/>
    <w:rsid w:val="008B6696"/>
    <w:rsid w:val="008B6A06"/>
    <w:rsid w:val="008B70CB"/>
    <w:rsid w:val="008B7561"/>
    <w:rsid w:val="008B7FA4"/>
    <w:rsid w:val="008C0063"/>
    <w:rsid w:val="008C1367"/>
    <w:rsid w:val="008C13C7"/>
    <w:rsid w:val="008C142E"/>
    <w:rsid w:val="008C17CD"/>
    <w:rsid w:val="008C17D0"/>
    <w:rsid w:val="008C1859"/>
    <w:rsid w:val="008C1BD8"/>
    <w:rsid w:val="008C21F5"/>
    <w:rsid w:val="008C2419"/>
    <w:rsid w:val="008C271C"/>
    <w:rsid w:val="008C27F5"/>
    <w:rsid w:val="008C2855"/>
    <w:rsid w:val="008C2917"/>
    <w:rsid w:val="008C2A55"/>
    <w:rsid w:val="008C2E27"/>
    <w:rsid w:val="008C2E59"/>
    <w:rsid w:val="008C4039"/>
    <w:rsid w:val="008C4966"/>
    <w:rsid w:val="008C4F96"/>
    <w:rsid w:val="008C5172"/>
    <w:rsid w:val="008C5185"/>
    <w:rsid w:val="008C53F7"/>
    <w:rsid w:val="008C55F5"/>
    <w:rsid w:val="008C5BAF"/>
    <w:rsid w:val="008C5F12"/>
    <w:rsid w:val="008C6634"/>
    <w:rsid w:val="008C67E4"/>
    <w:rsid w:val="008C6856"/>
    <w:rsid w:val="008C6B88"/>
    <w:rsid w:val="008C7316"/>
    <w:rsid w:val="008C7394"/>
    <w:rsid w:val="008C7B20"/>
    <w:rsid w:val="008D04D2"/>
    <w:rsid w:val="008D15A3"/>
    <w:rsid w:val="008D1660"/>
    <w:rsid w:val="008D209A"/>
    <w:rsid w:val="008D24FF"/>
    <w:rsid w:val="008D283A"/>
    <w:rsid w:val="008D37BD"/>
    <w:rsid w:val="008D464F"/>
    <w:rsid w:val="008D4E30"/>
    <w:rsid w:val="008D53D6"/>
    <w:rsid w:val="008D5591"/>
    <w:rsid w:val="008D584D"/>
    <w:rsid w:val="008D59B2"/>
    <w:rsid w:val="008D5C8B"/>
    <w:rsid w:val="008D6261"/>
    <w:rsid w:val="008D63BF"/>
    <w:rsid w:val="008D6548"/>
    <w:rsid w:val="008D667E"/>
    <w:rsid w:val="008D6DF9"/>
    <w:rsid w:val="008D70A2"/>
    <w:rsid w:val="008E069C"/>
    <w:rsid w:val="008E0B5F"/>
    <w:rsid w:val="008E1714"/>
    <w:rsid w:val="008E215A"/>
    <w:rsid w:val="008E3036"/>
    <w:rsid w:val="008E3695"/>
    <w:rsid w:val="008E372A"/>
    <w:rsid w:val="008E55EF"/>
    <w:rsid w:val="008E5DCA"/>
    <w:rsid w:val="008E64BF"/>
    <w:rsid w:val="008E6DF3"/>
    <w:rsid w:val="008E7775"/>
    <w:rsid w:val="008E782C"/>
    <w:rsid w:val="008E7D8B"/>
    <w:rsid w:val="008E7E48"/>
    <w:rsid w:val="008F1C02"/>
    <w:rsid w:val="008F2463"/>
    <w:rsid w:val="008F24B7"/>
    <w:rsid w:val="008F2816"/>
    <w:rsid w:val="008F2DDF"/>
    <w:rsid w:val="008F4153"/>
    <w:rsid w:val="008F52D1"/>
    <w:rsid w:val="008F5538"/>
    <w:rsid w:val="008F5D24"/>
    <w:rsid w:val="008F5E30"/>
    <w:rsid w:val="008F6698"/>
    <w:rsid w:val="008F67C9"/>
    <w:rsid w:val="008F74A6"/>
    <w:rsid w:val="00900394"/>
    <w:rsid w:val="0090072C"/>
    <w:rsid w:val="0090096E"/>
    <w:rsid w:val="00901303"/>
    <w:rsid w:val="00901AC7"/>
    <w:rsid w:val="00901B57"/>
    <w:rsid w:val="0090271F"/>
    <w:rsid w:val="00902994"/>
    <w:rsid w:val="0090304F"/>
    <w:rsid w:val="0090311E"/>
    <w:rsid w:val="0090365C"/>
    <w:rsid w:val="00903C12"/>
    <w:rsid w:val="00903DFB"/>
    <w:rsid w:val="00903F73"/>
    <w:rsid w:val="009040D4"/>
    <w:rsid w:val="009046E3"/>
    <w:rsid w:val="00904F79"/>
    <w:rsid w:val="009050E9"/>
    <w:rsid w:val="00905ED3"/>
    <w:rsid w:val="009063D2"/>
    <w:rsid w:val="00906D25"/>
    <w:rsid w:val="0091005D"/>
    <w:rsid w:val="0091055C"/>
    <w:rsid w:val="00910C4F"/>
    <w:rsid w:val="009114E3"/>
    <w:rsid w:val="00911C04"/>
    <w:rsid w:val="00911D56"/>
    <w:rsid w:val="00912D01"/>
    <w:rsid w:val="009130B1"/>
    <w:rsid w:val="00913443"/>
    <w:rsid w:val="00913BE8"/>
    <w:rsid w:val="0091462A"/>
    <w:rsid w:val="00914671"/>
    <w:rsid w:val="00916058"/>
    <w:rsid w:val="009162CE"/>
    <w:rsid w:val="0091678B"/>
    <w:rsid w:val="00917CA2"/>
    <w:rsid w:val="00917E00"/>
    <w:rsid w:val="00917F59"/>
    <w:rsid w:val="0092128C"/>
    <w:rsid w:val="00921D14"/>
    <w:rsid w:val="009227C6"/>
    <w:rsid w:val="0092289C"/>
    <w:rsid w:val="00922AC5"/>
    <w:rsid w:val="00922D16"/>
    <w:rsid w:val="00922EC1"/>
    <w:rsid w:val="00923BB8"/>
    <w:rsid w:val="009244F9"/>
    <w:rsid w:val="009248AD"/>
    <w:rsid w:val="00924B52"/>
    <w:rsid w:val="00924DDE"/>
    <w:rsid w:val="00925ED3"/>
    <w:rsid w:val="0092600E"/>
    <w:rsid w:val="00926DEE"/>
    <w:rsid w:val="00927A97"/>
    <w:rsid w:val="0093034C"/>
    <w:rsid w:val="00930679"/>
    <w:rsid w:val="009310A9"/>
    <w:rsid w:val="00931B7C"/>
    <w:rsid w:val="00932377"/>
    <w:rsid w:val="009323E2"/>
    <w:rsid w:val="009326FA"/>
    <w:rsid w:val="00933212"/>
    <w:rsid w:val="009333F1"/>
    <w:rsid w:val="0093394B"/>
    <w:rsid w:val="0093476D"/>
    <w:rsid w:val="00934A5D"/>
    <w:rsid w:val="00934D86"/>
    <w:rsid w:val="00935076"/>
    <w:rsid w:val="00936116"/>
    <w:rsid w:val="00936C57"/>
    <w:rsid w:val="00936C70"/>
    <w:rsid w:val="00937E2B"/>
    <w:rsid w:val="0094093B"/>
    <w:rsid w:val="009409F9"/>
    <w:rsid w:val="00941554"/>
    <w:rsid w:val="00941C0F"/>
    <w:rsid w:val="00942209"/>
    <w:rsid w:val="00942A0E"/>
    <w:rsid w:val="00942EC2"/>
    <w:rsid w:val="00944101"/>
    <w:rsid w:val="009445D9"/>
    <w:rsid w:val="00944933"/>
    <w:rsid w:val="00944A12"/>
    <w:rsid w:val="00944BA8"/>
    <w:rsid w:val="00946330"/>
    <w:rsid w:val="00946922"/>
    <w:rsid w:val="00946A09"/>
    <w:rsid w:val="00946BCA"/>
    <w:rsid w:val="00946CEE"/>
    <w:rsid w:val="009472DB"/>
    <w:rsid w:val="00947739"/>
    <w:rsid w:val="00947979"/>
    <w:rsid w:val="009479D6"/>
    <w:rsid w:val="009507B9"/>
    <w:rsid w:val="00950A4D"/>
    <w:rsid w:val="00951461"/>
    <w:rsid w:val="00951894"/>
    <w:rsid w:val="00951CB1"/>
    <w:rsid w:val="00952A1F"/>
    <w:rsid w:val="00952A3F"/>
    <w:rsid w:val="00952EDD"/>
    <w:rsid w:val="00952EE3"/>
    <w:rsid w:val="009532AB"/>
    <w:rsid w:val="00953758"/>
    <w:rsid w:val="0095385C"/>
    <w:rsid w:val="00953CB7"/>
    <w:rsid w:val="00953CD9"/>
    <w:rsid w:val="0095474E"/>
    <w:rsid w:val="00954D70"/>
    <w:rsid w:val="00955427"/>
    <w:rsid w:val="00955692"/>
    <w:rsid w:val="00955914"/>
    <w:rsid w:val="00955A8E"/>
    <w:rsid w:val="00956468"/>
    <w:rsid w:val="009564C5"/>
    <w:rsid w:val="0095666C"/>
    <w:rsid w:val="00956710"/>
    <w:rsid w:val="00956A52"/>
    <w:rsid w:val="009573E7"/>
    <w:rsid w:val="00957917"/>
    <w:rsid w:val="009601B9"/>
    <w:rsid w:val="009602CB"/>
    <w:rsid w:val="00960F96"/>
    <w:rsid w:val="009612FD"/>
    <w:rsid w:val="00961314"/>
    <w:rsid w:val="009615C1"/>
    <w:rsid w:val="00961AC7"/>
    <w:rsid w:val="009624A5"/>
    <w:rsid w:val="009629B2"/>
    <w:rsid w:val="009635AB"/>
    <w:rsid w:val="009637C4"/>
    <w:rsid w:val="00963DC5"/>
    <w:rsid w:val="00963E97"/>
    <w:rsid w:val="00963F8A"/>
    <w:rsid w:val="009642EA"/>
    <w:rsid w:val="00964CD2"/>
    <w:rsid w:val="00964FF1"/>
    <w:rsid w:val="009655E9"/>
    <w:rsid w:val="00966005"/>
    <w:rsid w:val="009666F9"/>
    <w:rsid w:val="00966B80"/>
    <w:rsid w:val="0096761B"/>
    <w:rsid w:val="00967A44"/>
    <w:rsid w:val="00967A49"/>
    <w:rsid w:val="00967FBE"/>
    <w:rsid w:val="00971684"/>
    <w:rsid w:val="0097204B"/>
    <w:rsid w:val="0097239C"/>
    <w:rsid w:val="00972B89"/>
    <w:rsid w:val="009733BE"/>
    <w:rsid w:val="0097372A"/>
    <w:rsid w:val="00973D7D"/>
    <w:rsid w:val="00973DBC"/>
    <w:rsid w:val="009755E3"/>
    <w:rsid w:val="009766F3"/>
    <w:rsid w:val="0097749C"/>
    <w:rsid w:val="0097784D"/>
    <w:rsid w:val="00977B83"/>
    <w:rsid w:val="0098054D"/>
    <w:rsid w:val="00980974"/>
    <w:rsid w:val="009813C3"/>
    <w:rsid w:val="0098150D"/>
    <w:rsid w:val="00981B16"/>
    <w:rsid w:val="00981C51"/>
    <w:rsid w:val="00982112"/>
    <w:rsid w:val="009827B0"/>
    <w:rsid w:val="009832F0"/>
    <w:rsid w:val="00983581"/>
    <w:rsid w:val="00983930"/>
    <w:rsid w:val="00983D95"/>
    <w:rsid w:val="00984542"/>
    <w:rsid w:val="00984E0E"/>
    <w:rsid w:val="009855BA"/>
    <w:rsid w:val="0098594F"/>
    <w:rsid w:val="00985976"/>
    <w:rsid w:val="00987788"/>
    <w:rsid w:val="00987BCD"/>
    <w:rsid w:val="00987DC7"/>
    <w:rsid w:val="00987E47"/>
    <w:rsid w:val="00987EE8"/>
    <w:rsid w:val="009902FB"/>
    <w:rsid w:val="00990BBF"/>
    <w:rsid w:val="009910A6"/>
    <w:rsid w:val="00991799"/>
    <w:rsid w:val="00991E51"/>
    <w:rsid w:val="00991EB4"/>
    <w:rsid w:val="009938C2"/>
    <w:rsid w:val="00993D45"/>
    <w:rsid w:val="0099496E"/>
    <w:rsid w:val="00994B83"/>
    <w:rsid w:val="00994E0C"/>
    <w:rsid w:val="00994FD8"/>
    <w:rsid w:val="00995232"/>
    <w:rsid w:val="009960A6"/>
    <w:rsid w:val="00997981"/>
    <w:rsid w:val="00997E14"/>
    <w:rsid w:val="009A02F4"/>
    <w:rsid w:val="009A0966"/>
    <w:rsid w:val="009A0CED"/>
    <w:rsid w:val="009A15D6"/>
    <w:rsid w:val="009A16E1"/>
    <w:rsid w:val="009A1D05"/>
    <w:rsid w:val="009A1E19"/>
    <w:rsid w:val="009A3179"/>
    <w:rsid w:val="009A3491"/>
    <w:rsid w:val="009A3697"/>
    <w:rsid w:val="009A397B"/>
    <w:rsid w:val="009A3E83"/>
    <w:rsid w:val="009A3F37"/>
    <w:rsid w:val="009A42A2"/>
    <w:rsid w:val="009A4C00"/>
    <w:rsid w:val="009A5E22"/>
    <w:rsid w:val="009A61B3"/>
    <w:rsid w:val="009A6725"/>
    <w:rsid w:val="009A784A"/>
    <w:rsid w:val="009B01A6"/>
    <w:rsid w:val="009B0425"/>
    <w:rsid w:val="009B0838"/>
    <w:rsid w:val="009B0AE0"/>
    <w:rsid w:val="009B1D45"/>
    <w:rsid w:val="009B29A0"/>
    <w:rsid w:val="009B339E"/>
    <w:rsid w:val="009B3C57"/>
    <w:rsid w:val="009B3D3D"/>
    <w:rsid w:val="009B414B"/>
    <w:rsid w:val="009B4190"/>
    <w:rsid w:val="009B465D"/>
    <w:rsid w:val="009B494A"/>
    <w:rsid w:val="009B4E38"/>
    <w:rsid w:val="009B527D"/>
    <w:rsid w:val="009B5C5C"/>
    <w:rsid w:val="009B6186"/>
    <w:rsid w:val="009B657C"/>
    <w:rsid w:val="009B6C3D"/>
    <w:rsid w:val="009B6C80"/>
    <w:rsid w:val="009C006C"/>
    <w:rsid w:val="009C0BEF"/>
    <w:rsid w:val="009C110F"/>
    <w:rsid w:val="009C1949"/>
    <w:rsid w:val="009C212C"/>
    <w:rsid w:val="009C2528"/>
    <w:rsid w:val="009C25D3"/>
    <w:rsid w:val="009C2DC5"/>
    <w:rsid w:val="009C2E4A"/>
    <w:rsid w:val="009C3B54"/>
    <w:rsid w:val="009C3BFD"/>
    <w:rsid w:val="009C48FD"/>
    <w:rsid w:val="009C4FDF"/>
    <w:rsid w:val="009C52B1"/>
    <w:rsid w:val="009C64BE"/>
    <w:rsid w:val="009C794A"/>
    <w:rsid w:val="009C7A99"/>
    <w:rsid w:val="009C7C32"/>
    <w:rsid w:val="009C7DAE"/>
    <w:rsid w:val="009D2070"/>
    <w:rsid w:val="009D260D"/>
    <w:rsid w:val="009D2761"/>
    <w:rsid w:val="009D27F6"/>
    <w:rsid w:val="009D3823"/>
    <w:rsid w:val="009D3880"/>
    <w:rsid w:val="009D42FA"/>
    <w:rsid w:val="009D437C"/>
    <w:rsid w:val="009D602F"/>
    <w:rsid w:val="009D6278"/>
    <w:rsid w:val="009D6462"/>
    <w:rsid w:val="009D6466"/>
    <w:rsid w:val="009D735F"/>
    <w:rsid w:val="009D76FE"/>
    <w:rsid w:val="009D7B55"/>
    <w:rsid w:val="009E04D2"/>
    <w:rsid w:val="009E1076"/>
    <w:rsid w:val="009E1ECC"/>
    <w:rsid w:val="009E2147"/>
    <w:rsid w:val="009E26AE"/>
    <w:rsid w:val="009E2934"/>
    <w:rsid w:val="009E2B6F"/>
    <w:rsid w:val="009E2B88"/>
    <w:rsid w:val="009E428F"/>
    <w:rsid w:val="009E5772"/>
    <w:rsid w:val="009E6029"/>
    <w:rsid w:val="009E6330"/>
    <w:rsid w:val="009E6525"/>
    <w:rsid w:val="009E6B5F"/>
    <w:rsid w:val="009E6DBA"/>
    <w:rsid w:val="009E7DD5"/>
    <w:rsid w:val="009F0BF7"/>
    <w:rsid w:val="009F0FA1"/>
    <w:rsid w:val="009F1647"/>
    <w:rsid w:val="009F2053"/>
    <w:rsid w:val="009F263A"/>
    <w:rsid w:val="009F2714"/>
    <w:rsid w:val="009F2935"/>
    <w:rsid w:val="009F30AF"/>
    <w:rsid w:val="009F3494"/>
    <w:rsid w:val="009F3581"/>
    <w:rsid w:val="009F3D19"/>
    <w:rsid w:val="009F3E07"/>
    <w:rsid w:val="009F3E27"/>
    <w:rsid w:val="009F3E92"/>
    <w:rsid w:val="009F43F9"/>
    <w:rsid w:val="009F6345"/>
    <w:rsid w:val="009F6D95"/>
    <w:rsid w:val="009F6F7D"/>
    <w:rsid w:val="009F7194"/>
    <w:rsid w:val="009F72DF"/>
    <w:rsid w:val="009F7847"/>
    <w:rsid w:val="009F7E0F"/>
    <w:rsid w:val="00A00407"/>
    <w:rsid w:val="00A00473"/>
    <w:rsid w:val="00A01666"/>
    <w:rsid w:val="00A019A4"/>
    <w:rsid w:val="00A01D83"/>
    <w:rsid w:val="00A01EDA"/>
    <w:rsid w:val="00A01FA9"/>
    <w:rsid w:val="00A024AD"/>
    <w:rsid w:val="00A02AA5"/>
    <w:rsid w:val="00A02D83"/>
    <w:rsid w:val="00A02DB0"/>
    <w:rsid w:val="00A03117"/>
    <w:rsid w:val="00A04E19"/>
    <w:rsid w:val="00A053D6"/>
    <w:rsid w:val="00A05422"/>
    <w:rsid w:val="00A0547D"/>
    <w:rsid w:val="00A05A38"/>
    <w:rsid w:val="00A06A3C"/>
    <w:rsid w:val="00A074A9"/>
    <w:rsid w:val="00A07D0F"/>
    <w:rsid w:val="00A10985"/>
    <w:rsid w:val="00A10B04"/>
    <w:rsid w:val="00A10C4A"/>
    <w:rsid w:val="00A10C72"/>
    <w:rsid w:val="00A10F02"/>
    <w:rsid w:val="00A1171C"/>
    <w:rsid w:val="00A119F1"/>
    <w:rsid w:val="00A12554"/>
    <w:rsid w:val="00A127B2"/>
    <w:rsid w:val="00A12D69"/>
    <w:rsid w:val="00A13307"/>
    <w:rsid w:val="00A13687"/>
    <w:rsid w:val="00A13A38"/>
    <w:rsid w:val="00A13F37"/>
    <w:rsid w:val="00A144F1"/>
    <w:rsid w:val="00A14802"/>
    <w:rsid w:val="00A14D93"/>
    <w:rsid w:val="00A14E56"/>
    <w:rsid w:val="00A15009"/>
    <w:rsid w:val="00A1552B"/>
    <w:rsid w:val="00A156D7"/>
    <w:rsid w:val="00A16BD9"/>
    <w:rsid w:val="00A16EF5"/>
    <w:rsid w:val="00A172D7"/>
    <w:rsid w:val="00A172ED"/>
    <w:rsid w:val="00A17508"/>
    <w:rsid w:val="00A17518"/>
    <w:rsid w:val="00A177F0"/>
    <w:rsid w:val="00A17B22"/>
    <w:rsid w:val="00A200B7"/>
    <w:rsid w:val="00A200C4"/>
    <w:rsid w:val="00A205F4"/>
    <w:rsid w:val="00A20F40"/>
    <w:rsid w:val="00A20FEF"/>
    <w:rsid w:val="00A21082"/>
    <w:rsid w:val="00A216CB"/>
    <w:rsid w:val="00A22CE9"/>
    <w:rsid w:val="00A22F1F"/>
    <w:rsid w:val="00A23E8C"/>
    <w:rsid w:val="00A23F10"/>
    <w:rsid w:val="00A256D7"/>
    <w:rsid w:val="00A25CFE"/>
    <w:rsid w:val="00A269A9"/>
    <w:rsid w:val="00A27A40"/>
    <w:rsid w:val="00A302A9"/>
    <w:rsid w:val="00A30FFA"/>
    <w:rsid w:val="00A31271"/>
    <w:rsid w:val="00A314B4"/>
    <w:rsid w:val="00A31B79"/>
    <w:rsid w:val="00A327CF"/>
    <w:rsid w:val="00A32E20"/>
    <w:rsid w:val="00A32E7D"/>
    <w:rsid w:val="00A3386A"/>
    <w:rsid w:val="00A3398C"/>
    <w:rsid w:val="00A3424A"/>
    <w:rsid w:val="00A3482F"/>
    <w:rsid w:val="00A349F0"/>
    <w:rsid w:val="00A34AB8"/>
    <w:rsid w:val="00A35058"/>
    <w:rsid w:val="00A3566C"/>
    <w:rsid w:val="00A35C0C"/>
    <w:rsid w:val="00A35C8B"/>
    <w:rsid w:val="00A367F3"/>
    <w:rsid w:val="00A37272"/>
    <w:rsid w:val="00A37CB4"/>
    <w:rsid w:val="00A37F71"/>
    <w:rsid w:val="00A4007F"/>
    <w:rsid w:val="00A40625"/>
    <w:rsid w:val="00A40924"/>
    <w:rsid w:val="00A40E8C"/>
    <w:rsid w:val="00A410A3"/>
    <w:rsid w:val="00A41403"/>
    <w:rsid w:val="00A41454"/>
    <w:rsid w:val="00A41FE4"/>
    <w:rsid w:val="00A42B4A"/>
    <w:rsid w:val="00A42CFA"/>
    <w:rsid w:val="00A4339E"/>
    <w:rsid w:val="00A434A2"/>
    <w:rsid w:val="00A43605"/>
    <w:rsid w:val="00A43FD7"/>
    <w:rsid w:val="00A44669"/>
    <w:rsid w:val="00A449F1"/>
    <w:rsid w:val="00A44A9B"/>
    <w:rsid w:val="00A44FDD"/>
    <w:rsid w:val="00A45206"/>
    <w:rsid w:val="00A4521A"/>
    <w:rsid w:val="00A45F2A"/>
    <w:rsid w:val="00A4603A"/>
    <w:rsid w:val="00A464F8"/>
    <w:rsid w:val="00A47929"/>
    <w:rsid w:val="00A47F08"/>
    <w:rsid w:val="00A50649"/>
    <w:rsid w:val="00A508DA"/>
    <w:rsid w:val="00A50E91"/>
    <w:rsid w:val="00A513A4"/>
    <w:rsid w:val="00A51CD4"/>
    <w:rsid w:val="00A52752"/>
    <w:rsid w:val="00A52D40"/>
    <w:rsid w:val="00A53456"/>
    <w:rsid w:val="00A535E9"/>
    <w:rsid w:val="00A53724"/>
    <w:rsid w:val="00A53A1C"/>
    <w:rsid w:val="00A5484A"/>
    <w:rsid w:val="00A54BA4"/>
    <w:rsid w:val="00A54EEB"/>
    <w:rsid w:val="00A55504"/>
    <w:rsid w:val="00A555FB"/>
    <w:rsid w:val="00A55C1C"/>
    <w:rsid w:val="00A5622A"/>
    <w:rsid w:val="00A5653C"/>
    <w:rsid w:val="00A56818"/>
    <w:rsid w:val="00A574D1"/>
    <w:rsid w:val="00A57843"/>
    <w:rsid w:val="00A602D5"/>
    <w:rsid w:val="00A6060C"/>
    <w:rsid w:val="00A608CA"/>
    <w:rsid w:val="00A609DD"/>
    <w:rsid w:val="00A611B7"/>
    <w:rsid w:val="00A61379"/>
    <w:rsid w:val="00A61A3C"/>
    <w:rsid w:val="00A62CB1"/>
    <w:rsid w:val="00A63343"/>
    <w:rsid w:val="00A635AF"/>
    <w:rsid w:val="00A63B18"/>
    <w:rsid w:val="00A63DFC"/>
    <w:rsid w:val="00A645D3"/>
    <w:rsid w:val="00A656EA"/>
    <w:rsid w:val="00A658FF"/>
    <w:rsid w:val="00A65AE9"/>
    <w:rsid w:val="00A67330"/>
    <w:rsid w:val="00A67698"/>
    <w:rsid w:val="00A676AA"/>
    <w:rsid w:val="00A67E0B"/>
    <w:rsid w:val="00A67E12"/>
    <w:rsid w:val="00A70A40"/>
    <w:rsid w:val="00A70B96"/>
    <w:rsid w:val="00A70BF1"/>
    <w:rsid w:val="00A710C0"/>
    <w:rsid w:val="00A715F2"/>
    <w:rsid w:val="00A71639"/>
    <w:rsid w:val="00A71B38"/>
    <w:rsid w:val="00A72B57"/>
    <w:rsid w:val="00A72DEA"/>
    <w:rsid w:val="00A72E17"/>
    <w:rsid w:val="00A7466E"/>
    <w:rsid w:val="00A74BDB"/>
    <w:rsid w:val="00A74FB9"/>
    <w:rsid w:val="00A74FDB"/>
    <w:rsid w:val="00A750D3"/>
    <w:rsid w:val="00A75C44"/>
    <w:rsid w:val="00A75CC0"/>
    <w:rsid w:val="00A75F44"/>
    <w:rsid w:val="00A761AA"/>
    <w:rsid w:val="00A7637F"/>
    <w:rsid w:val="00A76389"/>
    <w:rsid w:val="00A768CF"/>
    <w:rsid w:val="00A769E7"/>
    <w:rsid w:val="00A773D3"/>
    <w:rsid w:val="00A776AA"/>
    <w:rsid w:val="00A77A2D"/>
    <w:rsid w:val="00A77A5B"/>
    <w:rsid w:val="00A80277"/>
    <w:rsid w:val="00A802D0"/>
    <w:rsid w:val="00A80BC9"/>
    <w:rsid w:val="00A8113A"/>
    <w:rsid w:val="00A8123D"/>
    <w:rsid w:val="00A820B6"/>
    <w:rsid w:val="00A821B9"/>
    <w:rsid w:val="00A8229C"/>
    <w:rsid w:val="00A82346"/>
    <w:rsid w:val="00A82DC6"/>
    <w:rsid w:val="00A82F7A"/>
    <w:rsid w:val="00A83294"/>
    <w:rsid w:val="00A835F7"/>
    <w:rsid w:val="00A83F34"/>
    <w:rsid w:val="00A83F8C"/>
    <w:rsid w:val="00A84085"/>
    <w:rsid w:val="00A84F30"/>
    <w:rsid w:val="00A85565"/>
    <w:rsid w:val="00A875B0"/>
    <w:rsid w:val="00A87FB1"/>
    <w:rsid w:val="00A907DC"/>
    <w:rsid w:val="00A908F8"/>
    <w:rsid w:val="00A90966"/>
    <w:rsid w:val="00A90C0A"/>
    <w:rsid w:val="00A90F87"/>
    <w:rsid w:val="00A917F3"/>
    <w:rsid w:val="00A92772"/>
    <w:rsid w:val="00A927A8"/>
    <w:rsid w:val="00A92ADC"/>
    <w:rsid w:val="00A92BFD"/>
    <w:rsid w:val="00A92F65"/>
    <w:rsid w:val="00A93749"/>
    <w:rsid w:val="00A93EF7"/>
    <w:rsid w:val="00A93F36"/>
    <w:rsid w:val="00A94846"/>
    <w:rsid w:val="00A949BF"/>
    <w:rsid w:val="00A94DAE"/>
    <w:rsid w:val="00A950C3"/>
    <w:rsid w:val="00A9535C"/>
    <w:rsid w:val="00A9596D"/>
    <w:rsid w:val="00A96045"/>
    <w:rsid w:val="00A967BB"/>
    <w:rsid w:val="00A96EB1"/>
    <w:rsid w:val="00A9742F"/>
    <w:rsid w:val="00A97797"/>
    <w:rsid w:val="00A978F2"/>
    <w:rsid w:val="00A97B02"/>
    <w:rsid w:val="00AA020F"/>
    <w:rsid w:val="00AA0519"/>
    <w:rsid w:val="00AA0DE4"/>
    <w:rsid w:val="00AA1147"/>
    <w:rsid w:val="00AA1B4E"/>
    <w:rsid w:val="00AA1C20"/>
    <w:rsid w:val="00AA227C"/>
    <w:rsid w:val="00AA2DA6"/>
    <w:rsid w:val="00AA4804"/>
    <w:rsid w:val="00AA5EA2"/>
    <w:rsid w:val="00AA5FBD"/>
    <w:rsid w:val="00AA6DB0"/>
    <w:rsid w:val="00AA7319"/>
    <w:rsid w:val="00AA74E8"/>
    <w:rsid w:val="00AA7A2C"/>
    <w:rsid w:val="00AB0304"/>
    <w:rsid w:val="00AB03FF"/>
    <w:rsid w:val="00AB0406"/>
    <w:rsid w:val="00AB08F5"/>
    <w:rsid w:val="00AB111E"/>
    <w:rsid w:val="00AB143A"/>
    <w:rsid w:val="00AB1892"/>
    <w:rsid w:val="00AB1CAD"/>
    <w:rsid w:val="00AB21D4"/>
    <w:rsid w:val="00AB3865"/>
    <w:rsid w:val="00AB3E33"/>
    <w:rsid w:val="00AB4079"/>
    <w:rsid w:val="00AB46D2"/>
    <w:rsid w:val="00AB47AB"/>
    <w:rsid w:val="00AB633E"/>
    <w:rsid w:val="00AB647D"/>
    <w:rsid w:val="00AB7244"/>
    <w:rsid w:val="00AB74AB"/>
    <w:rsid w:val="00AC01F8"/>
    <w:rsid w:val="00AC06AF"/>
    <w:rsid w:val="00AC1454"/>
    <w:rsid w:val="00AC1729"/>
    <w:rsid w:val="00AC182A"/>
    <w:rsid w:val="00AC290A"/>
    <w:rsid w:val="00AC314D"/>
    <w:rsid w:val="00AC3A99"/>
    <w:rsid w:val="00AC3D23"/>
    <w:rsid w:val="00AC3E28"/>
    <w:rsid w:val="00AC503F"/>
    <w:rsid w:val="00AC5D24"/>
    <w:rsid w:val="00AC6DCD"/>
    <w:rsid w:val="00AC722D"/>
    <w:rsid w:val="00AC7242"/>
    <w:rsid w:val="00AD0094"/>
    <w:rsid w:val="00AD0B72"/>
    <w:rsid w:val="00AD1144"/>
    <w:rsid w:val="00AD1F12"/>
    <w:rsid w:val="00AD3B53"/>
    <w:rsid w:val="00AD3D28"/>
    <w:rsid w:val="00AD3D5B"/>
    <w:rsid w:val="00AD3E87"/>
    <w:rsid w:val="00AD4274"/>
    <w:rsid w:val="00AD4634"/>
    <w:rsid w:val="00AD4E79"/>
    <w:rsid w:val="00AD539C"/>
    <w:rsid w:val="00AD5B39"/>
    <w:rsid w:val="00AD6349"/>
    <w:rsid w:val="00AD6462"/>
    <w:rsid w:val="00AD7207"/>
    <w:rsid w:val="00AE0105"/>
    <w:rsid w:val="00AE0229"/>
    <w:rsid w:val="00AE07D6"/>
    <w:rsid w:val="00AE0874"/>
    <w:rsid w:val="00AE0975"/>
    <w:rsid w:val="00AE11D1"/>
    <w:rsid w:val="00AE2326"/>
    <w:rsid w:val="00AE2DAB"/>
    <w:rsid w:val="00AE2E46"/>
    <w:rsid w:val="00AE2F4D"/>
    <w:rsid w:val="00AE37FD"/>
    <w:rsid w:val="00AE422F"/>
    <w:rsid w:val="00AE46B5"/>
    <w:rsid w:val="00AE5A5B"/>
    <w:rsid w:val="00AE674D"/>
    <w:rsid w:val="00AE6AFD"/>
    <w:rsid w:val="00AE6B37"/>
    <w:rsid w:val="00AE6EF6"/>
    <w:rsid w:val="00AE71CD"/>
    <w:rsid w:val="00AE752D"/>
    <w:rsid w:val="00AE7AE2"/>
    <w:rsid w:val="00AE7EFA"/>
    <w:rsid w:val="00AF1171"/>
    <w:rsid w:val="00AF1319"/>
    <w:rsid w:val="00AF152A"/>
    <w:rsid w:val="00AF1555"/>
    <w:rsid w:val="00AF1A06"/>
    <w:rsid w:val="00AF1BF3"/>
    <w:rsid w:val="00AF215E"/>
    <w:rsid w:val="00AF26E3"/>
    <w:rsid w:val="00AF2925"/>
    <w:rsid w:val="00AF31AC"/>
    <w:rsid w:val="00AF337C"/>
    <w:rsid w:val="00AF3BAE"/>
    <w:rsid w:val="00AF437B"/>
    <w:rsid w:val="00AF450B"/>
    <w:rsid w:val="00AF496D"/>
    <w:rsid w:val="00AF53C0"/>
    <w:rsid w:val="00AF5491"/>
    <w:rsid w:val="00AF5DF2"/>
    <w:rsid w:val="00AF612C"/>
    <w:rsid w:val="00AF633C"/>
    <w:rsid w:val="00AF669C"/>
    <w:rsid w:val="00AF6708"/>
    <w:rsid w:val="00AF67D0"/>
    <w:rsid w:val="00AF69F5"/>
    <w:rsid w:val="00AF6F94"/>
    <w:rsid w:val="00AF788B"/>
    <w:rsid w:val="00AF7B91"/>
    <w:rsid w:val="00B0061B"/>
    <w:rsid w:val="00B00B7E"/>
    <w:rsid w:val="00B00C2F"/>
    <w:rsid w:val="00B01258"/>
    <w:rsid w:val="00B01321"/>
    <w:rsid w:val="00B01C3F"/>
    <w:rsid w:val="00B025C8"/>
    <w:rsid w:val="00B02B75"/>
    <w:rsid w:val="00B0498B"/>
    <w:rsid w:val="00B053AB"/>
    <w:rsid w:val="00B054B4"/>
    <w:rsid w:val="00B057A7"/>
    <w:rsid w:val="00B05ACC"/>
    <w:rsid w:val="00B05B80"/>
    <w:rsid w:val="00B05C57"/>
    <w:rsid w:val="00B06133"/>
    <w:rsid w:val="00B06931"/>
    <w:rsid w:val="00B07753"/>
    <w:rsid w:val="00B07EC0"/>
    <w:rsid w:val="00B109B5"/>
    <w:rsid w:val="00B11132"/>
    <w:rsid w:val="00B1191E"/>
    <w:rsid w:val="00B11D72"/>
    <w:rsid w:val="00B11DFC"/>
    <w:rsid w:val="00B13009"/>
    <w:rsid w:val="00B14116"/>
    <w:rsid w:val="00B14394"/>
    <w:rsid w:val="00B1447E"/>
    <w:rsid w:val="00B14F06"/>
    <w:rsid w:val="00B15449"/>
    <w:rsid w:val="00B15AA0"/>
    <w:rsid w:val="00B15CD2"/>
    <w:rsid w:val="00B1614F"/>
    <w:rsid w:val="00B174D6"/>
    <w:rsid w:val="00B174E9"/>
    <w:rsid w:val="00B17588"/>
    <w:rsid w:val="00B17B57"/>
    <w:rsid w:val="00B17FA0"/>
    <w:rsid w:val="00B20C26"/>
    <w:rsid w:val="00B21AF4"/>
    <w:rsid w:val="00B224E2"/>
    <w:rsid w:val="00B228D5"/>
    <w:rsid w:val="00B23734"/>
    <w:rsid w:val="00B23844"/>
    <w:rsid w:val="00B238ED"/>
    <w:rsid w:val="00B2399D"/>
    <w:rsid w:val="00B23B18"/>
    <w:rsid w:val="00B23DE8"/>
    <w:rsid w:val="00B247C5"/>
    <w:rsid w:val="00B26BC7"/>
    <w:rsid w:val="00B2722A"/>
    <w:rsid w:val="00B27393"/>
    <w:rsid w:val="00B27BC7"/>
    <w:rsid w:val="00B30225"/>
    <w:rsid w:val="00B316E7"/>
    <w:rsid w:val="00B31926"/>
    <w:rsid w:val="00B31CAA"/>
    <w:rsid w:val="00B32047"/>
    <w:rsid w:val="00B3266B"/>
    <w:rsid w:val="00B32AC8"/>
    <w:rsid w:val="00B32FC5"/>
    <w:rsid w:val="00B33947"/>
    <w:rsid w:val="00B343D1"/>
    <w:rsid w:val="00B34552"/>
    <w:rsid w:val="00B356B9"/>
    <w:rsid w:val="00B3605B"/>
    <w:rsid w:val="00B363A8"/>
    <w:rsid w:val="00B3661E"/>
    <w:rsid w:val="00B36C32"/>
    <w:rsid w:val="00B3722F"/>
    <w:rsid w:val="00B372F4"/>
    <w:rsid w:val="00B37CF1"/>
    <w:rsid w:val="00B40BC5"/>
    <w:rsid w:val="00B41A3C"/>
    <w:rsid w:val="00B42040"/>
    <w:rsid w:val="00B43510"/>
    <w:rsid w:val="00B43C4C"/>
    <w:rsid w:val="00B43E80"/>
    <w:rsid w:val="00B43E8C"/>
    <w:rsid w:val="00B4434A"/>
    <w:rsid w:val="00B45755"/>
    <w:rsid w:val="00B45884"/>
    <w:rsid w:val="00B45CD6"/>
    <w:rsid w:val="00B45EC7"/>
    <w:rsid w:val="00B463ED"/>
    <w:rsid w:val="00B4644A"/>
    <w:rsid w:val="00B464FB"/>
    <w:rsid w:val="00B46609"/>
    <w:rsid w:val="00B46A92"/>
    <w:rsid w:val="00B46AB2"/>
    <w:rsid w:val="00B46AB5"/>
    <w:rsid w:val="00B46B3F"/>
    <w:rsid w:val="00B46B71"/>
    <w:rsid w:val="00B46C42"/>
    <w:rsid w:val="00B46F4B"/>
    <w:rsid w:val="00B471AA"/>
    <w:rsid w:val="00B47EEA"/>
    <w:rsid w:val="00B47F5D"/>
    <w:rsid w:val="00B500FE"/>
    <w:rsid w:val="00B503CF"/>
    <w:rsid w:val="00B50767"/>
    <w:rsid w:val="00B50910"/>
    <w:rsid w:val="00B50AC8"/>
    <w:rsid w:val="00B50B1E"/>
    <w:rsid w:val="00B51299"/>
    <w:rsid w:val="00B51896"/>
    <w:rsid w:val="00B51CC0"/>
    <w:rsid w:val="00B52020"/>
    <w:rsid w:val="00B52148"/>
    <w:rsid w:val="00B5278F"/>
    <w:rsid w:val="00B539FE"/>
    <w:rsid w:val="00B5421A"/>
    <w:rsid w:val="00B54878"/>
    <w:rsid w:val="00B55347"/>
    <w:rsid w:val="00B55688"/>
    <w:rsid w:val="00B558C2"/>
    <w:rsid w:val="00B571CD"/>
    <w:rsid w:val="00B57354"/>
    <w:rsid w:val="00B57C26"/>
    <w:rsid w:val="00B57CAB"/>
    <w:rsid w:val="00B60101"/>
    <w:rsid w:val="00B60B17"/>
    <w:rsid w:val="00B61374"/>
    <w:rsid w:val="00B61D53"/>
    <w:rsid w:val="00B6276E"/>
    <w:rsid w:val="00B62F9B"/>
    <w:rsid w:val="00B63982"/>
    <w:rsid w:val="00B63B1F"/>
    <w:rsid w:val="00B63D30"/>
    <w:rsid w:val="00B64A14"/>
    <w:rsid w:val="00B64A3E"/>
    <w:rsid w:val="00B64B9C"/>
    <w:rsid w:val="00B64F25"/>
    <w:rsid w:val="00B65ABC"/>
    <w:rsid w:val="00B65EF5"/>
    <w:rsid w:val="00B66080"/>
    <w:rsid w:val="00B6624F"/>
    <w:rsid w:val="00B66FB4"/>
    <w:rsid w:val="00B67948"/>
    <w:rsid w:val="00B67D14"/>
    <w:rsid w:val="00B67EF2"/>
    <w:rsid w:val="00B70618"/>
    <w:rsid w:val="00B70F66"/>
    <w:rsid w:val="00B70F87"/>
    <w:rsid w:val="00B724D8"/>
    <w:rsid w:val="00B72F95"/>
    <w:rsid w:val="00B73C6D"/>
    <w:rsid w:val="00B73F70"/>
    <w:rsid w:val="00B745C6"/>
    <w:rsid w:val="00B74633"/>
    <w:rsid w:val="00B74BB4"/>
    <w:rsid w:val="00B74CCC"/>
    <w:rsid w:val="00B74E55"/>
    <w:rsid w:val="00B751FA"/>
    <w:rsid w:val="00B75E93"/>
    <w:rsid w:val="00B7619D"/>
    <w:rsid w:val="00B7644F"/>
    <w:rsid w:val="00B77337"/>
    <w:rsid w:val="00B77B01"/>
    <w:rsid w:val="00B80056"/>
    <w:rsid w:val="00B80168"/>
    <w:rsid w:val="00B802EF"/>
    <w:rsid w:val="00B81A61"/>
    <w:rsid w:val="00B82696"/>
    <w:rsid w:val="00B83D8A"/>
    <w:rsid w:val="00B84DB0"/>
    <w:rsid w:val="00B855B4"/>
    <w:rsid w:val="00B857DA"/>
    <w:rsid w:val="00B86065"/>
    <w:rsid w:val="00B86228"/>
    <w:rsid w:val="00B8638E"/>
    <w:rsid w:val="00B86A35"/>
    <w:rsid w:val="00B86B06"/>
    <w:rsid w:val="00B86FAA"/>
    <w:rsid w:val="00B8745B"/>
    <w:rsid w:val="00B87BDD"/>
    <w:rsid w:val="00B90238"/>
    <w:rsid w:val="00B9043A"/>
    <w:rsid w:val="00B905A2"/>
    <w:rsid w:val="00B905DD"/>
    <w:rsid w:val="00B90ED8"/>
    <w:rsid w:val="00B91108"/>
    <w:rsid w:val="00B918F5"/>
    <w:rsid w:val="00B91B3C"/>
    <w:rsid w:val="00B921EA"/>
    <w:rsid w:val="00B93159"/>
    <w:rsid w:val="00B93C81"/>
    <w:rsid w:val="00B93FE4"/>
    <w:rsid w:val="00B94472"/>
    <w:rsid w:val="00B94CA7"/>
    <w:rsid w:val="00B94DB7"/>
    <w:rsid w:val="00B95126"/>
    <w:rsid w:val="00B95312"/>
    <w:rsid w:val="00B95E18"/>
    <w:rsid w:val="00B96445"/>
    <w:rsid w:val="00B964B0"/>
    <w:rsid w:val="00B96EC3"/>
    <w:rsid w:val="00B97489"/>
    <w:rsid w:val="00B976F0"/>
    <w:rsid w:val="00B978D9"/>
    <w:rsid w:val="00B97E57"/>
    <w:rsid w:val="00B97EBB"/>
    <w:rsid w:val="00BA030F"/>
    <w:rsid w:val="00BA076D"/>
    <w:rsid w:val="00BA0C20"/>
    <w:rsid w:val="00BA1384"/>
    <w:rsid w:val="00BA16BF"/>
    <w:rsid w:val="00BA2AE7"/>
    <w:rsid w:val="00BA2F0C"/>
    <w:rsid w:val="00BA2F2D"/>
    <w:rsid w:val="00BA31ED"/>
    <w:rsid w:val="00BA386A"/>
    <w:rsid w:val="00BA38F1"/>
    <w:rsid w:val="00BA3B70"/>
    <w:rsid w:val="00BA3D49"/>
    <w:rsid w:val="00BA41C2"/>
    <w:rsid w:val="00BA44DD"/>
    <w:rsid w:val="00BA4586"/>
    <w:rsid w:val="00BA4817"/>
    <w:rsid w:val="00BA57A0"/>
    <w:rsid w:val="00BA5E90"/>
    <w:rsid w:val="00BA6703"/>
    <w:rsid w:val="00BA676A"/>
    <w:rsid w:val="00BA73DA"/>
    <w:rsid w:val="00BB1415"/>
    <w:rsid w:val="00BB1483"/>
    <w:rsid w:val="00BB1AA1"/>
    <w:rsid w:val="00BB223A"/>
    <w:rsid w:val="00BB245A"/>
    <w:rsid w:val="00BB2F89"/>
    <w:rsid w:val="00BB30BD"/>
    <w:rsid w:val="00BB3EBB"/>
    <w:rsid w:val="00BB3F15"/>
    <w:rsid w:val="00BB45EC"/>
    <w:rsid w:val="00BB5855"/>
    <w:rsid w:val="00BB5CF3"/>
    <w:rsid w:val="00BB5D67"/>
    <w:rsid w:val="00BB5F52"/>
    <w:rsid w:val="00BB667B"/>
    <w:rsid w:val="00BB67B2"/>
    <w:rsid w:val="00BB6AFB"/>
    <w:rsid w:val="00BB6EB6"/>
    <w:rsid w:val="00BB7240"/>
    <w:rsid w:val="00BB7CD9"/>
    <w:rsid w:val="00BC0367"/>
    <w:rsid w:val="00BC07C7"/>
    <w:rsid w:val="00BC0EF8"/>
    <w:rsid w:val="00BC0F7D"/>
    <w:rsid w:val="00BC14EB"/>
    <w:rsid w:val="00BC1793"/>
    <w:rsid w:val="00BC2672"/>
    <w:rsid w:val="00BC2A1A"/>
    <w:rsid w:val="00BC4720"/>
    <w:rsid w:val="00BC4AB4"/>
    <w:rsid w:val="00BC4F22"/>
    <w:rsid w:val="00BC5015"/>
    <w:rsid w:val="00BC5723"/>
    <w:rsid w:val="00BC5A44"/>
    <w:rsid w:val="00BC5D2B"/>
    <w:rsid w:val="00BC5D99"/>
    <w:rsid w:val="00BC6167"/>
    <w:rsid w:val="00BC633B"/>
    <w:rsid w:val="00BC6B00"/>
    <w:rsid w:val="00BC7403"/>
    <w:rsid w:val="00BD0774"/>
    <w:rsid w:val="00BD0B91"/>
    <w:rsid w:val="00BD17D0"/>
    <w:rsid w:val="00BD24C5"/>
    <w:rsid w:val="00BD293D"/>
    <w:rsid w:val="00BD36B6"/>
    <w:rsid w:val="00BD4208"/>
    <w:rsid w:val="00BD46E7"/>
    <w:rsid w:val="00BD4762"/>
    <w:rsid w:val="00BD4A0F"/>
    <w:rsid w:val="00BD4BB4"/>
    <w:rsid w:val="00BD4C1D"/>
    <w:rsid w:val="00BD5076"/>
    <w:rsid w:val="00BD56C7"/>
    <w:rsid w:val="00BD60E5"/>
    <w:rsid w:val="00BD6618"/>
    <w:rsid w:val="00BD6F7A"/>
    <w:rsid w:val="00BD700F"/>
    <w:rsid w:val="00BD710D"/>
    <w:rsid w:val="00BD7F87"/>
    <w:rsid w:val="00BE050E"/>
    <w:rsid w:val="00BE1597"/>
    <w:rsid w:val="00BE1A8F"/>
    <w:rsid w:val="00BE1F3C"/>
    <w:rsid w:val="00BE2105"/>
    <w:rsid w:val="00BE2297"/>
    <w:rsid w:val="00BE2650"/>
    <w:rsid w:val="00BE2D30"/>
    <w:rsid w:val="00BE3D31"/>
    <w:rsid w:val="00BE40C9"/>
    <w:rsid w:val="00BE448E"/>
    <w:rsid w:val="00BE44B8"/>
    <w:rsid w:val="00BE45B2"/>
    <w:rsid w:val="00BE471C"/>
    <w:rsid w:val="00BE49F5"/>
    <w:rsid w:val="00BE587B"/>
    <w:rsid w:val="00BE5BDE"/>
    <w:rsid w:val="00BE6123"/>
    <w:rsid w:val="00BE63E1"/>
    <w:rsid w:val="00BE67E7"/>
    <w:rsid w:val="00BE6813"/>
    <w:rsid w:val="00BE6CF6"/>
    <w:rsid w:val="00BE6DBF"/>
    <w:rsid w:val="00BE7238"/>
    <w:rsid w:val="00BE73D8"/>
    <w:rsid w:val="00BE77FD"/>
    <w:rsid w:val="00BF0991"/>
    <w:rsid w:val="00BF1190"/>
    <w:rsid w:val="00BF12F3"/>
    <w:rsid w:val="00BF137D"/>
    <w:rsid w:val="00BF20CC"/>
    <w:rsid w:val="00BF22DA"/>
    <w:rsid w:val="00BF23FC"/>
    <w:rsid w:val="00BF29E6"/>
    <w:rsid w:val="00BF3902"/>
    <w:rsid w:val="00BF3D73"/>
    <w:rsid w:val="00BF3ED6"/>
    <w:rsid w:val="00BF43C0"/>
    <w:rsid w:val="00BF44A8"/>
    <w:rsid w:val="00BF48B2"/>
    <w:rsid w:val="00BF4B28"/>
    <w:rsid w:val="00BF54C0"/>
    <w:rsid w:val="00BF5D8E"/>
    <w:rsid w:val="00BF6294"/>
    <w:rsid w:val="00BF666B"/>
    <w:rsid w:val="00BF67EE"/>
    <w:rsid w:val="00BF6D59"/>
    <w:rsid w:val="00BF70C3"/>
    <w:rsid w:val="00BF7131"/>
    <w:rsid w:val="00BF7A79"/>
    <w:rsid w:val="00C0072C"/>
    <w:rsid w:val="00C01285"/>
    <w:rsid w:val="00C01D33"/>
    <w:rsid w:val="00C01E69"/>
    <w:rsid w:val="00C020EA"/>
    <w:rsid w:val="00C0220A"/>
    <w:rsid w:val="00C02668"/>
    <w:rsid w:val="00C030AD"/>
    <w:rsid w:val="00C0352B"/>
    <w:rsid w:val="00C03980"/>
    <w:rsid w:val="00C03EC8"/>
    <w:rsid w:val="00C05166"/>
    <w:rsid w:val="00C054C8"/>
    <w:rsid w:val="00C059C3"/>
    <w:rsid w:val="00C05CBB"/>
    <w:rsid w:val="00C05E19"/>
    <w:rsid w:val="00C06249"/>
    <w:rsid w:val="00C07476"/>
    <w:rsid w:val="00C07991"/>
    <w:rsid w:val="00C07A47"/>
    <w:rsid w:val="00C07C0A"/>
    <w:rsid w:val="00C1055F"/>
    <w:rsid w:val="00C10878"/>
    <w:rsid w:val="00C10A3A"/>
    <w:rsid w:val="00C10A8B"/>
    <w:rsid w:val="00C1188E"/>
    <w:rsid w:val="00C14209"/>
    <w:rsid w:val="00C14469"/>
    <w:rsid w:val="00C146A2"/>
    <w:rsid w:val="00C14888"/>
    <w:rsid w:val="00C156E3"/>
    <w:rsid w:val="00C15C70"/>
    <w:rsid w:val="00C15D97"/>
    <w:rsid w:val="00C161AB"/>
    <w:rsid w:val="00C164A7"/>
    <w:rsid w:val="00C1696E"/>
    <w:rsid w:val="00C20148"/>
    <w:rsid w:val="00C20DFD"/>
    <w:rsid w:val="00C210AA"/>
    <w:rsid w:val="00C210C1"/>
    <w:rsid w:val="00C211A0"/>
    <w:rsid w:val="00C214C6"/>
    <w:rsid w:val="00C2163A"/>
    <w:rsid w:val="00C2164B"/>
    <w:rsid w:val="00C21AC8"/>
    <w:rsid w:val="00C220AB"/>
    <w:rsid w:val="00C224CA"/>
    <w:rsid w:val="00C22A31"/>
    <w:rsid w:val="00C22BE5"/>
    <w:rsid w:val="00C22FC7"/>
    <w:rsid w:val="00C2370F"/>
    <w:rsid w:val="00C2371B"/>
    <w:rsid w:val="00C23794"/>
    <w:rsid w:val="00C237F9"/>
    <w:rsid w:val="00C24AE4"/>
    <w:rsid w:val="00C24E4C"/>
    <w:rsid w:val="00C254E1"/>
    <w:rsid w:val="00C25F3A"/>
    <w:rsid w:val="00C26561"/>
    <w:rsid w:val="00C27D9E"/>
    <w:rsid w:val="00C31090"/>
    <w:rsid w:val="00C31116"/>
    <w:rsid w:val="00C319BA"/>
    <w:rsid w:val="00C329F9"/>
    <w:rsid w:val="00C32E38"/>
    <w:rsid w:val="00C33079"/>
    <w:rsid w:val="00C34516"/>
    <w:rsid w:val="00C348DB"/>
    <w:rsid w:val="00C350FD"/>
    <w:rsid w:val="00C35CFC"/>
    <w:rsid w:val="00C35E7A"/>
    <w:rsid w:val="00C36366"/>
    <w:rsid w:val="00C36BCD"/>
    <w:rsid w:val="00C37334"/>
    <w:rsid w:val="00C37690"/>
    <w:rsid w:val="00C3796C"/>
    <w:rsid w:val="00C37C9B"/>
    <w:rsid w:val="00C406C7"/>
    <w:rsid w:val="00C40865"/>
    <w:rsid w:val="00C408D2"/>
    <w:rsid w:val="00C40DF1"/>
    <w:rsid w:val="00C41208"/>
    <w:rsid w:val="00C41664"/>
    <w:rsid w:val="00C42138"/>
    <w:rsid w:val="00C4241F"/>
    <w:rsid w:val="00C42662"/>
    <w:rsid w:val="00C42820"/>
    <w:rsid w:val="00C42BB0"/>
    <w:rsid w:val="00C433E9"/>
    <w:rsid w:val="00C4354B"/>
    <w:rsid w:val="00C43A3A"/>
    <w:rsid w:val="00C43EF8"/>
    <w:rsid w:val="00C4437D"/>
    <w:rsid w:val="00C44853"/>
    <w:rsid w:val="00C44DAB"/>
    <w:rsid w:val="00C45635"/>
    <w:rsid w:val="00C45B61"/>
    <w:rsid w:val="00C45C93"/>
    <w:rsid w:val="00C46C0B"/>
    <w:rsid w:val="00C477A5"/>
    <w:rsid w:val="00C500EC"/>
    <w:rsid w:val="00C50158"/>
    <w:rsid w:val="00C50779"/>
    <w:rsid w:val="00C50BB2"/>
    <w:rsid w:val="00C512AB"/>
    <w:rsid w:val="00C518CB"/>
    <w:rsid w:val="00C51DCC"/>
    <w:rsid w:val="00C526AD"/>
    <w:rsid w:val="00C5288C"/>
    <w:rsid w:val="00C532E6"/>
    <w:rsid w:val="00C53CE3"/>
    <w:rsid w:val="00C53DC3"/>
    <w:rsid w:val="00C541CE"/>
    <w:rsid w:val="00C5491B"/>
    <w:rsid w:val="00C54C51"/>
    <w:rsid w:val="00C55328"/>
    <w:rsid w:val="00C55D17"/>
    <w:rsid w:val="00C55F00"/>
    <w:rsid w:val="00C55FEE"/>
    <w:rsid w:val="00C568B6"/>
    <w:rsid w:val="00C569F4"/>
    <w:rsid w:val="00C56A9B"/>
    <w:rsid w:val="00C60A28"/>
    <w:rsid w:val="00C60AAA"/>
    <w:rsid w:val="00C60BC2"/>
    <w:rsid w:val="00C61091"/>
    <w:rsid w:val="00C61E79"/>
    <w:rsid w:val="00C62CD2"/>
    <w:rsid w:val="00C62CF6"/>
    <w:rsid w:val="00C63D1F"/>
    <w:rsid w:val="00C642DD"/>
    <w:rsid w:val="00C646CD"/>
    <w:rsid w:val="00C64B79"/>
    <w:rsid w:val="00C64BE9"/>
    <w:rsid w:val="00C653B6"/>
    <w:rsid w:val="00C6554A"/>
    <w:rsid w:val="00C65726"/>
    <w:rsid w:val="00C65CC8"/>
    <w:rsid w:val="00C666F4"/>
    <w:rsid w:val="00C67086"/>
    <w:rsid w:val="00C67595"/>
    <w:rsid w:val="00C67B54"/>
    <w:rsid w:val="00C67C5A"/>
    <w:rsid w:val="00C706D3"/>
    <w:rsid w:val="00C70C2D"/>
    <w:rsid w:val="00C71FF3"/>
    <w:rsid w:val="00C72D07"/>
    <w:rsid w:val="00C732E4"/>
    <w:rsid w:val="00C73E8F"/>
    <w:rsid w:val="00C746BD"/>
    <w:rsid w:val="00C7515F"/>
    <w:rsid w:val="00C7563D"/>
    <w:rsid w:val="00C75712"/>
    <w:rsid w:val="00C763E2"/>
    <w:rsid w:val="00C769A4"/>
    <w:rsid w:val="00C772E7"/>
    <w:rsid w:val="00C77A94"/>
    <w:rsid w:val="00C80540"/>
    <w:rsid w:val="00C80768"/>
    <w:rsid w:val="00C8082A"/>
    <w:rsid w:val="00C80F35"/>
    <w:rsid w:val="00C8158A"/>
    <w:rsid w:val="00C8166A"/>
    <w:rsid w:val="00C817A6"/>
    <w:rsid w:val="00C81ED5"/>
    <w:rsid w:val="00C81FFA"/>
    <w:rsid w:val="00C82E43"/>
    <w:rsid w:val="00C837BF"/>
    <w:rsid w:val="00C83B90"/>
    <w:rsid w:val="00C83EED"/>
    <w:rsid w:val="00C83FF4"/>
    <w:rsid w:val="00C84000"/>
    <w:rsid w:val="00C84457"/>
    <w:rsid w:val="00C848E1"/>
    <w:rsid w:val="00C850CC"/>
    <w:rsid w:val="00C85420"/>
    <w:rsid w:val="00C8638A"/>
    <w:rsid w:val="00C8661B"/>
    <w:rsid w:val="00C86BB0"/>
    <w:rsid w:val="00C86EC6"/>
    <w:rsid w:val="00C871B8"/>
    <w:rsid w:val="00C872D7"/>
    <w:rsid w:val="00C876B7"/>
    <w:rsid w:val="00C876F3"/>
    <w:rsid w:val="00C87EEE"/>
    <w:rsid w:val="00C903E1"/>
    <w:rsid w:val="00C909F5"/>
    <w:rsid w:val="00C90F0C"/>
    <w:rsid w:val="00C91060"/>
    <w:rsid w:val="00C9157B"/>
    <w:rsid w:val="00C923B4"/>
    <w:rsid w:val="00C923E3"/>
    <w:rsid w:val="00C9296C"/>
    <w:rsid w:val="00C92AB5"/>
    <w:rsid w:val="00C93DF7"/>
    <w:rsid w:val="00C93F8D"/>
    <w:rsid w:val="00C94CB8"/>
    <w:rsid w:val="00C9594C"/>
    <w:rsid w:val="00C9620D"/>
    <w:rsid w:val="00C964E7"/>
    <w:rsid w:val="00C965C5"/>
    <w:rsid w:val="00C97413"/>
    <w:rsid w:val="00C97416"/>
    <w:rsid w:val="00C975AE"/>
    <w:rsid w:val="00C977D9"/>
    <w:rsid w:val="00C97823"/>
    <w:rsid w:val="00C97E26"/>
    <w:rsid w:val="00CA0138"/>
    <w:rsid w:val="00CA2BAF"/>
    <w:rsid w:val="00CA2FF4"/>
    <w:rsid w:val="00CA3588"/>
    <w:rsid w:val="00CA3D0C"/>
    <w:rsid w:val="00CA3F06"/>
    <w:rsid w:val="00CA452C"/>
    <w:rsid w:val="00CA49BF"/>
    <w:rsid w:val="00CA5BB6"/>
    <w:rsid w:val="00CA5CDB"/>
    <w:rsid w:val="00CA5E9D"/>
    <w:rsid w:val="00CA64E3"/>
    <w:rsid w:val="00CA6A67"/>
    <w:rsid w:val="00CA7890"/>
    <w:rsid w:val="00CB0143"/>
    <w:rsid w:val="00CB071C"/>
    <w:rsid w:val="00CB0EDD"/>
    <w:rsid w:val="00CB0F7F"/>
    <w:rsid w:val="00CB15FF"/>
    <w:rsid w:val="00CB245F"/>
    <w:rsid w:val="00CB3603"/>
    <w:rsid w:val="00CB42EE"/>
    <w:rsid w:val="00CB45DA"/>
    <w:rsid w:val="00CB526E"/>
    <w:rsid w:val="00CB5954"/>
    <w:rsid w:val="00CB59B1"/>
    <w:rsid w:val="00CB6CD7"/>
    <w:rsid w:val="00CC03C7"/>
    <w:rsid w:val="00CC124B"/>
    <w:rsid w:val="00CC149E"/>
    <w:rsid w:val="00CC31A6"/>
    <w:rsid w:val="00CC32FD"/>
    <w:rsid w:val="00CC3C63"/>
    <w:rsid w:val="00CC45FA"/>
    <w:rsid w:val="00CC4631"/>
    <w:rsid w:val="00CC48DF"/>
    <w:rsid w:val="00CC5BD8"/>
    <w:rsid w:val="00CC6397"/>
    <w:rsid w:val="00CC6BC1"/>
    <w:rsid w:val="00CC71FF"/>
    <w:rsid w:val="00CC7469"/>
    <w:rsid w:val="00CC764C"/>
    <w:rsid w:val="00CC7B05"/>
    <w:rsid w:val="00CD003F"/>
    <w:rsid w:val="00CD04C1"/>
    <w:rsid w:val="00CD0513"/>
    <w:rsid w:val="00CD0638"/>
    <w:rsid w:val="00CD09ED"/>
    <w:rsid w:val="00CD0B1D"/>
    <w:rsid w:val="00CD1D4A"/>
    <w:rsid w:val="00CD2151"/>
    <w:rsid w:val="00CD2752"/>
    <w:rsid w:val="00CD2C94"/>
    <w:rsid w:val="00CD3512"/>
    <w:rsid w:val="00CD385A"/>
    <w:rsid w:val="00CD38CF"/>
    <w:rsid w:val="00CD3B82"/>
    <w:rsid w:val="00CD3C84"/>
    <w:rsid w:val="00CD4372"/>
    <w:rsid w:val="00CD4715"/>
    <w:rsid w:val="00CD4CCC"/>
    <w:rsid w:val="00CD5098"/>
    <w:rsid w:val="00CD5280"/>
    <w:rsid w:val="00CD56A2"/>
    <w:rsid w:val="00CD6570"/>
    <w:rsid w:val="00CD6925"/>
    <w:rsid w:val="00CD7DDE"/>
    <w:rsid w:val="00CE02FC"/>
    <w:rsid w:val="00CE0F06"/>
    <w:rsid w:val="00CE1006"/>
    <w:rsid w:val="00CE1CC3"/>
    <w:rsid w:val="00CE28F5"/>
    <w:rsid w:val="00CE2A55"/>
    <w:rsid w:val="00CE3328"/>
    <w:rsid w:val="00CE47C5"/>
    <w:rsid w:val="00CE4921"/>
    <w:rsid w:val="00CE4988"/>
    <w:rsid w:val="00CE4CAD"/>
    <w:rsid w:val="00CE52A7"/>
    <w:rsid w:val="00CE623A"/>
    <w:rsid w:val="00CE681E"/>
    <w:rsid w:val="00CE6A7F"/>
    <w:rsid w:val="00CE6D7E"/>
    <w:rsid w:val="00CE7872"/>
    <w:rsid w:val="00CE7D57"/>
    <w:rsid w:val="00CF01FE"/>
    <w:rsid w:val="00CF12F8"/>
    <w:rsid w:val="00CF13FB"/>
    <w:rsid w:val="00CF19C8"/>
    <w:rsid w:val="00CF21AF"/>
    <w:rsid w:val="00CF2D7A"/>
    <w:rsid w:val="00CF3318"/>
    <w:rsid w:val="00CF3679"/>
    <w:rsid w:val="00CF47FA"/>
    <w:rsid w:val="00CF49B1"/>
    <w:rsid w:val="00CF4BEC"/>
    <w:rsid w:val="00CF4D4D"/>
    <w:rsid w:val="00CF50BD"/>
    <w:rsid w:val="00CF51AD"/>
    <w:rsid w:val="00CF55D2"/>
    <w:rsid w:val="00CF6B52"/>
    <w:rsid w:val="00CF70B8"/>
    <w:rsid w:val="00CF75BC"/>
    <w:rsid w:val="00CF75FE"/>
    <w:rsid w:val="00CF7694"/>
    <w:rsid w:val="00CF769A"/>
    <w:rsid w:val="00CF7A3B"/>
    <w:rsid w:val="00CF7B05"/>
    <w:rsid w:val="00CF7C34"/>
    <w:rsid w:val="00D0029F"/>
    <w:rsid w:val="00D00AAA"/>
    <w:rsid w:val="00D01015"/>
    <w:rsid w:val="00D012DC"/>
    <w:rsid w:val="00D01405"/>
    <w:rsid w:val="00D014C9"/>
    <w:rsid w:val="00D01726"/>
    <w:rsid w:val="00D01C8C"/>
    <w:rsid w:val="00D01E07"/>
    <w:rsid w:val="00D01F91"/>
    <w:rsid w:val="00D02383"/>
    <w:rsid w:val="00D02B8C"/>
    <w:rsid w:val="00D02CA0"/>
    <w:rsid w:val="00D0308D"/>
    <w:rsid w:val="00D03838"/>
    <w:rsid w:val="00D039E5"/>
    <w:rsid w:val="00D03B6B"/>
    <w:rsid w:val="00D04159"/>
    <w:rsid w:val="00D04E6C"/>
    <w:rsid w:val="00D05671"/>
    <w:rsid w:val="00D05D6E"/>
    <w:rsid w:val="00D05E67"/>
    <w:rsid w:val="00D06F0A"/>
    <w:rsid w:val="00D06FBF"/>
    <w:rsid w:val="00D07032"/>
    <w:rsid w:val="00D07084"/>
    <w:rsid w:val="00D078FE"/>
    <w:rsid w:val="00D07C87"/>
    <w:rsid w:val="00D07F4C"/>
    <w:rsid w:val="00D101D8"/>
    <w:rsid w:val="00D10B1C"/>
    <w:rsid w:val="00D10FF0"/>
    <w:rsid w:val="00D12CB6"/>
    <w:rsid w:val="00D12EA1"/>
    <w:rsid w:val="00D142D3"/>
    <w:rsid w:val="00D142F1"/>
    <w:rsid w:val="00D148C0"/>
    <w:rsid w:val="00D14A06"/>
    <w:rsid w:val="00D14B32"/>
    <w:rsid w:val="00D14B40"/>
    <w:rsid w:val="00D1549C"/>
    <w:rsid w:val="00D1571E"/>
    <w:rsid w:val="00D158E9"/>
    <w:rsid w:val="00D16C35"/>
    <w:rsid w:val="00D170E4"/>
    <w:rsid w:val="00D17A04"/>
    <w:rsid w:val="00D17F02"/>
    <w:rsid w:val="00D2026A"/>
    <w:rsid w:val="00D205D3"/>
    <w:rsid w:val="00D22B9C"/>
    <w:rsid w:val="00D238A8"/>
    <w:rsid w:val="00D23A84"/>
    <w:rsid w:val="00D23E65"/>
    <w:rsid w:val="00D2423E"/>
    <w:rsid w:val="00D257A5"/>
    <w:rsid w:val="00D25AE7"/>
    <w:rsid w:val="00D26077"/>
    <w:rsid w:val="00D26605"/>
    <w:rsid w:val="00D266AA"/>
    <w:rsid w:val="00D31708"/>
    <w:rsid w:val="00D320C3"/>
    <w:rsid w:val="00D32118"/>
    <w:rsid w:val="00D323B2"/>
    <w:rsid w:val="00D333AF"/>
    <w:rsid w:val="00D34477"/>
    <w:rsid w:val="00D347CD"/>
    <w:rsid w:val="00D34D86"/>
    <w:rsid w:val="00D354C4"/>
    <w:rsid w:val="00D363B3"/>
    <w:rsid w:val="00D36F46"/>
    <w:rsid w:val="00D3749A"/>
    <w:rsid w:val="00D37A3B"/>
    <w:rsid w:val="00D40B9D"/>
    <w:rsid w:val="00D4119D"/>
    <w:rsid w:val="00D42972"/>
    <w:rsid w:val="00D42ADB"/>
    <w:rsid w:val="00D42AF7"/>
    <w:rsid w:val="00D42BD4"/>
    <w:rsid w:val="00D43412"/>
    <w:rsid w:val="00D43B5E"/>
    <w:rsid w:val="00D43C4F"/>
    <w:rsid w:val="00D43DE2"/>
    <w:rsid w:val="00D44275"/>
    <w:rsid w:val="00D445A3"/>
    <w:rsid w:val="00D446CE"/>
    <w:rsid w:val="00D44F04"/>
    <w:rsid w:val="00D4522B"/>
    <w:rsid w:val="00D4552A"/>
    <w:rsid w:val="00D45C5A"/>
    <w:rsid w:val="00D47245"/>
    <w:rsid w:val="00D50F3D"/>
    <w:rsid w:val="00D51205"/>
    <w:rsid w:val="00D51360"/>
    <w:rsid w:val="00D5163E"/>
    <w:rsid w:val="00D51728"/>
    <w:rsid w:val="00D51FF3"/>
    <w:rsid w:val="00D521A7"/>
    <w:rsid w:val="00D528BE"/>
    <w:rsid w:val="00D52B75"/>
    <w:rsid w:val="00D53A97"/>
    <w:rsid w:val="00D54160"/>
    <w:rsid w:val="00D542CC"/>
    <w:rsid w:val="00D54434"/>
    <w:rsid w:val="00D5496F"/>
    <w:rsid w:val="00D552EA"/>
    <w:rsid w:val="00D554B0"/>
    <w:rsid w:val="00D567AF"/>
    <w:rsid w:val="00D56DFE"/>
    <w:rsid w:val="00D57703"/>
    <w:rsid w:val="00D604DC"/>
    <w:rsid w:val="00D6194F"/>
    <w:rsid w:val="00D61C97"/>
    <w:rsid w:val="00D621E3"/>
    <w:rsid w:val="00D6277E"/>
    <w:rsid w:val="00D62F70"/>
    <w:rsid w:val="00D630F8"/>
    <w:rsid w:val="00D63CA5"/>
    <w:rsid w:val="00D63DF3"/>
    <w:rsid w:val="00D63F4C"/>
    <w:rsid w:val="00D64973"/>
    <w:rsid w:val="00D64C67"/>
    <w:rsid w:val="00D64F0D"/>
    <w:rsid w:val="00D64F61"/>
    <w:rsid w:val="00D64FCF"/>
    <w:rsid w:val="00D6523B"/>
    <w:rsid w:val="00D65936"/>
    <w:rsid w:val="00D65AC9"/>
    <w:rsid w:val="00D66B4E"/>
    <w:rsid w:val="00D66CDB"/>
    <w:rsid w:val="00D67183"/>
    <w:rsid w:val="00D673D8"/>
    <w:rsid w:val="00D6742E"/>
    <w:rsid w:val="00D67486"/>
    <w:rsid w:val="00D67607"/>
    <w:rsid w:val="00D679DF"/>
    <w:rsid w:val="00D67DB3"/>
    <w:rsid w:val="00D70744"/>
    <w:rsid w:val="00D70893"/>
    <w:rsid w:val="00D71B6C"/>
    <w:rsid w:val="00D71DAE"/>
    <w:rsid w:val="00D7271C"/>
    <w:rsid w:val="00D72725"/>
    <w:rsid w:val="00D72C29"/>
    <w:rsid w:val="00D72DB9"/>
    <w:rsid w:val="00D738D6"/>
    <w:rsid w:val="00D74970"/>
    <w:rsid w:val="00D74BF5"/>
    <w:rsid w:val="00D74FFD"/>
    <w:rsid w:val="00D755EB"/>
    <w:rsid w:val="00D75A34"/>
    <w:rsid w:val="00D760F6"/>
    <w:rsid w:val="00D771C5"/>
    <w:rsid w:val="00D77866"/>
    <w:rsid w:val="00D77968"/>
    <w:rsid w:val="00D77E05"/>
    <w:rsid w:val="00D80052"/>
    <w:rsid w:val="00D80DE0"/>
    <w:rsid w:val="00D8105C"/>
    <w:rsid w:val="00D81950"/>
    <w:rsid w:val="00D8274D"/>
    <w:rsid w:val="00D82800"/>
    <w:rsid w:val="00D82F67"/>
    <w:rsid w:val="00D85031"/>
    <w:rsid w:val="00D85B72"/>
    <w:rsid w:val="00D85B96"/>
    <w:rsid w:val="00D85E70"/>
    <w:rsid w:val="00D869E4"/>
    <w:rsid w:val="00D86DA7"/>
    <w:rsid w:val="00D87258"/>
    <w:rsid w:val="00D87401"/>
    <w:rsid w:val="00D878CC"/>
    <w:rsid w:val="00D87E00"/>
    <w:rsid w:val="00D87E34"/>
    <w:rsid w:val="00D90131"/>
    <w:rsid w:val="00D90478"/>
    <w:rsid w:val="00D90890"/>
    <w:rsid w:val="00D90A07"/>
    <w:rsid w:val="00D91221"/>
    <w:rsid w:val="00D9134D"/>
    <w:rsid w:val="00D91BDF"/>
    <w:rsid w:val="00D9221E"/>
    <w:rsid w:val="00D92DF1"/>
    <w:rsid w:val="00D92E13"/>
    <w:rsid w:val="00D933AA"/>
    <w:rsid w:val="00D9342E"/>
    <w:rsid w:val="00D93B95"/>
    <w:rsid w:val="00D93C4E"/>
    <w:rsid w:val="00D94773"/>
    <w:rsid w:val="00D94FAA"/>
    <w:rsid w:val="00D95362"/>
    <w:rsid w:val="00D96EB5"/>
    <w:rsid w:val="00D9746A"/>
    <w:rsid w:val="00D97F13"/>
    <w:rsid w:val="00D97F30"/>
    <w:rsid w:val="00DA252E"/>
    <w:rsid w:val="00DA2A21"/>
    <w:rsid w:val="00DA3218"/>
    <w:rsid w:val="00DA3448"/>
    <w:rsid w:val="00DA3A41"/>
    <w:rsid w:val="00DA3D92"/>
    <w:rsid w:val="00DA4430"/>
    <w:rsid w:val="00DA5418"/>
    <w:rsid w:val="00DA626A"/>
    <w:rsid w:val="00DA698F"/>
    <w:rsid w:val="00DA6C0E"/>
    <w:rsid w:val="00DA7A03"/>
    <w:rsid w:val="00DB0009"/>
    <w:rsid w:val="00DB0511"/>
    <w:rsid w:val="00DB1483"/>
    <w:rsid w:val="00DB1818"/>
    <w:rsid w:val="00DB23BE"/>
    <w:rsid w:val="00DB4127"/>
    <w:rsid w:val="00DB4275"/>
    <w:rsid w:val="00DB440A"/>
    <w:rsid w:val="00DB4476"/>
    <w:rsid w:val="00DB44B4"/>
    <w:rsid w:val="00DB49E1"/>
    <w:rsid w:val="00DB61A0"/>
    <w:rsid w:val="00DB6D70"/>
    <w:rsid w:val="00DB70C2"/>
    <w:rsid w:val="00DB74D5"/>
    <w:rsid w:val="00DC08A5"/>
    <w:rsid w:val="00DC09E5"/>
    <w:rsid w:val="00DC09F1"/>
    <w:rsid w:val="00DC0CA5"/>
    <w:rsid w:val="00DC0DE0"/>
    <w:rsid w:val="00DC18CA"/>
    <w:rsid w:val="00DC1BE2"/>
    <w:rsid w:val="00DC1C05"/>
    <w:rsid w:val="00DC23E5"/>
    <w:rsid w:val="00DC309B"/>
    <w:rsid w:val="00DC3351"/>
    <w:rsid w:val="00DC4DA2"/>
    <w:rsid w:val="00DC5225"/>
    <w:rsid w:val="00DC5302"/>
    <w:rsid w:val="00DC5488"/>
    <w:rsid w:val="00DC558A"/>
    <w:rsid w:val="00DC5741"/>
    <w:rsid w:val="00DC58E0"/>
    <w:rsid w:val="00DC6001"/>
    <w:rsid w:val="00DC7F8D"/>
    <w:rsid w:val="00DC7FD3"/>
    <w:rsid w:val="00DD0E94"/>
    <w:rsid w:val="00DD0F37"/>
    <w:rsid w:val="00DD1190"/>
    <w:rsid w:val="00DD1A4E"/>
    <w:rsid w:val="00DD2066"/>
    <w:rsid w:val="00DD2BA3"/>
    <w:rsid w:val="00DD2EBC"/>
    <w:rsid w:val="00DD3C9B"/>
    <w:rsid w:val="00DD3D66"/>
    <w:rsid w:val="00DD428A"/>
    <w:rsid w:val="00DD505B"/>
    <w:rsid w:val="00DD5F49"/>
    <w:rsid w:val="00DD6520"/>
    <w:rsid w:val="00DD7767"/>
    <w:rsid w:val="00DE042D"/>
    <w:rsid w:val="00DE06E8"/>
    <w:rsid w:val="00DE1AA6"/>
    <w:rsid w:val="00DE1B03"/>
    <w:rsid w:val="00DE1BC4"/>
    <w:rsid w:val="00DE241F"/>
    <w:rsid w:val="00DE2512"/>
    <w:rsid w:val="00DE264A"/>
    <w:rsid w:val="00DE2D55"/>
    <w:rsid w:val="00DE352F"/>
    <w:rsid w:val="00DE3935"/>
    <w:rsid w:val="00DE3A2E"/>
    <w:rsid w:val="00DE3B5B"/>
    <w:rsid w:val="00DE3C88"/>
    <w:rsid w:val="00DE4C29"/>
    <w:rsid w:val="00DE4D36"/>
    <w:rsid w:val="00DE4E1D"/>
    <w:rsid w:val="00DE501F"/>
    <w:rsid w:val="00DE519A"/>
    <w:rsid w:val="00DE523B"/>
    <w:rsid w:val="00DE570A"/>
    <w:rsid w:val="00DE6711"/>
    <w:rsid w:val="00DE6931"/>
    <w:rsid w:val="00DE6E6B"/>
    <w:rsid w:val="00DE7523"/>
    <w:rsid w:val="00DE7530"/>
    <w:rsid w:val="00DF007E"/>
    <w:rsid w:val="00DF08C7"/>
    <w:rsid w:val="00DF0B95"/>
    <w:rsid w:val="00DF1AFD"/>
    <w:rsid w:val="00DF1BD5"/>
    <w:rsid w:val="00DF23B5"/>
    <w:rsid w:val="00DF29B0"/>
    <w:rsid w:val="00DF2C23"/>
    <w:rsid w:val="00DF2EEF"/>
    <w:rsid w:val="00DF2FDE"/>
    <w:rsid w:val="00DF362D"/>
    <w:rsid w:val="00DF3705"/>
    <w:rsid w:val="00DF370B"/>
    <w:rsid w:val="00DF3DCE"/>
    <w:rsid w:val="00DF4601"/>
    <w:rsid w:val="00DF5101"/>
    <w:rsid w:val="00DF51DF"/>
    <w:rsid w:val="00DF5215"/>
    <w:rsid w:val="00DF62CD"/>
    <w:rsid w:val="00DF62DF"/>
    <w:rsid w:val="00DF6450"/>
    <w:rsid w:val="00DF687F"/>
    <w:rsid w:val="00DF6A12"/>
    <w:rsid w:val="00DF6D89"/>
    <w:rsid w:val="00DF6D90"/>
    <w:rsid w:val="00DF7187"/>
    <w:rsid w:val="00DF791A"/>
    <w:rsid w:val="00E0046B"/>
    <w:rsid w:val="00E00F13"/>
    <w:rsid w:val="00E0106A"/>
    <w:rsid w:val="00E01C31"/>
    <w:rsid w:val="00E01E12"/>
    <w:rsid w:val="00E01ED8"/>
    <w:rsid w:val="00E02024"/>
    <w:rsid w:val="00E02128"/>
    <w:rsid w:val="00E02D91"/>
    <w:rsid w:val="00E02E99"/>
    <w:rsid w:val="00E0305D"/>
    <w:rsid w:val="00E03631"/>
    <w:rsid w:val="00E03645"/>
    <w:rsid w:val="00E03927"/>
    <w:rsid w:val="00E03C96"/>
    <w:rsid w:val="00E03E45"/>
    <w:rsid w:val="00E03F2E"/>
    <w:rsid w:val="00E04223"/>
    <w:rsid w:val="00E042FD"/>
    <w:rsid w:val="00E04912"/>
    <w:rsid w:val="00E049C7"/>
    <w:rsid w:val="00E04AA3"/>
    <w:rsid w:val="00E0502A"/>
    <w:rsid w:val="00E05553"/>
    <w:rsid w:val="00E05897"/>
    <w:rsid w:val="00E05B93"/>
    <w:rsid w:val="00E062ED"/>
    <w:rsid w:val="00E0688D"/>
    <w:rsid w:val="00E07713"/>
    <w:rsid w:val="00E07CA8"/>
    <w:rsid w:val="00E105CA"/>
    <w:rsid w:val="00E10641"/>
    <w:rsid w:val="00E10D9A"/>
    <w:rsid w:val="00E120FD"/>
    <w:rsid w:val="00E12AD7"/>
    <w:rsid w:val="00E12BAC"/>
    <w:rsid w:val="00E12C79"/>
    <w:rsid w:val="00E13C17"/>
    <w:rsid w:val="00E13FD9"/>
    <w:rsid w:val="00E13FDC"/>
    <w:rsid w:val="00E1553E"/>
    <w:rsid w:val="00E15B09"/>
    <w:rsid w:val="00E15B58"/>
    <w:rsid w:val="00E16C1C"/>
    <w:rsid w:val="00E178A5"/>
    <w:rsid w:val="00E17EB8"/>
    <w:rsid w:val="00E2013B"/>
    <w:rsid w:val="00E2074E"/>
    <w:rsid w:val="00E20D0B"/>
    <w:rsid w:val="00E20F0F"/>
    <w:rsid w:val="00E21070"/>
    <w:rsid w:val="00E2142D"/>
    <w:rsid w:val="00E2171B"/>
    <w:rsid w:val="00E21F72"/>
    <w:rsid w:val="00E21FE0"/>
    <w:rsid w:val="00E22046"/>
    <w:rsid w:val="00E22448"/>
    <w:rsid w:val="00E22670"/>
    <w:rsid w:val="00E22E47"/>
    <w:rsid w:val="00E2371C"/>
    <w:rsid w:val="00E23C49"/>
    <w:rsid w:val="00E243DF"/>
    <w:rsid w:val="00E24659"/>
    <w:rsid w:val="00E24AD8"/>
    <w:rsid w:val="00E2531E"/>
    <w:rsid w:val="00E25F0C"/>
    <w:rsid w:val="00E26127"/>
    <w:rsid w:val="00E26479"/>
    <w:rsid w:val="00E26DF5"/>
    <w:rsid w:val="00E27E8A"/>
    <w:rsid w:val="00E30764"/>
    <w:rsid w:val="00E30E90"/>
    <w:rsid w:val="00E316E3"/>
    <w:rsid w:val="00E319B4"/>
    <w:rsid w:val="00E31FA3"/>
    <w:rsid w:val="00E3215D"/>
    <w:rsid w:val="00E321BF"/>
    <w:rsid w:val="00E32793"/>
    <w:rsid w:val="00E32FB8"/>
    <w:rsid w:val="00E33A13"/>
    <w:rsid w:val="00E34328"/>
    <w:rsid w:val="00E34394"/>
    <w:rsid w:val="00E346BE"/>
    <w:rsid w:val="00E34D4C"/>
    <w:rsid w:val="00E3555E"/>
    <w:rsid w:val="00E357EC"/>
    <w:rsid w:val="00E35841"/>
    <w:rsid w:val="00E35BF0"/>
    <w:rsid w:val="00E364EC"/>
    <w:rsid w:val="00E366A3"/>
    <w:rsid w:val="00E367B1"/>
    <w:rsid w:val="00E3695A"/>
    <w:rsid w:val="00E36B1E"/>
    <w:rsid w:val="00E3726B"/>
    <w:rsid w:val="00E3739A"/>
    <w:rsid w:val="00E37465"/>
    <w:rsid w:val="00E3778B"/>
    <w:rsid w:val="00E37CA2"/>
    <w:rsid w:val="00E37DD8"/>
    <w:rsid w:val="00E409A2"/>
    <w:rsid w:val="00E41539"/>
    <w:rsid w:val="00E4186C"/>
    <w:rsid w:val="00E41C8C"/>
    <w:rsid w:val="00E42876"/>
    <w:rsid w:val="00E42897"/>
    <w:rsid w:val="00E42AF6"/>
    <w:rsid w:val="00E42B11"/>
    <w:rsid w:val="00E42FD0"/>
    <w:rsid w:val="00E43A94"/>
    <w:rsid w:val="00E4474F"/>
    <w:rsid w:val="00E45088"/>
    <w:rsid w:val="00E4544B"/>
    <w:rsid w:val="00E45CAF"/>
    <w:rsid w:val="00E46A31"/>
    <w:rsid w:val="00E46BA7"/>
    <w:rsid w:val="00E47F26"/>
    <w:rsid w:val="00E500F0"/>
    <w:rsid w:val="00E50559"/>
    <w:rsid w:val="00E5057F"/>
    <w:rsid w:val="00E50761"/>
    <w:rsid w:val="00E507B7"/>
    <w:rsid w:val="00E526E1"/>
    <w:rsid w:val="00E532EB"/>
    <w:rsid w:val="00E53A18"/>
    <w:rsid w:val="00E53B5A"/>
    <w:rsid w:val="00E53C08"/>
    <w:rsid w:val="00E53C1C"/>
    <w:rsid w:val="00E53E88"/>
    <w:rsid w:val="00E54211"/>
    <w:rsid w:val="00E5439C"/>
    <w:rsid w:val="00E543D3"/>
    <w:rsid w:val="00E55617"/>
    <w:rsid w:val="00E5588E"/>
    <w:rsid w:val="00E558B5"/>
    <w:rsid w:val="00E55CF6"/>
    <w:rsid w:val="00E55D4D"/>
    <w:rsid w:val="00E563AF"/>
    <w:rsid w:val="00E5707F"/>
    <w:rsid w:val="00E5716C"/>
    <w:rsid w:val="00E57560"/>
    <w:rsid w:val="00E57634"/>
    <w:rsid w:val="00E57BAA"/>
    <w:rsid w:val="00E603D4"/>
    <w:rsid w:val="00E60FA9"/>
    <w:rsid w:val="00E61331"/>
    <w:rsid w:val="00E61AFA"/>
    <w:rsid w:val="00E61B9F"/>
    <w:rsid w:val="00E628D9"/>
    <w:rsid w:val="00E62B67"/>
    <w:rsid w:val="00E63428"/>
    <w:rsid w:val="00E63826"/>
    <w:rsid w:val="00E63DF7"/>
    <w:rsid w:val="00E641DA"/>
    <w:rsid w:val="00E64DF1"/>
    <w:rsid w:val="00E64EA3"/>
    <w:rsid w:val="00E64FC3"/>
    <w:rsid w:val="00E652B4"/>
    <w:rsid w:val="00E65777"/>
    <w:rsid w:val="00E66243"/>
    <w:rsid w:val="00E66F90"/>
    <w:rsid w:val="00E67472"/>
    <w:rsid w:val="00E67F77"/>
    <w:rsid w:val="00E7069E"/>
    <w:rsid w:val="00E70C40"/>
    <w:rsid w:val="00E70FC5"/>
    <w:rsid w:val="00E71A5E"/>
    <w:rsid w:val="00E722E7"/>
    <w:rsid w:val="00E7307E"/>
    <w:rsid w:val="00E73103"/>
    <w:rsid w:val="00E73598"/>
    <w:rsid w:val="00E73DF7"/>
    <w:rsid w:val="00E747C3"/>
    <w:rsid w:val="00E74A1E"/>
    <w:rsid w:val="00E74D55"/>
    <w:rsid w:val="00E74F4E"/>
    <w:rsid w:val="00E7516C"/>
    <w:rsid w:val="00E751ED"/>
    <w:rsid w:val="00E75C98"/>
    <w:rsid w:val="00E75E6C"/>
    <w:rsid w:val="00E761D1"/>
    <w:rsid w:val="00E766CE"/>
    <w:rsid w:val="00E77645"/>
    <w:rsid w:val="00E77CF7"/>
    <w:rsid w:val="00E80B71"/>
    <w:rsid w:val="00E8110D"/>
    <w:rsid w:val="00E81835"/>
    <w:rsid w:val="00E81FB8"/>
    <w:rsid w:val="00E82C41"/>
    <w:rsid w:val="00E83376"/>
    <w:rsid w:val="00E83C7F"/>
    <w:rsid w:val="00E83FA1"/>
    <w:rsid w:val="00E8402E"/>
    <w:rsid w:val="00E8415B"/>
    <w:rsid w:val="00E84568"/>
    <w:rsid w:val="00E85CB2"/>
    <w:rsid w:val="00E85D99"/>
    <w:rsid w:val="00E86031"/>
    <w:rsid w:val="00E87053"/>
    <w:rsid w:val="00E8706F"/>
    <w:rsid w:val="00E8745C"/>
    <w:rsid w:val="00E8766D"/>
    <w:rsid w:val="00E87D22"/>
    <w:rsid w:val="00E910E6"/>
    <w:rsid w:val="00E9174F"/>
    <w:rsid w:val="00E92E9C"/>
    <w:rsid w:val="00E92F8D"/>
    <w:rsid w:val="00E9379D"/>
    <w:rsid w:val="00E948DB"/>
    <w:rsid w:val="00E94B77"/>
    <w:rsid w:val="00E94F90"/>
    <w:rsid w:val="00E9566F"/>
    <w:rsid w:val="00E966E5"/>
    <w:rsid w:val="00E96843"/>
    <w:rsid w:val="00E96983"/>
    <w:rsid w:val="00E96AC8"/>
    <w:rsid w:val="00E96D08"/>
    <w:rsid w:val="00E976BC"/>
    <w:rsid w:val="00E97D2C"/>
    <w:rsid w:val="00EA03F8"/>
    <w:rsid w:val="00EA0813"/>
    <w:rsid w:val="00EA0FAA"/>
    <w:rsid w:val="00EA2C8C"/>
    <w:rsid w:val="00EA3237"/>
    <w:rsid w:val="00EA34FA"/>
    <w:rsid w:val="00EA391D"/>
    <w:rsid w:val="00EA41B5"/>
    <w:rsid w:val="00EA4E5E"/>
    <w:rsid w:val="00EA5182"/>
    <w:rsid w:val="00EA5D83"/>
    <w:rsid w:val="00EA5DEF"/>
    <w:rsid w:val="00EA5FF4"/>
    <w:rsid w:val="00EA6313"/>
    <w:rsid w:val="00EA716D"/>
    <w:rsid w:val="00EA773D"/>
    <w:rsid w:val="00EA78C3"/>
    <w:rsid w:val="00EB0871"/>
    <w:rsid w:val="00EB0DBC"/>
    <w:rsid w:val="00EB193D"/>
    <w:rsid w:val="00EB1E90"/>
    <w:rsid w:val="00EB2329"/>
    <w:rsid w:val="00EB2977"/>
    <w:rsid w:val="00EB2E2E"/>
    <w:rsid w:val="00EB3A21"/>
    <w:rsid w:val="00EB4C04"/>
    <w:rsid w:val="00EB4DAB"/>
    <w:rsid w:val="00EB4FD4"/>
    <w:rsid w:val="00EB5475"/>
    <w:rsid w:val="00EB575F"/>
    <w:rsid w:val="00EB68E4"/>
    <w:rsid w:val="00EB6C08"/>
    <w:rsid w:val="00EB72E5"/>
    <w:rsid w:val="00EB7EF9"/>
    <w:rsid w:val="00EC07CF"/>
    <w:rsid w:val="00EC0ED7"/>
    <w:rsid w:val="00EC0F3F"/>
    <w:rsid w:val="00EC1478"/>
    <w:rsid w:val="00EC1486"/>
    <w:rsid w:val="00EC1A28"/>
    <w:rsid w:val="00EC1B11"/>
    <w:rsid w:val="00EC1F77"/>
    <w:rsid w:val="00EC22F0"/>
    <w:rsid w:val="00EC2973"/>
    <w:rsid w:val="00EC29BC"/>
    <w:rsid w:val="00EC2DF6"/>
    <w:rsid w:val="00EC2FB5"/>
    <w:rsid w:val="00EC33CB"/>
    <w:rsid w:val="00EC34BC"/>
    <w:rsid w:val="00EC3735"/>
    <w:rsid w:val="00EC39FB"/>
    <w:rsid w:val="00EC3C2C"/>
    <w:rsid w:val="00EC4695"/>
    <w:rsid w:val="00EC4A25"/>
    <w:rsid w:val="00EC5BCB"/>
    <w:rsid w:val="00EC656B"/>
    <w:rsid w:val="00EC6B4B"/>
    <w:rsid w:val="00EC6C0C"/>
    <w:rsid w:val="00EC6CFC"/>
    <w:rsid w:val="00EC7275"/>
    <w:rsid w:val="00EC76B8"/>
    <w:rsid w:val="00EC7C95"/>
    <w:rsid w:val="00ED016E"/>
    <w:rsid w:val="00ED0CA0"/>
    <w:rsid w:val="00ED0F5B"/>
    <w:rsid w:val="00ED18BB"/>
    <w:rsid w:val="00ED1E77"/>
    <w:rsid w:val="00ED1EED"/>
    <w:rsid w:val="00ED24C1"/>
    <w:rsid w:val="00ED34F6"/>
    <w:rsid w:val="00ED3E35"/>
    <w:rsid w:val="00ED4CF0"/>
    <w:rsid w:val="00ED6048"/>
    <w:rsid w:val="00ED698C"/>
    <w:rsid w:val="00ED69CC"/>
    <w:rsid w:val="00ED6C49"/>
    <w:rsid w:val="00ED6EA4"/>
    <w:rsid w:val="00ED7108"/>
    <w:rsid w:val="00ED7288"/>
    <w:rsid w:val="00ED778E"/>
    <w:rsid w:val="00ED7E47"/>
    <w:rsid w:val="00EE1381"/>
    <w:rsid w:val="00EE1B8C"/>
    <w:rsid w:val="00EE22E4"/>
    <w:rsid w:val="00EE264F"/>
    <w:rsid w:val="00EE28C4"/>
    <w:rsid w:val="00EE2FA8"/>
    <w:rsid w:val="00EE3837"/>
    <w:rsid w:val="00EE39AA"/>
    <w:rsid w:val="00EE3CF6"/>
    <w:rsid w:val="00EE427F"/>
    <w:rsid w:val="00EE486D"/>
    <w:rsid w:val="00EE4957"/>
    <w:rsid w:val="00EE50EA"/>
    <w:rsid w:val="00EE5756"/>
    <w:rsid w:val="00EE57A4"/>
    <w:rsid w:val="00EE6CCD"/>
    <w:rsid w:val="00EE767B"/>
    <w:rsid w:val="00EE7D2F"/>
    <w:rsid w:val="00EE7DC7"/>
    <w:rsid w:val="00EF04F7"/>
    <w:rsid w:val="00EF07AE"/>
    <w:rsid w:val="00EF086B"/>
    <w:rsid w:val="00EF197C"/>
    <w:rsid w:val="00EF19FA"/>
    <w:rsid w:val="00EF1F49"/>
    <w:rsid w:val="00EF25E3"/>
    <w:rsid w:val="00EF3222"/>
    <w:rsid w:val="00EF3739"/>
    <w:rsid w:val="00EF3A16"/>
    <w:rsid w:val="00EF3C51"/>
    <w:rsid w:val="00EF4F2C"/>
    <w:rsid w:val="00EF52BF"/>
    <w:rsid w:val="00EF552E"/>
    <w:rsid w:val="00EF5988"/>
    <w:rsid w:val="00EF5FC5"/>
    <w:rsid w:val="00EF707F"/>
    <w:rsid w:val="00EF7155"/>
    <w:rsid w:val="00EF753A"/>
    <w:rsid w:val="00F017A6"/>
    <w:rsid w:val="00F0183A"/>
    <w:rsid w:val="00F022D0"/>
    <w:rsid w:val="00F025A2"/>
    <w:rsid w:val="00F02B83"/>
    <w:rsid w:val="00F02FFB"/>
    <w:rsid w:val="00F03041"/>
    <w:rsid w:val="00F03D6F"/>
    <w:rsid w:val="00F0404D"/>
    <w:rsid w:val="00F046AE"/>
    <w:rsid w:val="00F05276"/>
    <w:rsid w:val="00F052C0"/>
    <w:rsid w:val="00F0594B"/>
    <w:rsid w:val="00F05AC3"/>
    <w:rsid w:val="00F06EF4"/>
    <w:rsid w:val="00F10B80"/>
    <w:rsid w:val="00F120FB"/>
    <w:rsid w:val="00F12F30"/>
    <w:rsid w:val="00F132C5"/>
    <w:rsid w:val="00F136A3"/>
    <w:rsid w:val="00F13C95"/>
    <w:rsid w:val="00F152AA"/>
    <w:rsid w:val="00F15507"/>
    <w:rsid w:val="00F16670"/>
    <w:rsid w:val="00F167E6"/>
    <w:rsid w:val="00F17339"/>
    <w:rsid w:val="00F173B8"/>
    <w:rsid w:val="00F17CE9"/>
    <w:rsid w:val="00F20433"/>
    <w:rsid w:val="00F20508"/>
    <w:rsid w:val="00F207DD"/>
    <w:rsid w:val="00F20FC2"/>
    <w:rsid w:val="00F215FC"/>
    <w:rsid w:val="00F21D0D"/>
    <w:rsid w:val="00F221C2"/>
    <w:rsid w:val="00F2220E"/>
    <w:rsid w:val="00F223CE"/>
    <w:rsid w:val="00F22EC7"/>
    <w:rsid w:val="00F23247"/>
    <w:rsid w:val="00F23ABC"/>
    <w:rsid w:val="00F2432B"/>
    <w:rsid w:val="00F24C29"/>
    <w:rsid w:val="00F24CB5"/>
    <w:rsid w:val="00F24D27"/>
    <w:rsid w:val="00F24E50"/>
    <w:rsid w:val="00F251E2"/>
    <w:rsid w:val="00F25CCD"/>
    <w:rsid w:val="00F261E1"/>
    <w:rsid w:val="00F27198"/>
    <w:rsid w:val="00F2747A"/>
    <w:rsid w:val="00F27633"/>
    <w:rsid w:val="00F27CB2"/>
    <w:rsid w:val="00F304E6"/>
    <w:rsid w:val="00F30850"/>
    <w:rsid w:val="00F30F35"/>
    <w:rsid w:val="00F30FD3"/>
    <w:rsid w:val="00F321AE"/>
    <w:rsid w:val="00F32436"/>
    <w:rsid w:val="00F32C31"/>
    <w:rsid w:val="00F33E8D"/>
    <w:rsid w:val="00F35C1B"/>
    <w:rsid w:val="00F35C8C"/>
    <w:rsid w:val="00F35D61"/>
    <w:rsid w:val="00F36136"/>
    <w:rsid w:val="00F3654A"/>
    <w:rsid w:val="00F365B4"/>
    <w:rsid w:val="00F370D3"/>
    <w:rsid w:val="00F37101"/>
    <w:rsid w:val="00F374EA"/>
    <w:rsid w:val="00F37857"/>
    <w:rsid w:val="00F37D08"/>
    <w:rsid w:val="00F37D0B"/>
    <w:rsid w:val="00F37E5E"/>
    <w:rsid w:val="00F40538"/>
    <w:rsid w:val="00F4149B"/>
    <w:rsid w:val="00F41703"/>
    <w:rsid w:val="00F41DF1"/>
    <w:rsid w:val="00F42BE9"/>
    <w:rsid w:val="00F43309"/>
    <w:rsid w:val="00F43AF3"/>
    <w:rsid w:val="00F44038"/>
    <w:rsid w:val="00F4422D"/>
    <w:rsid w:val="00F44713"/>
    <w:rsid w:val="00F44B25"/>
    <w:rsid w:val="00F44E9D"/>
    <w:rsid w:val="00F46590"/>
    <w:rsid w:val="00F46BFD"/>
    <w:rsid w:val="00F46F63"/>
    <w:rsid w:val="00F474CA"/>
    <w:rsid w:val="00F47F0E"/>
    <w:rsid w:val="00F5020D"/>
    <w:rsid w:val="00F505D3"/>
    <w:rsid w:val="00F50F42"/>
    <w:rsid w:val="00F50FD2"/>
    <w:rsid w:val="00F52D1A"/>
    <w:rsid w:val="00F539E0"/>
    <w:rsid w:val="00F53B15"/>
    <w:rsid w:val="00F53BCE"/>
    <w:rsid w:val="00F547EA"/>
    <w:rsid w:val="00F549F4"/>
    <w:rsid w:val="00F54DF6"/>
    <w:rsid w:val="00F5513B"/>
    <w:rsid w:val="00F55E4A"/>
    <w:rsid w:val="00F56471"/>
    <w:rsid w:val="00F57338"/>
    <w:rsid w:val="00F57463"/>
    <w:rsid w:val="00F57CD0"/>
    <w:rsid w:val="00F57F37"/>
    <w:rsid w:val="00F6076B"/>
    <w:rsid w:val="00F608F4"/>
    <w:rsid w:val="00F610D5"/>
    <w:rsid w:val="00F61A5D"/>
    <w:rsid w:val="00F61EA7"/>
    <w:rsid w:val="00F624D0"/>
    <w:rsid w:val="00F647AA"/>
    <w:rsid w:val="00F64E6B"/>
    <w:rsid w:val="00F653B8"/>
    <w:rsid w:val="00F65558"/>
    <w:rsid w:val="00F65F0F"/>
    <w:rsid w:val="00F660E4"/>
    <w:rsid w:val="00F66706"/>
    <w:rsid w:val="00F66E28"/>
    <w:rsid w:val="00F67230"/>
    <w:rsid w:val="00F67F04"/>
    <w:rsid w:val="00F7027C"/>
    <w:rsid w:val="00F70286"/>
    <w:rsid w:val="00F7072B"/>
    <w:rsid w:val="00F70893"/>
    <w:rsid w:val="00F7094F"/>
    <w:rsid w:val="00F715C9"/>
    <w:rsid w:val="00F71B93"/>
    <w:rsid w:val="00F72BAE"/>
    <w:rsid w:val="00F73611"/>
    <w:rsid w:val="00F7492D"/>
    <w:rsid w:val="00F74A39"/>
    <w:rsid w:val="00F750C2"/>
    <w:rsid w:val="00F7512F"/>
    <w:rsid w:val="00F75588"/>
    <w:rsid w:val="00F7582F"/>
    <w:rsid w:val="00F75F53"/>
    <w:rsid w:val="00F76134"/>
    <w:rsid w:val="00F76421"/>
    <w:rsid w:val="00F76A41"/>
    <w:rsid w:val="00F770A2"/>
    <w:rsid w:val="00F77F0B"/>
    <w:rsid w:val="00F80505"/>
    <w:rsid w:val="00F81688"/>
    <w:rsid w:val="00F816C9"/>
    <w:rsid w:val="00F8181B"/>
    <w:rsid w:val="00F81A5C"/>
    <w:rsid w:val="00F82B5E"/>
    <w:rsid w:val="00F834ED"/>
    <w:rsid w:val="00F83BE3"/>
    <w:rsid w:val="00F83C24"/>
    <w:rsid w:val="00F83D67"/>
    <w:rsid w:val="00F84154"/>
    <w:rsid w:val="00F84CBE"/>
    <w:rsid w:val="00F84D1C"/>
    <w:rsid w:val="00F84E50"/>
    <w:rsid w:val="00F85D9B"/>
    <w:rsid w:val="00F860B9"/>
    <w:rsid w:val="00F8614E"/>
    <w:rsid w:val="00F86340"/>
    <w:rsid w:val="00F86A1B"/>
    <w:rsid w:val="00F86FAE"/>
    <w:rsid w:val="00F87113"/>
    <w:rsid w:val="00F87255"/>
    <w:rsid w:val="00F87B08"/>
    <w:rsid w:val="00F87E5A"/>
    <w:rsid w:val="00F90280"/>
    <w:rsid w:val="00F91E37"/>
    <w:rsid w:val="00F9220C"/>
    <w:rsid w:val="00F92295"/>
    <w:rsid w:val="00F922B7"/>
    <w:rsid w:val="00F931BD"/>
    <w:rsid w:val="00F934E0"/>
    <w:rsid w:val="00F9371C"/>
    <w:rsid w:val="00F93FB3"/>
    <w:rsid w:val="00F9455B"/>
    <w:rsid w:val="00F94C74"/>
    <w:rsid w:val="00F94E83"/>
    <w:rsid w:val="00F956C7"/>
    <w:rsid w:val="00F958EF"/>
    <w:rsid w:val="00F95A31"/>
    <w:rsid w:val="00F95F4C"/>
    <w:rsid w:val="00F960E0"/>
    <w:rsid w:val="00F96E74"/>
    <w:rsid w:val="00F96EF0"/>
    <w:rsid w:val="00F977D7"/>
    <w:rsid w:val="00F9790B"/>
    <w:rsid w:val="00FA0119"/>
    <w:rsid w:val="00FA06F5"/>
    <w:rsid w:val="00FA1266"/>
    <w:rsid w:val="00FA1A1F"/>
    <w:rsid w:val="00FA2891"/>
    <w:rsid w:val="00FA2B9C"/>
    <w:rsid w:val="00FA391B"/>
    <w:rsid w:val="00FA3F5C"/>
    <w:rsid w:val="00FA4C91"/>
    <w:rsid w:val="00FA4D86"/>
    <w:rsid w:val="00FA5B3B"/>
    <w:rsid w:val="00FA5E1A"/>
    <w:rsid w:val="00FA6374"/>
    <w:rsid w:val="00FA677B"/>
    <w:rsid w:val="00FA68C3"/>
    <w:rsid w:val="00FA70BC"/>
    <w:rsid w:val="00FA7EB5"/>
    <w:rsid w:val="00FB0263"/>
    <w:rsid w:val="00FB085E"/>
    <w:rsid w:val="00FB0A9B"/>
    <w:rsid w:val="00FB13E1"/>
    <w:rsid w:val="00FB1E3A"/>
    <w:rsid w:val="00FB35CC"/>
    <w:rsid w:val="00FB44E6"/>
    <w:rsid w:val="00FB45D7"/>
    <w:rsid w:val="00FB4A94"/>
    <w:rsid w:val="00FB4CC1"/>
    <w:rsid w:val="00FB59D7"/>
    <w:rsid w:val="00FB5F7F"/>
    <w:rsid w:val="00FB7078"/>
    <w:rsid w:val="00FB7593"/>
    <w:rsid w:val="00FC00E9"/>
    <w:rsid w:val="00FC02AF"/>
    <w:rsid w:val="00FC0A02"/>
    <w:rsid w:val="00FC0A56"/>
    <w:rsid w:val="00FC0C2A"/>
    <w:rsid w:val="00FC10EA"/>
    <w:rsid w:val="00FC1106"/>
    <w:rsid w:val="00FC1192"/>
    <w:rsid w:val="00FC14FF"/>
    <w:rsid w:val="00FC27DB"/>
    <w:rsid w:val="00FC2DE9"/>
    <w:rsid w:val="00FC31F1"/>
    <w:rsid w:val="00FC3C25"/>
    <w:rsid w:val="00FC3C82"/>
    <w:rsid w:val="00FC4346"/>
    <w:rsid w:val="00FC45D2"/>
    <w:rsid w:val="00FC50A9"/>
    <w:rsid w:val="00FC50B5"/>
    <w:rsid w:val="00FC5289"/>
    <w:rsid w:val="00FC562C"/>
    <w:rsid w:val="00FC5920"/>
    <w:rsid w:val="00FC59FB"/>
    <w:rsid w:val="00FC6991"/>
    <w:rsid w:val="00FC724F"/>
    <w:rsid w:val="00FC75CB"/>
    <w:rsid w:val="00FC7651"/>
    <w:rsid w:val="00FC7739"/>
    <w:rsid w:val="00FC7783"/>
    <w:rsid w:val="00FC7B88"/>
    <w:rsid w:val="00FC7C47"/>
    <w:rsid w:val="00FD003A"/>
    <w:rsid w:val="00FD0B6D"/>
    <w:rsid w:val="00FD119E"/>
    <w:rsid w:val="00FD1631"/>
    <w:rsid w:val="00FD20EF"/>
    <w:rsid w:val="00FD2170"/>
    <w:rsid w:val="00FD23DF"/>
    <w:rsid w:val="00FD27A7"/>
    <w:rsid w:val="00FD27D4"/>
    <w:rsid w:val="00FD49F2"/>
    <w:rsid w:val="00FD5012"/>
    <w:rsid w:val="00FD5118"/>
    <w:rsid w:val="00FD61F6"/>
    <w:rsid w:val="00FD6208"/>
    <w:rsid w:val="00FD72AD"/>
    <w:rsid w:val="00FE0261"/>
    <w:rsid w:val="00FE0340"/>
    <w:rsid w:val="00FE0F84"/>
    <w:rsid w:val="00FE10E8"/>
    <w:rsid w:val="00FE152B"/>
    <w:rsid w:val="00FE1C80"/>
    <w:rsid w:val="00FE1C9E"/>
    <w:rsid w:val="00FE1D95"/>
    <w:rsid w:val="00FE1FEF"/>
    <w:rsid w:val="00FE200B"/>
    <w:rsid w:val="00FE21A5"/>
    <w:rsid w:val="00FE265D"/>
    <w:rsid w:val="00FE270C"/>
    <w:rsid w:val="00FE4163"/>
    <w:rsid w:val="00FE4791"/>
    <w:rsid w:val="00FE4913"/>
    <w:rsid w:val="00FE49FE"/>
    <w:rsid w:val="00FE4CEA"/>
    <w:rsid w:val="00FE4DF3"/>
    <w:rsid w:val="00FE4EAE"/>
    <w:rsid w:val="00FE549D"/>
    <w:rsid w:val="00FE5938"/>
    <w:rsid w:val="00FE59A5"/>
    <w:rsid w:val="00FE5A9F"/>
    <w:rsid w:val="00FE5DD5"/>
    <w:rsid w:val="00FE7EA3"/>
    <w:rsid w:val="00FE7EC0"/>
    <w:rsid w:val="00FF0672"/>
    <w:rsid w:val="00FF0687"/>
    <w:rsid w:val="00FF0817"/>
    <w:rsid w:val="00FF08E4"/>
    <w:rsid w:val="00FF0E39"/>
    <w:rsid w:val="00FF2BA3"/>
    <w:rsid w:val="00FF2EE2"/>
    <w:rsid w:val="00FF31E7"/>
    <w:rsid w:val="00FF33D2"/>
    <w:rsid w:val="00FF3C92"/>
    <w:rsid w:val="00FF4EB5"/>
    <w:rsid w:val="00FF4ED6"/>
    <w:rsid w:val="00FF53F5"/>
    <w:rsid w:val="00FF5F15"/>
    <w:rsid w:val="00FF6500"/>
    <w:rsid w:val="00FF734F"/>
    <w:rsid w:val="00FF757F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62685AC4"/>
  <w15:chartTrackingRefBased/>
  <w15:docId w15:val="{27737217-C647-4087-BB1F-7D722C35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545"/>
    <w:pPr>
      <w:overflowPunct w:val="0"/>
      <w:autoSpaceDE w:val="0"/>
      <w:autoSpaceDN w:val="0"/>
      <w:adjustRightInd w:val="0"/>
      <w:spacing w:after="180"/>
      <w:textAlignment w:val="baseline"/>
    </w:pPr>
    <w:rPr>
      <w:rFonts w:eastAsia="Times New Roman"/>
      <w:lang w:val="en-GB"/>
    </w:rPr>
  </w:style>
  <w:style w:type="paragraph" w:styleId="Heading1">
    <w:name w:val="heading 1"/>
    <w:next w:val="Normal"/>
    <w:link w:val="Heading1Char"/>
    <w:qFormat/>
    <w:rsid w:val="001F6545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eastAsia="Times New Roman" w:hAnsi="Arial"/>
      <w:sz w:val="36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1F6545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qFormat/>
    <w:rsid w:val="001F6545"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rsid w:val="001F6545"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qFormat/>
    <w:rsid w:val="001F6545"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"/>
    <w:qFormat/>
    <w:rsid w:val="001F6545"/>
    <w:pPr>
      <w:outlineLvl w:val="5"/>
    </w:pPr>
  </w:style>
  <w:style w:type="paragraph" w:styleId="Heading7">
    <w:name w:val="heading 7"/>
    <w:basedOn w:val="H6"/>
    <w:next w:val="Normal"/>
    <w:link w:val="Heading7Char"/>
    <w:qFormat/>
    <w:rsid w:val="001F6545"/>
    <w:pPr>
      <w:outlineLvl w:val="6"/>
    </w:pPr>
  </w:style>
  <w:style w:type="paragraph" w:styleId="Heading8">
    <w:name w:val="heading 8"/>
    <w:basedOn w:val="Heading1"/>
    <w:next w:val="Normal"/>
    <w:link w:val="Heading8Char"/>
    <w:qFormat/>
    <w:rsid w:val="001F6545"/>
    <w:pPr>
      <w:ind w:left="0" w:firstLine="0"/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1F6545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rsid w:val="001F6545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rsid w:val="001F6545"/>
    <w:pPr>
      <w:ind w:left="1418" w:hanging="1418"/>
    </w:pPr>
  </w:style>
  <w:style w:type="paragraph" w:styleId="TOC8">
    <w:name w:val="toc 8"/>
    <w:basedOn w:val="TOC1"/>
    <w:rsid w:val="001F6545"/>
    <w:pPr>
      <w:spacing w:before="180"/>
      <w:ind w:left="2693" w:hanging="2693"/>
    </w:pPr>
    <w:rPr>
      <w:b/>
    </w:rPr>
  </w:style>
  <w:style w:type="paragraph" w:styleId="TOC1">
    <w:name w:val="toc 1"/>
    <w:rsid w:val="001F6545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rFonts w:eastAsia="Times New Roman"/>
      <w:noProof/>
      <w:sz w:val="22"/>
      <w:lang w:val="en-GB"/>
    </w:rPr>
  </w:style>
  <w:style w:type="paragraph" w:customStyle="1" w:styleId="EQ">
    <w:name w:val="EQ"/>
    <w:basedOn w:val="Normal"/>
    <w:next w:val="Normal"/>
    <w:rsid w:val="001F6545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1F6545"/>
  </w:style>
  <w:style w:type="paragraph" w:styleId="Header">
    <w:name w:val="header"/>
    <w:link w:val="HeaderChar"/>
    <w:rsid w:val="001F654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noProof/>
      <w:sz w:val="18"/>
      <w:lang w:val="en-GB"/>
    </w:rPr>
  </w:style>
  <w:style w:type="paragraph" w:customStyle="1" w:styleId="ZD">
    <w:name w:val="ZD"/>
    <w:rsid w:val="001F6545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noProof/>
      <w:sz w:val="32"/>
      <w:lang w:val="en-GB"/>
    </w:rPr>
  </w:style>
  <w:style w:type="paragraph" w:styleId="TOC5">
    <w:name w:val="toc 5"/>
    <w:basedOn w:val="TOC4"/>
    <w:rsid w:val="001F6545"/>
    <w:pPr>
      <w:ind w:left="1701" w:hanging="1701"/>
    </w:pPr>
  </w:style>
  <w:style w:type="paragraph" w:styleId="TOC4">
    <w:name w:val="toc 4"/>
    <w:basedOn w:val="TOC3"/>
    <w:rsid w:val="001F6545"/>
    <w:pPr>
      <w:ind w:left="1418" w:hanging="1418"/>
    </w:pPr>
  </w:style>
  <w:style w:type="paragraph" w:styleId="TOC3">
    <w:name w:val="toc 3"/>
    <w:basedOn w:val="TOC2"/>
    <w:rsid w:val="001F6545"/>
    <w:pPr>
      <w:ind w:left="1134" w:hanging="1134"/>
    </w:pPr>
  </w:style>
  <w:style w:type="paragraph" w:styleId="TOC2">
    <w:name w:val="toc 2"/>
    <w:basedOn w:val="TOC1"/>
    <w:rsid w:val="001F6545"/>
    <w:pPr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rsid w:val="001F6545"/>
    <w:pPr>
      <w:jc w:val="center"/>
    </w:pPr>
    <w:rPr>
      <w:i/>
    </w:rPr>
  </w:style>
  <w:style w:type="paragraph" w:customStyle="1" w:styleId="TT">
    <w:name w:val="TT"/>
    <w:basedOn w:val="Heading1"/>
    <w:next w:val="Normal"/>
    <w:rsid w:val="001F6545"/>
    <w:pPr>
      <w:outlineLvl w:val="9"/>
    </w:pPr>
  </w:style>
  <w:style w:type="paragraph" w:customStyle="1" w:styleId="NF">
    <w:name w:val="NF"/>
    <w:basedOn w:val="NO"/>
    <w:rsid w:val="001F6545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Zchn"/>
    <w:rsid w:val="001F6545"/>
    <w:pPr>
      <w:keepLines/>
      <w:ind w:left="1135" w:hanging="851"/>
    </w:pPr>
  </w:style>
  <w:style w:type="paragraph" w:customStyle="1" w:styleId="PL">
    <w:name w:val="PL"/>
    <w:link w:val="PLChar"/>
    <w:rsid w:val="001F6545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noProof/>
      <w:sz w:val="16"/>
      <w:lang w:val="en-GB"/>
    </w:rPr>
  </w:style>
  <w:style w:type="paragraph" w:customStyle="1" w:styleId="TAR">
    <w:name w:val="TAR"/>
    <w:basedOn w:val="TAL"/>
    <w:rsid w:val="001F6545"/>
    <w:pPr>
      <w:jc w:val="right"/>
    </w:pPr>
  </w:style>
  <w:style w:type="paragraph" w:customStyle="1" w:styleId="TAL">
    <w:name w:val="TAL"/>
    <w:basedOn w:val="Normal"/>
    <w:link w:val="TALChar"/>
    <w:rsid w:val="001F6545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rsid w:val="001F6545"/>
    <w:rPr>
      <w:b/>
    </w:rPr>
  </w:style>
  <w:style w:type="paragraph" w:customStyle="1" w:styleId="TAC">
    <w:name w:val="TAC"/>
    <w:basedOn w:val="TAL"/>
    <w:link w:val="TACChar"/>
    <w:rsid w:val="001F6545"/>
    <w:pPr>
      <w:jc w:val="center"/>
    </w:pPr>
  </w:style>
  <w:style w:type="paragraph" w:customStyle="1" w:styleId="LD">
    <w:name w:val="LD"/>
    <w:rsid w:val="001F6545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eastAsia="Times New Roman" w:hAnsi="Courier New"/>
      <w:noProof/>
      <w:lang w:val="en-GB"/>
    </w:rPr>
  </w:style>
  <w:style w:type="paragraph" w:customStyle="1" w:styleId="EX">
    <w:name w:val="EX"/>
    <w:basedOn w:val="Normal"/>
    <w:rsid w:val="001F6545"/>
    <w:pPr>
      <w:keepLines/>
      <w:ind w:left="1702" w:hanging="1418"/>
    </w:pPr>
  </w:style>
  <w:style w:type="paragraph" w:customStyle="1" w:styleId="FP">
    <w:name w:val="FP"/>
    <w:basedOn w:val="Normal"/>
    <w:rsid w:val="001F6545"/>
    <w:pPr>
      <w:spacing w:after="0"/>
    </w:pPr>
  </w:style>
  <w:style w:type="paragraph" w:customStyle="1" w:styleId="NW">
    <w:name w:val="NW"/>
    <w:basedOn w:val="NO"/>
    <w:rsid w:val="001F6545"/>
    <w:pPr>
      <w:spacing w:after="0"/>
    </w:pPr>
  </w:style>
  <w:style w:type="paragraph" w:customStyle="1" w:styleId="EW">
    <w:name w:val="EW"/>
    <w:basedOn w:val="EX"/>
    <w:rsid w:val="001F6545"/>
    <w:pPr>
      <w:spacing w:after="0"/>
    </w:pPr>
  </w:style>
  <w:style w:type="paragraph" w:customStyle="1" w:styleId="B10">
    <w:name w:val="B1"/>
    <w:basedOn w:val="List"/>
    <w:link w:val="B1Char"/>
    <w:rsid w:val="001F6545"/>
    <w:pPr>
      <w:ind w:left="738" w:hanging="454"/>
    </w:pPr>
  </w:style>
  <w:style w:type="paragraph" w:styleId="TOC6">
    <w:name w:val="toc 6"/>
    <w:basedOn w:val="TOC5"/>
    <w:next w:val="Normal"/>
    <w:rsid w:val="001F6545"/>
    <w:pPr>
      <w:ind w:left="1985" w:hanging="1985"/>
    </w:pPr>
  </w:style>
  <w:style w:type="paragraph" w:styleId="TOC7">
    <w:name w:val="toc 7"/>
    <w:basedOn w:val="TOC6"/>
    <w:next w:val="Normal"/>
    <w:rsid w:val="001F6545"/>
    <w:pPr>
      <w:ind w:left="2268" w:hanging="2268"/>
    </w:pPr>
  </w:style>
  <w:style w:type="paragraph" w:customStyle="1" w:styleId="EditorsNote">
    <w:name w:val="Editor's Note"/>
    <w:aliases w:val="EN"/>
    <w:basedOn w:val="NO"/>
    <w:link w:val="EditorsNoteChar"/>
    <w:rsid w:val="001F6545"/>
    <w:rPr>
      <w:color w:val="FF0000"/>
    </w:rPr>
  </w:style>
  <w:style w:type="paragraph" w:customStyle="1" w:styleId="TH">
    <w:name w:val="TH"/>
    <w:basedOn w:val="FL"/>
    <w:next w:val="FL"/>
    <w:link w:val="THChar"/>
    <w:rsid w:val="001F6545"/>
  </w:style>
  <w:style w:type="paragraph" w:customStyle="1" w:styleId="ZA">
    <w:name w:val="ZA"/>
    <w:rsid w:val="001F6545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  <w:sz w:val="40"/>
      <w:lang w:val="en-GB"/>
    </w:rPr>
  </w:style>
  <w:style w:type="paragraph" w:customStyle="1" w:styleId="ZB">
    <w:name w:val="ZB"/>
    <w:rsid w:val="001F6545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eastAsia="Times New Roman" w:hAnsi="Arial"/>
      <w:i/>
      <w:noProof/>
      <w:lang w:val="en-GB"/>
    </w:rPr>
  </w:style>
  <w:style w:type="paragraph" w:customStyle="1" w:styleId="ZT">
    <w:name w:val="ZT"/>
    <w:rsid w:val="001F6545"/>
    <w:pPr>
      <w:framePr w:wrap="notBeside" w:vAnchor="page" w:hAnchor="margin" w:yAlign="center" w:anchorLock="1"/>
      <w:widowControl w:val="0"/>
      <w:overflowPunct w:val="0"/>
      <w:autoSpaceDE w:val="0"/>
      <w:autoSpaceDN w:val="0"/>
      <w:adjustRightInd w:val="0"/>
      <w:spacing w:line="240" w:lineRule="atLeast"/>
      <w:jc w:val="center"/>
      <w:textAlignment w:val="baseline"/>
    </w:pPr>
    <w:rPr>
      <w:rFonts w:ascii="Arial" w:eastAsia="Times New Roman" w:hAnsi="Arial"/>
      <w:b/>
      <w:sz w:val="34"/>
      <w:lang w:val="en-GB"/>
    </w:rPr>
  </w:style>
  <w:style w:type="paragraph" w:customStyle="1" w:styleId="ZU">
    <w:name w:val="ZU"/>
    <w:rsid w:val="001F6545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  <w:lang w:val="en-GB"/>
    </w:rPr>
  </w:style>
  <w:style w:type="paragraph" w:customStyle="1" w:styleId="TAN">
    <w:name w:val="TAN"/>
    <w:basedOn w:val="TAL"/>
    <w:rsid w:val="001F6545"/>
    <w:pPr>
      <w:ind w:left="851" w:hanging="851"/>
    </w:pPr>
  </w:style>
  <w:style w:type="paragraph" w:customStyle="1" w:styleId="ZH">
    <w:name w:val="ZH"/>
    <w:rsid w:val="001F6545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noProof/>
      <w:lang w:val="en-GB"/>
    </w:rPr>
  </w:style>
  <w:style w:type="paragraph" w:customStyle="1" w:styleId="TF">
    <w:name w:val="TF"/>
    <w:aliases w:val="left"/>
    <w:basedOn w:val="FL"/>
    <w:link w:val="TFChar"/>
    <w:rsid w:val="001F6545"/>
    <w:pPr>
      <w:keepNext w:val="0"/>
      <w:spacing w:before="0" w:after="240"/>
    </w:pPr>
  </w:style>
  <w:style w:type="paragraph" w:customStyle="1" w:styleId="ZG">
    <w:name w:val="ZG"/>
    <w:rsid w:val="001F6545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  <w:lang w:val="en-GB"/>
    </w:rPr>
  </w:style>
  <w:style w:type="paragraph" w:customStyle="1" w:styleId="B20">
    <w:name w:val="B2"/>
    <w:basedOn w:val="List2"/>
    <w:rsid w:val="001F6545"/>
    <w:pPr>
      <w:ind w:left="1191" w:hanging="454"/>
    </w:pPr>
  </w:style>
  <w:style w:type="paragraph" w:customStyle="1" w:styleId="B30">
    <w:name w:val="B3"/>
    <w:basedOn w:val="List3"/>
    <w:link w:val="B3Char"/>
    <w:rsid w:val="001F6545"/>
    <w:pPr>
      <w:ind w:left="1645" w:hanging="454"/>
    </w:pPr>
  </w:style>
  <w:style w:type="paragraph" w:customStyle="1" w:styleId="B4">
    <w:name w:val="B4"/>
    <w:basedOn w:val="List4"/>
    <w:rsid w:val="001F6545"/>
    <w:pPr>
      <w:ind w:left="2098" w:hanging="454"/>
    </w:pPr>
  </w:style>
  <w:style w:type="paragraph" w:customStyle="1" w:styleId="B5">
    <w:name w:val="B5"/>
    <w:basedOn w:val="List5"/>
    <w:rsid w:val="001F6545"/>
    <w:pPr>
      <w:ind w:left="2552" w:hanging="454"/>
    </w:pPr>
  </w:style>
  <w:style w:type="paragraph" w:customStyle="1" w:styleId="ZTD">
    <w:name w:val="ZTD"/>
    <w:basedOn w:val="ZB"/>
    <w:rsid w:val="001F6545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1F6545"/>
    <w:pPr>
      <w:framePr w:wrap="notBeside" w:y="16161"/>
    </w:pPr>
  </w:style>
  <w:style w:type="paragraph" w:customStyle="1" w:styleId="TAJ">
    <w:name w:val="TAJ"/>
    <w:basedOn w:val="Normal"/>
    <w:rsid w:val="001F6545"/>
    <w:pPr>
      <w:keepNext/>
      <w:keepLines/>
      <w:spacing w:after="0"/>
      <w:jc w:val="both"/>
    </w:pPr>
    <w:rPr>
      <w:rFonts w:ascii="Arial" w:hAnsi="Arial"/>
      <w:sz w:val="18"/>
    </w:rPr>
  </w:style>
  <w:style w:type="paragraph" w:customStyle="1" w:styleId="Guidance">
    <w:name w:val="Guidance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964CD2"/>
    <w:pPr>
      <w:spacing w:after="0"/>
    </w:pPr>
    <w:rPr>
      <w:rFonts w:ascii="Segoe UI" w:hAnsi="Segoe UI" w:cs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rsid w:val="00964CD2"/>
    <w:rPr>
      <w:rFonts w:ascii="Segoe UI" w:hAnsi="Segoe UI" w:cs="Segoe UI"/>
      <w:sz w:val="18"/>
      <w:szCs w:val="18"/>
      <w:lang w:val="en-GB" w:bidi="ar-SA"/>
    </w:rPr>
  </w:style>
  <w:style w:type="character" w:styleId="Hyperlink">
    <w:name w:val="Hyperlink"/>
    <w:rsid w:val="00964CD2"/>
    <w:rPr>
      <w:color w:val="0563C1"/>
      <w:u w:val="single"/>
    </w:rPr>
  </w:style>
  <w:style w:type="character" w:customStyle="1" w:styleId="B1Char">
    <w:name w:val="B1 Char"/>
    <w:link w:val="B10"/>
    <w:rsid w:val="00F046AE"/>
    <w:rPr>
      <w:rFonts w:eastAsia="Times New Roman"/>
      <w:lang w:val="en-GB"/>
    </w:rPr>
  </w:style>
  <w:style w:type="character" w:customStyle="1" w:styleId="THChar">
    <w:name w:val="TH Char"/>
    <w:link w:val="TH"/>
    <w:rsid w:val="00F046AE"/>
    <w:rPr>
      <w:rFonts w:ascii="Arial" w:eastAsia="Times New Roman" w:hAnsi="Arial"/>
      <w:b/>
      <w:lang w:val="en-GB"/>
    </w:rPr>
  </w:style>
  <w:style w:type="character" w:customStyle="1" w:styleId="TFChar">
    <w:name w:val="TF Char"/>
    <w:link w:val="TF"/>
    <w:rsid w:val="00F046AE"/>
    <w:rPr>
      <w:rFonts w:ascii="Arial" w:eastAsia="Times New Roman" w:hAnsi="Arial"/>
      <w:b/>
      <w:lang w:val="en-GB"/>
    </w:rPr>
  </w:style>
  <w:style w:type="character" w:customStyle="1" w:styleId="NOZchn">
    <w:name w:val="NO Zchn"/>
    <w:link w:val="NO"/>
    <w:rsid w:val="00F046AE"/>
    <w:rPr>
      <w:rFonts w:eastAsia="Times New Roman"/>
      <w:lang w:val="en-GB"/>
    </w:rPr>
  </w:style>
  <w:style w:type="character" w:customStyle="1" w:styleId="TALChar">
    <w:name w:val="TAL Char"/>
    <w:link w:val="TAL"/>
    <w:rsid w:val="0068401A"/>
    <w:rPr>
      <w:rFonts w:ascii="Arial" w:eastAsia="Times New Roman" w:hAnsi="Arial"/>
      <w:sz w:val="18"/>
      <w:lang w:val="en-GB"/>
    </w:rPr>
  </w:style>
  <w:style w:type="character" w:styleId="CommentReference">
    <w:name w:val="annotation reference"/>
    <w:rsid w:val="008635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6352E"/>
  </w:style>
  <w:style w:type="character" w:customStyle="1" w:styleId="CommentTextChar">
    <w:name w:val="Comment Text Char"/>
    <w:link w:val="CommentText"/>
    <w:rsid w:val="0086352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6352E"/>
    <w:rPr>
      <w:b/>
      <w:bCs/>
    </w:rPr>
  </w:style>
  <w:style w:type="character" w:customStyle="1" w:styleId="CommentSubjectChar">
    <w:name w:val="Comment Subject Char"/>
    <w:link w:val="CommentSubject"/>
    <w:rsid w:val="0086352E"/>
    <w:rPr>
      <w:b/>
      <w:bCs/>
      <w:lang w:val="en-GB" w:eastAsia="en-US"/>
    </w:rPr>
  </w:style>
  <w:style w:type="paragraph" w:styleId="ListParagraph">
    <w:name w:val="List Paragraph"/>
    <w:aliases w:val="Compact List Paragraph,List Paragraph - Bullets"/>
    <w:basedOn w:val="Normal"/>
    <w:link w:val="ListParagraphChar"/>
    <w:uiPriority w:val="34"/>
    <w:qFormat/>
    <w:rsid w:val="00114664"/>
    <w:pPr>
      <w:spacing w:after="0"/>
      <w:ind w:left="720"/>
    </w:pPr>
    <w:rPr>
      <w:rFonts w:ascii="Calibri" w:eastAsia="MS PGothic" w:hAnsi="Calibri" w:cs="MS PGothic"/>
      <w:sz w:val="22"/>
      <w:szCs w:val="22"/>
      <w:lang w:eastAsia="ja-JP"/>
    </w:rPr>
  </w:style>
  <w:style w:type="character" w:customStyle="1" w:styleId="B1Zchn">
    <w:name w:val="B1 Zchn"/>
    <w:locked/>
    <w:rsid w:val="00D32118"/>
    <w:rPr>
      <w:lang w:val="en-GB" w:eastAsia="en-US"/>
    </w:rPr>
  </w:style>
  <w:style w:type="character" w:customStyle="1" w:styleId="EditorsNoteChar">
    <w:name w:val="Editor's Note Char"/>
    <w:link w:val="EditorsNote"/>
    <w:rsid w:val="00D32118"/>
    <w:rPr>
      <w:rFonts w:eastAsia="Times New Roman"/>
      <w:color w:val="FF0000"/>
      <w:lang w:val="en-GB"/>
    </w:rPr>
  </w:style>
  <w:style w:type="table" w:styleId="TableGrid">
    <w:name w:val="Table Grid"/>
    <w:basedOn w:val="TableNormal"/>
    <w:rsid w:val="003C5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3C5C73"/>
    <w:pPr>
      <w:spacing w:after="1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FD2170"/>
    <w:pPr>
      <w:spacing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C923E3"/>
    <w:pPr>
      <w:spacing w:before="100" w:beforeAutospacing="1" w:after="100" w:afterAutospacing="1"/>
    </w:pPr>
    <w:rPr>
      <w:sz w:val="24"/>
      <w:szCs w:val="24"/>
      <w:lang w:eastAsia="ja-JP"/>
    </w:rPr>
  </w:style>
  <w:style w:type="character" w:styleId="UnresolvedMention">
    <w:name w:val="Unresolved Mention"/>
    <w:uiPriority w:val="99"/>
    <w:semiHidden/>
    <w:unhideWhenUsed/>
    <w:rsid w:val="0034318E"/>
    <w:rPr>
      <w:color w:val="808080"/>
      <w:shd w:val="clear" w:color="auto" w:fill="E6E6E6"/>
    </w:rPr>
  </w:style>
  <w:style w:type="table" w:customStyle="1" w:styleId="GridTable2-Accent41">
    <w:name w:val="Grid Table 2 - Accent 41"/>
    <w:basedOn w:val="TableNormal"/>
    <w:next w:val="GridTable2-Accent4"/>
    <w:uiPriority w:val="47"/>
    <w:rsid w:val="009248AD"/>
    <w:rPr>
      <w:rFonts w:ascii="Nokia Pure Text" w:eastAsia="MS Mincho" w:hAnsi="Nokia Pure Text"/>
      <w:color w:val="687170"/>
      <w:sz w:val="22"/>
      <w:szCs w:val="22"/>
      <w:lang w:val="en-GB"/>
    </w:rPr>
    <w:tblPr>
      <w:tblStyleRowBandSize w:val="1"/>
      <w:tblStyleColBandSize w:val="1"/>
      <w:tblBorders>
        <w:top w:val="single" w:sz="2" w:space="0" w:color="CAD6D9"/>
        <w:bottom w:val="single" w:sz="2" w:space="0" w:color="CAD6D9"/>
        <w:insideH w:val="single" w:sz="2" w:space="0" w:color="CAD6D9"/>
        <w:insideV w:val="single" w:sz="2" w:space="0" w:color="CAD6D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D6D9"/>
          <w:insideH w:val="nil"/>
          <w:insideV w:val="nil"/>
        </w:tcBorders>
        <w:shd w:val="clear" w:color="auto" w:fill="124191"/>
      </w:tcPr>
    </w:tblStylePr>
    <w:tblStylePr w:type="lastRow">
      <w:rPr>
        <w:b/>
        <w:bCs/>
      </w:rPr>
      <w:tblPr/>
      <w:tcPr>
        <w:tcBorders>
          <w:top w:val="double" w:sz="2" w:space="0" w:color="CAD6D9"/>
          <w:bottom w:val="nil"/>
          <w:insideH w:val="nil"/>
          <w:insideV w:val="nil"/>
        </w:tcBorders>
        <w:shd w:val="clear" w:color="auto" w:fill="12419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1F2"/>
      </w:tcPr>
    </w:tblStylePr>
    <w:tblStylePr w:type="band1Horz">
      <w:tblPr/>
      <w:tcPr>
        <w:shd w:val="clear" w:color="auto" w:fill="EDF1F2"/>
      </w:tcPr>
    </w:tblStylePr>
  </w:style>
  <w:style w:type="table" w:styleId="GridTable2-Accent4">
    <w:name w:val="Grid Table 2 Accent 4"/>
    <w:basedOn w:val="TableNormal"/>
    <w:uiPriority w:val="47"/>
    <w:rsid w:val="009248AD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Revision">
    <w:name w:val="Revision"/>
    <w:hidden/>
    <w:uiPriority w:val="99"/>
    <w:semiHidden/>
    <w:rsid w:val="00F9790B"/>
  </w:style>
  <w:style w:type="paragraph" w:styleId="Caption">
    <w:name w:val="caption"/>
    <w:aliases w:val="fig and tbl,Resp caption,Resp,caption,First line:  0.5&quot;,cap,Caption Char2,Caption Char Char,Caption Char1 Char Char,Caption C...,Caption Char1 Char1,Caption Char2 Char,Caption Char Char Char,Caption Char1 Char Char Char,Caption Char1 Char1 Char"/>
    <w:basedOn w:val="Normal"/>
    <w:next w:val="Normal"/>
    <w:link w:val="CaptionChar"/>
    <w:unhideWhenUsed/>
    <w:qFormat/>
    <w:rsid w:val="008729F3"/>
    <w:rPr>
      <w:b/>
      <w:bCs/>
    </w:rPr>
  </w:style>
  <w:style w:type="table" w:styleId="LightList">
    <w:name w:val="Light List"/>
    <w:basedOn w:val="TableNormal"/>
    <w:uiPriority w:val="61"/>
    <w:rsid w:val="00A93749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LineNumber">
    <w:name w:val="line number"/>
    <w:rsid w:val="00C90F0C"/>
  </w:style>
  <w:style w:type="paragraph" w:styleId="NoSpacing">
    <w:name w:val="No Spacing"/>
    <w:link w:val="NoSpacingChar"/>
    <w:uiPriority w:val="1"/>
    <w:qFormat/>
    <w:rsid w:val="001300C4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1300C4"/>
    <w:rPr>
      <w:rFonts w:ascii="Calibri" w:hAnsi="Calibri"/>
      <w:sz w:val="22"/>
      <w:szCs w:val="22"/>
      <w:lang w:eastAsia="en-US"/>
    </w:rPr>
  </w:style>
  <w:style w:type="paragraph" w:customStyle="1" w:styleId="CRCoverPage">
    <w:name w:val="CR Cover Page"/>
    <w:link w:val="CRCoverPageZchn"/>
    <w:rsid w:val="003A3534"/>
    <w:pPr>
      <w:spacing w:after="120"/>
    </w:pPr>
    <w:rPr>
      <w:rFonts w:ascii="Arial" w:eastAsia="Times New Roman" w:hAnsi="Arial"/>
      <w:lang w:val="en-GB"/>
    </w:rPr>
  </w:style>
  <w:style w:type="character" w:customStyle="1" w:styleId="CRCoverPageZchn">
    <w:name w:val="CR Cover Page Zchn"/>
    <w:link w:val="CRCoverPage"/>
    <w:rsid w:val="003A3534"/>
    <w:rPr>
      <w:rFonts w:ascii="Arial" w:eastAsia="Times New Roman" w:hAnsi="Arial"/>
      <w:lang w:val="en-GB" w:eastAsia="en-US"/>
    </w:rPr>
  </w:style>
  <w:style w:type="character" w:customStyle="1" w:styleId="FooterChar">
    <w:name w:val="Footer Char"/>
    <w:link w:val="Footer"/>
    <w:rsid w:val="00E62B67"/>
    <w:rPr>
      <w:rFonts w:ascii="Arial" w:eastAsia="Times New Roman" w:hAnsi="Arial"/>
      <w:b/>
      <w:i/>
      <w:noProof/>
      <w:sz w:val="18"/>
      <w:lang w:val="en-GB"/>
    </w:rPr>
  </w:style>
  <w:style w:type="paragraph" w:styleId="FootnoteText">
    <w:name w:val="footnote text"/>
    <w:basedOn w:val="Normal"/>
    <w:link w:val="FootnoteTextChar"/>
    <w:rsid w:val="001F6545"/>
    <w:pPr>
      <w:keepLines/>
      <w:ind w:left="454" w:hanging="454"/>
    </w:pPr>
    <w:rPr>
      <w:sz w:val="16"/>
    </w:rPr>
  </w:style>
  <w:style w:type="character" w:customStyle="1" w:styleId="FootnoteTextChar">
    <w:name w:val="Footnote Text Char"/>
    <w:link w:val="FootnoteText"/>
    <w:rsid w:val="00A75F44"/>
    <w:rPr>
      <w:rFonts w:eastAsia="Times New Roman"/>
      <w:sz w:val="16"/>
      <w:lang w:val="en-GB"/>
    </w:rPr>
  </w:style>
  <w:style w:type="character" w:styleId="FootnoteReference">
    <w:name w:val="footnote reference"/>
    <w:basedOn w:val="DefaultParagraphFont"/>
    <w:rsid w:val="001F6545"/>
    <w:rPr>
      <w:b/>
      <w:position w:val="6"/>
      <w:sz w:val="16"/>
    </w:rPr>
  </w:style>
  <w:style w:type="character" w:customStyle="1" w:styleId="B3Char">
    <w:name w:val="B3 Char"/>
    <w:link w:val="B30"/>
    <w:rsid w:val="000E12C5"/>
    <w:rPr>
      <w:rFonts w:eastAsia="Times New Roman"/>
      <w:lang w:val="en-GB"/>
    </w:rPr>
  </w:style>
  <w:style w:type="character" w:customStyle="1" w:styleId="fontstyle21">
    <w:name w:val="fontstyle21"/>
    <w:basedOn w:val="DefaultParagraphFont"/>
    <w:rsid w:val="003111CD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table" w:styleId="GridTable4-Accent1">
    <w:name w:val="Grid Table 4 Accent 1"/>
    <w:basedOn w:val="TableNormal"/>
    <w:uiPriority w:val="49"/>
    <w:rsid w:val="003111CD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C610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rsid w:val="00FF0687"/>
    <w:rPr>
      <w:rFonts w:ascii="Arial" w:eastAsia="Times New Roman" w:hAnsi="Arial"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0D1AE1"/>
    <w:rPr>
      <w:rFonts w:ascii="Arial" w:eastAsia="Times New Roman" w:hAnsi="Arial"/>
      <w:sz w:val="28"/>
      <w:lang w:val="en-GB"/>
    </w:rPr>
  </w:style>
  <w:style w:type="character" w:customStyle="1" w:styleId="Heading1Char">
    <w:name w:val="Heading 1 Char"/>
    <w:basedOn w:val="DefaultParagraphFont"/>
    <w:link w:val="Heading1"/>
    <w:rsid w:val="0033727E"/>
    <w:rPr>
      <w:rFonts w:ascii="Arial" w:eastAsia="Times New Roman" w:hAnsi="Arial"/>
      <w:sz w:val="36"/>
      <w:lang w:val="en-GB"/>
    </w:rPr>
  </w:style>
  <w:style w:type="character" w:customStyle="1" w:styleId="Heading5Char">
    <w:name w:val="Heading 5 Char"/>
    <w:basedOn w:val="DefaultParagraphFont"/>
    <w:link w:val="Heading5"/>
    <w:rsid w:val="00252E85"/>
    <w:rPr>
      <w:rFonts w:ascii="Arial" w:eastAsia="Times New Roman" w:hAnsi="Arial"/>
      <w:sz w:val="22"/>
      <w:lang w:val="en-GB"/>
    </w:rPr>
  </w:style>
  <w:style w:type="paragraph" w:customStyle="1" w:styleId="PatentNumbering1">
    <w:name w:val="Patent Numbering 1"/>
    <w:aliases w:val="pn1"/>
    <w:basedOn w:val="Normal"/>
    <w:rsid w:val="006F012B"/>
    <w:pPr>
      <w:numPr>
        <w:numId w:val="1"/>
      </w:numPr>
      <w:tabs>
        <w:tab w:val="clear" w:pos="6480"/>
        <w:tab w:val="left" w:pos="1440"/>
      </w:tabs>
      <w:spacing w:after="240" w:line="360" w:lineRule="auto"/>
      <w:ind w:left="720" w:hanging="360"/>
      <w:outlineLvl w:val="0"/>
    </w:pPr>
    <w:rPr>
      <w:kern w:val="32"/>
      <w:sz w:val="24"/>
    </w:rPr>
  </w:style>
  <w:style w:type="paragraph" w:customStyle="1" w:styleId="Fig">
    <w:name w:val="Fig"/>
    <w:basedOn w:val="Caption"/>
    <w:qFormat/>
    <w:rsid w:val="00F70893"/>
    <w:pPr>
      <w:spacing w:after="120"/>
      <w:jc w:val="center"/>
    </w:pPr>
  </w:style>
  <w:style w:type="character" w:customStyle="1" w:styleId="fontstyle01">
    <w:name w:val="fontstyle01"/>
    <w:basedOn w:val="DefaultParagraphFont"/>
    <w:rsid w:val="00212157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List">
    <w:name w:val="List"/>
    <w:basedOn w:val="Normal"/>
    <w:rsid w:val="001F6545"/>
    <w:pPr>
      <w:ind w:left="568" w:hanging="284"/>
    </w:pPr>
  </w:style>
  <w:style w:type="paragraph" w:customStyle="1" w:styleId="B1">
    <w:name w:val="B1+"/>
    <w:basedOn w:val="B10"/>
    <w:rsid w:val="001F6545"/>
    <w:pPr>
      <w:numPr>
        <w:numId w:val="2"/>
      </w:numPr>
    </w:pPr>
  </w:style>
  <w:style w:type="paragraph" w:styleId="List2">
    <w:name w:val="List 2"/>
    <w:basedOn w:val="List"/>
    <w:rsid w:val="001F6545"/>
    <w:pPr>
      <w:ind w:left="851"/>
    </w:pPr>
  </w:style>
  <w:style w:type="paragraph" w:customStyle="1" w:styleId="B2">
    <w:name w:val="B2+"/>
    <w:basedOn w:val="B20"/>
    <w:rsid w:val="001F6545"/>
    <w:pPr>
      <w:numPr>
        <w:numId w:val="3"/>
      </w:numPr>
    </w:pPr>
  </w:style>
  <w:style w:type="paragraph" w:styleId="List3">
    <w:name w:val="List 3"/>
    <w:basedOn w:val="List2"/>
    <w:rsid w:val="001F6545"/>
    <w:pPr>
      <w:ind w:left="1135"/>
    </w:pPr>
  </w:style>
  <w:style w:type="paragraph" w:customStyle="1" w:styleId="B3">
    <w:name w:val="B3+"/>
    <w:basedOn w:val="B30"/>
    <w:rsid w:val="001F6545"/>
    <w:pPr>
      <w:numPr>
        <w:numId w:val="4"/>
      </w:numPr>
      <w:tabs>
        <w:tab w:val="left" w:pos="1134"/>
      </w:tabs>
    </w:pPr>
  </w:style>
  <w:style w:type="paragraph" w:styleId="List4">
    <w:name w:val="List 4"/>
    <w:basedOn w:val="List3"/>
    <w:rsid w:val="001F6545"/>
    <w:pPr>
      <w:ind w:left="1418"/>
    </w:pPr>
  </w:style>
  <w:style w:type="paragraph" w:styleId="List5">
    <w:name w:val="List 5"/>
    <w:basedOn w:val="List4"/>
    <w:rsid w:val="001F6545"/>
    <w:pPr>
      <w:ind w:left="1702"/>
    </w:pPr>
  </w:style>
  <w:style w:type="paragraph" w:customStyle="1" w:styleId="BL">
    <w:name w:val="BL"/>
    <w:basedOn w:val="Normal"/>
    <w:rsid w:val="001F6545"/>
    <w:pPr>
      <w:numPr>
        <w:numId w:val="5"/>
      </w:numPr>
      <w:tabs>
        <w:tab w:val="left" w:pos="851"/>
      </w:tabs>
    </w:pPr>
  </w:style>
  <w:style w:type="paragraph" w:customStyle="1" w:styleId="BN">
    <w:name w:val="BN"/>
    <w:basedOn w:val="Normal"/>
    <w:rsid w:val="001F6545"/>
    <w:pPr>
      <w:numPr>
        <w:numId w:val="6"/>
      </w:numPr>
    </w:pPr>
  </w:style>
  <w:style w:type="paragraph" w:styleId="Index1">
    <w:name w:val="index 1"/>
    <w:basedOn w:val="Normal"/>
    <w:rsid w:val="001F6545"/>
    <w:pPr>
      <w:keepLines/>
    </w:pPr>
  </w:style>
  <w:style w:type="paragraph" w:styleId="Index2">
    <w:name w:val="index 2"/>
    <w:basedOn w:val="Index1"/>
    <w:rsid w:val="001F6545"/>
    <w:pPr>
      <w:ind w:left="284"/>
    </w:pPr>
  </w:style>
  <w:style w:type="paragraph" w:styleId="ListBullet">
    <w:name w:val="List Bullet"/>
    <w:basedOn w:val="List"/>
    <w:rsid w:val="001F6545"/>
  </w:style>
  <w:style w:type="paragraph" w:styleId="ListBullet2">
    <w:name w:val="List Bullet 2"/>
    <w:basedOn w:val="ListBullet"/>
    <w:rsid w:val="001F6545"/>
    <w:pPr>
      <w:ind w:left="851"/>
    </w:pPr>
  </w:style>
  <w:style w:type="paragraph" w:styleId="ListBullet3">
    <w:name w:val="List Bullet 3"/>
    <w:basedOn w:val="ListBullet2"/>
    <w:rsid w:val="001F6545"/>
    <w:pPr>
      <w:ind w:left="1135"/>
    </w:pPr>
  </w:style>
  <w:style w:type="paragraph" w:styleId="ListBullet4">
    <w:name w:val="List Bullet 4"/>
    <w:basedOn w:val="ListBullet3"/>
    <w:rsid w:val="001F6545"/>
    <w:pPr>
      <w:ind w:left="1418"/>
    </w:pPr>
  </w:style>
  <w:style w:type="paragraph" w:styleId="ListBullet5">
    <w:name w:val="List Bullet 5"/>
    <w:basedOn w:val="ListBullet4"/>
    <w:rsid w:val="001F6545"/>
    <w:pPr>
      <w:ind w:left="1702"/>
    </w:pPr>
  </w:style>
  <w:style w:type="paragraph" w:styleId="ListNumber">
    <w:name w:val="List Number"/>
    <w:basedOn w:val="List"/>
    <w:rsid w:val="001F6545"/>
  </w:style>
  <w:style w:type="paragraph" w:styleId="ListNumber2">
    <w:name w:val="List Number 2"/>
    <w:basedOn w:val="ListNumber"/>
    <w:rsid w:val="001F6545"/>
    <w:pPr>
      <w:ind w:left="851"/>
    </w:pPr>
  </w:style>
  <w:style w:type="paragraph" w:customStyle="1" w:styleId="FL">
    <w:name w:val="FL"/>
    <w:basedOn w:val="Normal"/>
    <w:rsid w:val="001F6545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TB1">
    <w:name w:val="TB1"/>
    <w:basedOn w:val="Normal"/>
    <w:qFormat/>
    <w:rsid w:val="001F6545"/>
    <w:pPr>
      <w:keepNext/>
      <w:keepLines/>
      <w:numPr>
        <w:numId w:val="7"/>
      </w:numPr>
      <w:tabs>
        <w:tab w:val="left" w:pos="720"/>
      </w:tabs>
      <w:spacing w:after="0"/>
      <w:ind w:left="737" w:hanging="380"/>
    </w:pPr>
    <w:rPr>
      <w:rFonts w:ascii="Arial" w:hAnsi="Arial"/>
      <w:sz w:val="18"/>
    </w:rPr>
  </w:style>
  <w:style w:type="paragraph" w:customStyle="1" w:styleId="TB2">
    <w:name w:val="TB2"/>
    <w:basedOn w:val="Normal"/>
    <w:qFormat/>
    <w:rsid w:val="001F6545"/>
    <w:pPr>
      <w:keepNext/>
      <w:keepLines/>
      <w:numPr>
        <w:numId w:val="8"/>
      </w:numPr>
      <w:tabs>
        <w:tab w:val="left" w:pos="1109"/>
      </w:tabs>
      <w:spacing w:after="0"/>
      <w:ind w:left="1100" w:hanging="380"/>
    </w:pPr>
    <w:rPr>
      <w:rFonts w:ascii="Arial" w:hAnsi="Arial"/>
      <w:sz w:val="18"/>
    </w:rPr>
  </w:style>
  <w:style w:type="paragraph" w:styleId="TableofFigures">
    <w:name w:val="table of figures"/>
    <w:basedOn w:val="Normal"/>
    <w:next w:val="Normal"/>
    <w:uiPriority w:val="99"/>
    <w:rsid w:val="00A02D83"/>
    <w:pPr>
      <w:spacing w:after="0"/>
    </w:pPr>
  </w:style>
  <w:style w:type="character" w:customStyle="1" w:styleId="NOChar">
    <w:name w:val="NO Char"/>
    <w:locked/>
    <w:rsid w:val="001A4D49"/>
  </w:style>
  <w:style w:type="character" w:customStyle="1" w:styleId="ListParagraphChar">
    <w:name w:val="List Paragraph Char"/>
    <w:aliases w:val="Compact List Paragraph Char,List Paragraph - Bullets Char"/>
    <w:basedOn w:val="DefaultParagraphFont"/>
    <w:link w:val="ListParagraph"/>
    <w:uiPriority w:val="34"/>
    <w:rsid w:val="001C2805"/>
    <w:rPr>
      <w:rFonts w:ascii="Calibri" w:eastAsia="MS PGothic" w:hAnsi="Calibri" w:cs="MS PGothic"/>
      <w:sz w:val="22"/>
      <w:szCs w:val="22"/>
      <w:lang w:val="en-GB" w:eastAsia="ja-JP"/>
    </w:rPr>
  </w:style>
  <w:style w:type="character" w:customStyle="1" w:styleId="CaptionChar">
    <w:name w:val="Caption Char"/>
    <w:aliases w:val="fig and tbl Char,Resp caption Char,Resp Char,caption Char,First line:  0.5&quot; Char,cap Char,Caption Char2 Char1,Caption Char Char Char1,Caption Char1 Char Char Char1,Caption C... Char,Caption Char1 Char1 Char1,Caption Char2 Char Char"/>
    <w:link w:val="Caption"/>
    <w:locked/>
    <w:rsid w:val="001C2805"/>
    <w:rPr>
      <w:rFonts w:eastAsia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CD0513"/>
    <w:rPr>
      <w:rFonts w:ascii="Arial" w:eastAsia="Times New Roman" w:hAnsi="Arial"/>
      <w:sz w:val="32"/>
      <w:lang w:val="en-GB"/>
    </w:rPr>
  </w:style>
  <w:style w:type="character" w:customStyle="1" w:styleId="Heading6Char">
    <w:name w:val="Heading 6 Char"/>
    <w:basedOn w:val="DefaultParagraphFont"/>
    <w:link w:val="Heading6"/>
    <w:rsid w:val="00CD0513"/>
    <w:rPr>
      <w:rFonts w:ascii="Arial" w:eastAsia="Times New Roman" w:hAnsi="Arial"/>
      <w:lang w:val="en-GB"/>
    </w:rPr>
  </w:style>
  <w:style w:type="character" w:customStyle="1" w:styleId="Heading7Char">
    <w:name w:val="Heading 7 Char"/>
    <w:basedOn w:val="DefaultParagraphFont"/>
    <w:link w:val="Heading7"/>
    <w:rsid w:val="00CD0513"/>
    <w:rPr>
      <w:rFonts w:ascii="Arial" w:eastAsia="Times New Roman" w:hAnsi="Arial"/>
      <w:lang w:val="en-GB"/>
    </w:rPr>
  </w:style>
  <w:style w:type="character" w:customStyle="1" w:styleId="Heading8Char">
    <w:name w:val="Heading 8 Char"/>
    <w:basedOn w:val="DefaultParagraphFont"/>
    <w:link w:val="Heading8"/>
    <w:rsid w:val="00CD0513"/>
    <w:rPr>
      <w:rFonts w:ascii="Arial" w:eastAsia="Times New Roman" w:hAnsi="Arial"/>
      <w:sz w:val="36"/>
      <w:lang w:val="en-GB"/>
    </w:rPr>
  </w:style>
  <w:style w:type="character" w:customStyle="1" w:styleId="Heading9Char">
    <w:name w:val="Heading 9 Char"/>
    <w:basedOn w:val="DefaultParagraphFont"/>
    <w:link w:val="Heading9"/>
    <w:rsid w:val="00CD0513"/>
    <w:rPr>
      <w:rFonts w:ascii="Arial" w:eastAsia="Times New Roman" w:hAnsi="Arial"/>
      <w:sz w:val="36"/>
      <w:lang w:val="en-GB"/>
    </w:rPr>
  </w:style>
  <w:style w:type="character" w:customStyle="1" w:styleId="HeaderChar">
    <w:name w:val="Header Char"/>
    <w:basedOn w:val="DefaultParagraphFont"/>
    <w:link w:val="Header"/>
    <w:rsid w:val="00CD0513"/>
    <w:rPr>
      <w:rFonts w:ascii="Arial" w:eastAsia="Times New Roman" w:hAnsi="Arial"/>
      <w:b/>
      <w:noProof/>
      <w:sz w:val="18"/>
      <w:lang w:val="en-GB"/>
    </w:rPr>
  </w:style>
  <w:style w:type="character" w:customStyle="1" w:styleId="TACChar">
    <w:name w:val="TAC Char"/>
    <w:link w:val="TAC"/>
    <w:rsid w:val="00CD0513"/>
    <w:rPr>
      <w:rFonts w:ascii="Arial" w:eastAsia="Times New Roman" w:hAnsi="Arial"/>
      <w:sz w:val="18"/>
      <w:lang w:val="en-GB"/>
    </w:rPr>
  </w:style>
  <w:style w:type="character" w:customStyle="1" w:styleId="PLChar">
    <w:name w:val="PL Char"/>
    <w:basedOn w:val="DefaultParagraphFont"/>
    <w:link w:val="PL"/>
    <w:locked/>
    <w:rsid w:val="00CD0513"/>
    <w:rPr>
      <w:rFonts w:ascii="Courier New" w:eastAsia="Times New Roman" w:hAnsi="Courier New"/>
      <w:noProof/>
      <w:sz w:val="16"/>
      <w:lang w:val="en-GB"/>
    </w:rPr>
  </w:style>
  <w:style w:type="paragraph" w:customStyle="1" w:styleId="Default">
    <w:name w:val="Default"/>
    <w:basedOn w:val="Normal"/>
    <w:rsid w:val="00CD0513"/>
    <w:pPr>
      <w:overflowPunct/>
      <w:adjustRightInd/>
      <w:spacing w:after="0"/>
      <w:textAlignment w:val="auto"/>
    </w:pPr>
    <w:rPr>
      <w:rFonts w:ascii="Arial" w:eastAsiaTheme="minorHAnsi" w:hAnsi="Arial" w:cs="Arial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CD0513"/>
    <w:rPr>
      <w:color w:val="808080"/>
    </w:rPr>
  </w:style>
  <w:style w:type="paragraph" w:customStyle="1" w:styleId="paragraph">
    <w:name w:val="paragraph"/>
    <w:basedOn w:val="Normal"/>
    <w:rsid w:val="00CF12F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CF12F8"/>
  </w:style>
  <w:style w:type="character" w:customStyle="1" w:styleId="spellingerror">
    <w:name w:val="spellingerror"/>
    <w:basedOn w:val="DefaultParagraphFont"/>
    <w:rsid w:val="00CF12F8"/>
  </w:style>
  <w:style w:type="character" w:customStyle="1" w:styleId="eop">
    <w:name w:val="eop"/>
    <w:basedOn w:val="DefaultParagraphFont"/>
    <w:rsid w:val="00CF12F8"/>
  </w:style>
  <w:style w:type="character" w:customStyle="1" w:styleId="contextualspellingandgrammarerror">
    <w:name w:val="contextualspellingandgrammarerror"/>
    <w:basedOn w:val="DefaultParagraphFont"/>
    <w:rsid w:val="00CF12F8"/>
  </w:style>
  <w:style w:type="character" w:customStyle="1" w:styleId="tabchar">
    <w:name w:val="tabchar"/>
    <w:basedOn w:val="DefaultParagraphFont"/>
    <w:rsid w:val="00CF12F8"/>
  </w:style>
  <w:style w:type="character" w:styleId="FollowedHyperlink">
    <w:name w:val="FollowedHyperlink"/>
    <w:basedOn w:val="DefaultParagraphFont"/>
    <w:rsid w:val="00201AC2"/>
    <w:rPr>
      <w:color w:val="954F72" w:themeColor="followedHyperlink"/>
      <w:u w:val="single"/>
    </w:rPr>
  </w:style>
  <w:style w:type="character" w:customStyle="1" w:styleId="UnresolvedMention1">
    <w:name w:val="Unresolved Mention1"/>
    <w:uiPriority w:val="99"/>
    <w:semiHidden/>
    <w:unhideWhenUsed/>
    <w:rsid w:val="001C568D"/>
    <w:rPr>
      <w:color w:val="808080"/>
      <w:shd w:val="clear" w:color="auto" w:fill="E6E6E6"/>
    </w:rPr>
  </w:style>
  <w:style w:type="paragraph" w:customStyle="1" w:styleId="PlantUML">
    <w:name w:val="PlantUML"/>
    <w:basedOn w:val="Normal"/>
    <w:link w:val="PlantUMLChar"/>
    <w:autoRedefine/>
    <w:rsid w:val="001C568D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overflowPunct/>
      <w:autoSpaceDE/>
      <w:autoSpaceDN/>
      <w:adjustRightInd/>
      <w:spacing w:after="0"/>
      <w:textAlignment w:val="auto"/>
    </w:pPr>
    <w:rPr>
      <w:rFonts w:ascii="Courier New" w:eastAsia="Yu Mincho" w:hAnsi="Courier New" w:cs="Courier New"/>
      <w:noProof/>
      <w:vanish/>
      <w:color w:val="008000"/>
      <w:sz w:val="18"/>
    </w:rPr>
  </w:style>
  <w:style w:type="character" w:customStyle="1" w:styleId="PlantUMLChar">
    <w:name w:val="PlantUML Char"/>
    <w:basedOn w:val="DefaultParagraphFont"/>
    <w:link w:val="PlantUML"/>
    <w:rsid w:val="001C568D"/>
    <w:rPr>
      <w:rFonts w:ascii="Courier New" w:hAnsi="Courier New" w:cs="Courier New"/>
      <w:noProof/>
      <w:vanish/>
      <w:color w:val="008000"/>
      <w:sz w:val="18"/>
      <w:shd w:val="clear" w:color="auto" w:fill="BAFDBA"/>
      <w:lang w:val="en-GB"/>
    </w:rPr>
  </w:style>
  <w:style w:type="paragraph" w:customStyle="1" w:styleId="PlantUMLImg">
    <w:name w:val="PlantUMLImg"/>
    <w:basedOn w:val="Normal"/>
    <w:link w:val="PlantUMLImgChar"/>
    <w:autoRedefine/>
    <w:rsid w:val="001C568D"/>
    <w:pPr>
      <w:overflowPunct/>
      <w:autoSpaceDE/>
      <w:autoSpaceDN/>
      <w:adjustRightInd/>
      <w:textAlignment w:val="auto"/>
    </w:pPr>
    <w:rPr>
      <w:rFonts w:eastAsia="Yu Mincho"/>
    </w:rPr>
  </w:style>
  <w:style w:type="character" w:customStyle="1" w:styleId="PlantUMLImgChar">
    <w:name w:val="PlantUMLImg Char"/>
    <w:basedOn w:val="DefaultParagraphFont"/>
    <w:link w:val="PlantUMLImg"/>
    <w:rsid w:val="001C568D"/>
    <w:rPr>
      <w:lang w:val="en-GB"/>
    </w:rPr>
  </w:style>
  <w:style w:type="character" w:styleId="Emphasis">
    <w:name w:val="Emphasis"/>
    <w:basedOn w:val="DefaultParagraphFont"/>
    <w:qFormat/>
    <w:rsid w:val="001C56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7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textAlignment w:val="auto"/>
    </w:pPr>
    <w:rPr>
      <w:rFonts w:ascii="GulimChe" w:eastAsia="GulimChe" w:hAnsi="GulimChe" w:cs="GulimChe"/>
      <w:sz w:val="24"/>
      <w:szCs w:val="24"/>
      <w:lang w:val="en-US"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7E47"/>
    <w:rPr>
      <w:rFonts w:ascii="GulimChe" w:eastAsia="GulimChe" w:hAnsi="GulimChe" w:cs="GulimChe"/>
      <w:sz w:val="24"/>
      <w:szCs w:val="24"/>
      <w:lang w:eastAsia="ko-KR"/>
    </w:rPr>
  </w:style>
  <w:style w:type="character" w:customStyle="1" w:styleId="ui-provider">
    <w:name w:val="ui-provider"/>
    <w:basedOn w:val="DefaultParagraphFont"/>
    <w:rsid w:val="00411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48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556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36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7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00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15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77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1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56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135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1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43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00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22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05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700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173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075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026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67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45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55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421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48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3918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02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8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2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14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9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1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5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2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6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129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52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18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72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21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51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41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48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283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99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76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969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954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12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90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139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rawat\AppData\Roaming\Microsoft\Templates\ORAN_styl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80416-15A1-4BF4-AA0D-1E8F6BBBB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ORAN_styles.dotm</Template>
  <TotalTime>40</TotalTime>
  <Pages>6</Pages>
  <Words>2043</Words>
  <Characters>11648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Control, User and Synchronization Plane Specification</vt:lpstr>
    </vt:vector>
  </TitlesOfParts>
  <Manager/>
  <Company/>
  <LinksUpToDate>false</LinksUpToDate>
  <CharactersWithSpaces>13664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Control, User and Synchronization Plane Specification</dc:title>
  <dc:subject/>
  <dc:creator>Rawat, Rishabh (Nokia - DE/Ulm)</dc:creator>
  <cp:keywords>Open Fronthaul</cp:keywords>
  <dc:description/>
  <cp:lastModifiedBy>Rayhan Akbar Arrizky</cp:lastModifiedBy>
  <cp:revision>3</cp:revision>
  <cp:lastPrinted>2024-03-21T16:10:00Z</cp:lastPrinted>
  <dcterms:created xsi:type="dcterms:W3CDTF">2024-07-03T04:45:00Z</dcterms:created>
  <dcterms:modified xsi:type="dcterms:W3CDTF">2024-07-03T05:09:00Z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O-RAN.WG4.CUS.0-v09.00</vt:lpwstr>
  </property>
  <property fmtid="{D5CDD505-2E9C-101B-9397-08002B2CF9AE}" pid="3" name="RELEASE">
    <vt:lpwstr> </vt:lpwstr>
  </property>
  <property fmtid="{D5CDD505-2E9C-101B-9397-08002B2CF9AE}" pid="4" name="TITLE">
    <vt:lpwstr>Control, User and Synchronization Plane Specification</vt:lpwstr>
  </property>
  <property fmtid="{D5CDD505-2E9C-101B-9397-08002B2CF9AE}" pid="5" name="_AdHocReviewCycleID">
    <vt:i4>0</vt:i4>
  </property>
  <property fmtid="{D5CDD505-2E9C-101B-9397-08002B2CF9AE}" pid="6" name="_NewReviewCycle">
    <vt:lpwstr/>
  </property>
  <property fmtid="{D5CDD505-2E9C-101B-9397-08002B2CF9AE}" pid="7" name="_PreviousAdHocReviewCycleID">
    <vt:i4>0</vt:i4>
  </property>
  <property fmtid="{D5CDD505-2E9C-101B-9397-08002B2CF9AE}" pid="8" name="_ReviewingToolsShownOnce">
    <vt:lpwstr/>
  </property>
</Properties>
</file>